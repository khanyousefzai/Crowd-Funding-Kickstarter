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6509C" w14:textId="77777777" w:rsidR="00C81D6D" w:rsidRPr="001D136F" w:rsidRDefault="00C81D6D" w:rsidP="00C81D6D">
      <w:pPr>
        <w:pStyle w:val="Authors"/>
        <w:framePr w:wrap="notBeside" w:y="2280"/>
        <w:spacing w:after="0" w:line="360" w:lineRule="auto"/>
        <w:ind w:left="2828"/>
        <w:jc w:val="both"/>
        <w:rPr>
          <w:color w:val="000000" w:themeColor="text1"/>
          <w:sz w:val="24"/>
        </w:rPr>
      </w:pPr>
      <w:bookmarkStart w:id="0" w:name="_Hlk533591502"/>
      <w:r w:rsidRPr="001D136F">
        <w:rPr>
          <w:color w:val="000000" w:themeColor="text1"/>
          <w:sz w:val="24"/>
        </w:rPr>
        <w:t xml:space="preserve">                  Saad Hasan </w:t>
      </w:r>
    </w:p>
    <w:p w14:paraId="75DF5526" w14:textId="77777777" w:rsidR="00C81D6D" w:rsidRPr="001D136F" w:rsidRDefault="00C81D6D" w:rsidP="00C81D6D">
      <w:pPr>
        <w:pStyle w:val="Authors"/>
        <w:framePr w:wrap="notBeside" w:y="2280"/>
        <w:spacing w:after="0" w:line="360" w:lineRule="auto"/>
        <w:jc w:val="both"/>
        <w:rPr>
          <w:color w:val="000000" w:themeColor="text1"/>
          <w:sz w:val="24"/>
        </w:rPr>
      </w:pPr>
      <w:r w:rsidRPr="001D136F">
        <w:rPr>
          <w:color w:val="000000" w:themeColor="text1"/>
          <w:sz w:val="24"/>
        </w:rPr>
        <w:t xml:space="preserve">                                 Department of Systems and Computer Engineering,</w:t>
      </w:r>
    </w:p>
    <w:p w14:paraId="13D282E7" w14:textId="77777777" w:rsidR="00C81D6D" w:rsidRPr="001D136F" w:rsidRDefault="00C81D6D" w:rsidP="00C81D6D">
      <w:pPr>
        <w:pStyle w:val="Authors"/>
        <w:framePr w:wrap="notBeside" w:y="2280"/>
        <w:spacing w:after="0" w:line="360" w:lineRule="auto"/>
        <w:jc w:val="both"/>
        <w:rPr>
          <w:color w:val="000000" w:themeColor="text1"/>
          <w:sz w:val="24"/>
        </w:rPr>
      </w:pPr>
      <w:r w:rsidRPr="001D136F">
        <w:rPr>
          <w:color w:val="000000" w:themeColor="text1"/>
          <w:sz w:val="24"/>
        </w:rPr>
        <w:t xml:space="preserve">                                       Carleton University, K1S 5B6, ON, Canada</w:t>
      </w:r>
    </w:p>
    <w:bookmarkEnd w:id="0"/>
    <w:p w14:paraId="0DF48135" w14:textId="77777777" w:rsidR="00C81D6D" w:rsidRPr="001D136F" w:rsidRDefault="00C81D6D" w:rsidP="00C81D6D">
      <w:pPr>
        <w:pStyle w:val="Authors"/>
        <w:framePr w:wrap="notBeside" w:y="2280"/>
        <w:jc w:val="both"/>
        <w:rPr>
          <w:color w:val="000000" w:themeColor="text1"/>
        </w:rPr>
      </w:pPr>
    </w:p>
    <w:p w14:paraId="10AEBD3A" w14:textId="088F4113" w:rsidR="00E97402" w:rsidRPr="001D136F" w:rsidRDefault="00E97402" w:rsidP="00453D48">
      <w:pPr>
        <w:pStyle w:val="Text"/>
        <w:ind w:firstLine="0"/>
        <w:rPr>
          <w:color w:val="000000" w:themeColor="text1"/>
          <w:sz w:val="18"/>
          <w:szCs w:val="18"/>
        </w:rPr>
      </w:pPr>
    </w:p>
    <w:p w14:paraId="1A9E22FA" w14:textId="330D4D74" w:rsidR="00B87E77" w:rsidRPr="001D136F" w:rsidRDefault="00C81D6D" w:rsidP="00C81D6D">
      <w:pPr>
        <w:pStyle w:val="Title"/>
        <w:framePr w:wrap="notBeside"/>
        <w:ind w:left="808"/>
        <w:rPr>
          <w:color w:val="000000" w:themeColor="text1"/>
        </w:rPr>
      </w:pPr>
      <w:r w:rsidRPr="001D136F">
        <w:rPr>
          <w:color w:val="000000" w:themeColor="text1"/>
        </w:rPr>
        <w:t>Project State Contribution in Kickstarter Crowdfunding: A Look In</w:t>
      </w:r>
      <w:r w:rsidR="001D136F">
        <w:rPr>
          <w:color w:val="000000" w:themeColor="text1"/>
        </w:rPr>
        <w:t xml:space="preserve"> </w:t>
      </w:r>
      <w:r w:rsidRPr="001D136F">
        <w:rPr>
          <w:color w:val="000000" w:themeColor="text1"/>
        </w:rPr>
        <w:t xml:space="preserve">to Data Based </w:t>
      </w:r>
      <w:r w:rsidR="001D136F" w:rsidRPr="001D136F">
        <w:rPr>
          <w:color w:val="000000" w:themeColor="text1"/>
        </w:rPr>
        <w:t>on</w:t>
      </w:r>
      <w:r w:rsidRPr="001D136F">
        <w:rPr>
          <w:color w:val="000000" w:themeColor="text1"/>
        </w:rPr>
        <w:t xml:space="preserve">    Business Perspective</w:t>
      </w:r>
    </w:p>
    <w:p w14:paraId="3FB0A08B" w14:textId="77777777" w:rsidR="00E97402" w:rsidRPr="001D136F" w:rsidRDefault="00E97402" w:rsidP="00453D48">
      <w:pPr>
        <w:pStyle w:val="Title"/>
        <w:framePr w:wrap="notBeside"/>
        <w:jc w:val="both"/>
        <w:rPr>
          <w:color w:val="000000" w:themeColor="text1"/>
        </w:rPr>
      </w:pPr>
    </w:p>
    <w:p w14:paraId="27BB9B06" w14:textId="6EFE8564" w:rsidR="00B87E77" w:rsidRPr="001D136F" w:rsidRDefault="00B87E77" w:rsidP="00453D48">
      <w:pPr>
        <w:shd w:val="clear" w:color="auto" w:fill="FFFFFF"/>
        <w:jc w:val="both"/>
        <w:textAlignment w:val="baseline"/>
        <w:rPr>
          <w:bCs/>
          <w:color w:val="000000" w:themeColor="text1"/>
          <w:sz w:val="18"/>
          <w:szCs w:val="18"/>
          <w:bdr w:val="none" w:sz="0" w:space="0" w:color="auto" w:frame="1"/>
        </w:rPr>
      </w:pPr>
      <w:bookmarkStart w:id="1" w:name="_Hlk533591410"/>
      <w:r w:rsidRPr="001D136F">
        <w:rPr>
          <w:b/>
          <w:bCs/>
          <w:i/>
          <w:color w:val="000000" w:themeColor="text1"/>
          <w:sz w:val="18"/>
          <w:szCs w:val="18"/>
          <w:bdr w:val="none" w:sz="0" w:space="0" w:color="auto" w:frame="1"/>
        </w:rPr>
        <w:t>Abstract</w:t>
      </w:r>
      <w:r w:rsidRPr="001D136F">
        <w:rPr>
          <w:color w:val="000000" w:themeColor="text1"/>
          <w:sz w:val="18"/>
          <w:szCs w:val="18"/>
        </w:rPr>
        <w:t>—</w:t>
      </w:r>
      <w:bookmarkStart w:id="2" w:name="_Hlk533591387"/>
      <w:bookmarkEnd w:id="1"/>
      <w:r w:rsidRPr="001D136F">
        <w:rPr>
          <w:b/>
          <w:bCs/>
          <w:color w:val="000000" w:themeColor="text1"/>
          <w:sz w:val="18"/>
          <w:szCs w:val="18"/>
          <w:bdr w:val="none" w:sz="0" w:space="0" w:color="auto" w:frame="1"/>
        </w:rPr>
        <w:t xml:space="preserve">This </w:t>
      </w:r>
      <w:bookmarkEnd w:id="2"/>
      <w:r w:rsidR="00776A0C" w:rsidRPr="001D136F">
        <w:rPr>
          <w:b/>
          <w:bCs/>
          <w:color w:val="000000" w:themeColor="text1"/>
          <w:sz w:val="18"/>
          <w:szCs w:val="18"/>
          <w:bdr w:val="none" w:sz="0" w:space="0" w:color="auto" w:frame="1"/>
        </w:rPr>
        <w:t>research project is based on the idea of crowdfunding as this idea is old but as the time of innovation and information technology dragged this idea to business. So, for the crowdfunding. Three things required one is the idea, second is the platform to collect funds while third is number of backers to support the project based on their interest.</w:t>
      </w:r>
      <w:r w:rsidR="00F448CB" w:rsidRPr="001D136F">
        <w:rPr>
          <w:b/>
          <w:bCs/>
          <w:color w:val="000000" w:themeColor="text1"/>
          <w:sz w:val="18"/>
          <w:szCs w:val="18"/>
          <w:bdr w:val="none" w:sz="0" w:space="0" w:color="auto" w:frame="1"/>
        </w:rPr>
        <w:t xml:space="preserve"> In this project, we are using machine learning supervised algorithm for the classification of project include successful, failures, live and canceled with the help of modified artificial neural network to learn the pattern of the crowdfunding data. We also found best category to start the project to get the project successful through visualization techniques. In the last part, we used gradient boosting machines algorithm to predict the multi classification in down sampled data with same proportion of state as of the whole dataset. Kickstarter is an American platform responsible for the crowdfunding idea and gained billions of dollars in pledged amount form different people and organizations. Finding the pattern in the crowdfunding will help the business to improve not for the large platform but also for the small ideas to change from an idea to reality.</w:t>
      </w:r>
    </w:p>
    <w:p w14:paraId="63370E0B" w14:textId="77777777" w:rsidR="00B87E77" w:rsidRPr="001D136F" w:rsidRDefault="00B87E77" w:rsidP="00453D48">
      <w:pPr>
        <w:pStyle w:val="IndexTerms"/>
        <w:ind w:firstLine="0"/>
        <w:rPr>
          <w:i/>
          <w:iCs/>
          <w:color w:val="000000" w:themeColor="text1"/>
        </w:rPr>
      </w:pPr>
    </w:p>
    <w:p w14:paraId="164DA839" w14:textId="45B293B1" w:rsidR="00E97402" w:rsidRPr="001D136F" w:rsidRDefault="00B87E77" w:rsidP="00453D48">
      <w:pPr>
        <w:pStyle w:val="IndexTerms"/>
        <w:ind w:firstLine="0"/>
        <w:rPr>
          <w:bCs w:val="0"/>
          <w:color w:val="000000" w:themeColor="text1"/>
          <w:bdr w:val="none" w:sz="0" w:space="0" w:color="auto" w:frame="1"/>
        </w:rPr>
      </w:pPr>
      <w:r w:rsidRPr="001D136F">
        <w:rPr>
          <w:i/>
          <w:iCs/>
          <w:color w:val="000000" w:themeColor="text1"/>
        </w:rPr>
        <w:t>Index Terms</w:t>
      </w:r>
      <w:r w:rsidRPr="001D136F">
        <w:rPr>
          <w:color w:val="000000" w:themeColor="text1"/>
        </w:rPr>
        <w:t>—Supervised machine learning, Classification, Kickstarter, Crowdfunding</w:t>
      </w:r>
    </w:p>
    <w:p w14:paraId="3C3B5C10" w14:textId="0AFDC346" w:rsidR="00B87E77" w:rsidRPr="001D136F" w:rsidRDefault="00B87E77" w:rsidP="00C81D6D">
      <w:pPr>
        <w:pStyle w:val="Heading1"/>
        <w:numPr>
          <w:ilvl w:val="0"/>
          <w:numId w:val="41"/>
        </w:numPr>
        <w:autoSpaceDE w:val="0"/>
        <w:autoSpaceDN w:val="0"/>
        <w:jc w:val="left"/>
        <w:rPr>
          <w:b/>
          <w:color w:val="000000" w:themeColor="text1"/>
        </w:rPr>
      </w:pPr>
      <w:r w:rsidRPr="001D136F">
        <w:rPr>
          <w:b/>
          <w:color w:val="000000" w:themeColor="text1"/>
        </w:rPr>
        <w:t>INTRODUCTION</w:t>
      </w:r>
      <w:r w:rsidRPr="001D136F">
        <w:rPr>
          <w:rStyle w:val="FootnoteReference"/>
          <w:b/>
          <w:color w:val="000000" w:themeColor="text1"/>
        </w:rPr>
        <w:footnoteReference w:id="1"/>
      </w:r>
    </w:p>
    <w:p w14:paraId="7CD354C1" w14:textId="27E7B4F5" w:rsidR="00993340" w:rsidRPr="001D136F" w:rsidRDefault="00B87E77" w:rsidP="00C81D6D">
      <w:pPr>
        <w:pStyle w:val="FigureCaption"/>
        <w:spacing w:after="240"/>
        <w:rPr>
          <w:color w:val="000000" w:themeColor="text1"/>
          <w:sz w:val="20"/>
          <w:szCs w:val="20"/>
        </w:rPr>
      </w:pPr>
      <w:r w:rsidRPr="001D136F">
        <w:rPr>
          <w:color w:val="000000" w:themeColor="text1"/>
          <w:sz w:val="20"/>
          <w:szCs w:val="20"/>
        </w:rPr>
        <w:t>In the latest trend, Crowdfunding developed a thrilling alternate to the old source of business and project financing. It refers to the efforts by entrepreneurial individuals and groups – cultural, social, and for-profit – t</w:t>
      </w:r>
      <w:r w:rsidR="0071570E" w:rsidRPr="001D136F">
        <w:rPr>
          <w:color w:val="000000" w:themeColor="text1"/>
          <w:sz w:val="20"/>
          <w:szCs w:val="20"/>
        </w:rPr>
        <w:t xml:space="preserve">o fund their ventures with the help of </w:t>
      </w:r>
      <w:r w:rsidR="00BE0698" w:rsidRPr="001D136F">
        <w:rPr>
          <w:color w:val="000000" w:themeColor="text1"/>
          <w:sz w:val="20"/>
          <w:szCs w:val="20"/>
        </w:rPr>
        <w:t xml:space="preserve">internet, we can gather contributions which could be slight or gigantic but if we ignore </w:t>
      </w:r>
      <w:r w:rsidR="00993340" w:rsidRPr="001D136F">
        <w:rPr>
          <w:color w:val="000000" w:themeColor="text1"/>
          <w:sz w:val="20"/>
          <w:szCs w:val="20"/>
        </w:rPr>
        <w:t xml:space="preserve">standard financial </w:t>
      </w:r>
      <w:r w:rsidR="007D5291" w:rsidRPr="001D136F">
        <w:rPr>
          <w:color w:val="000000" w:themeColor="text1"/>
          <w:sz w:val="20"/>
          <w:szCs w:val="20"/>
        </w:rPr>
        <w:t>mediators then we have less contributions [1].</w:t>
      </w:r>
    </w:p>
    <w:p w14:paraId="739122D9" w14:textId="77777777" w:rsidR="00B87E77" w:rsidRPr="001D136F" w:rsidRDefault="00B87E77" w:rsidP="00C81D6D">
      <w:pPr>
        <w:pStyle w:val="FigureCaption"/>
        <w:spacing w:after="240"/>
        <w:ind w:firstLine="202"/>
        <w:rPr>
          <w:color w:val="000000" w:themeColor="text1"/>
          <w:sz w:val="20"/>
          <w:szCs w:val="20"/>
        </w:rPr>
      </w:pPr>
      <w:r w:rsidRPr="001D136F">
        <w:rPr>
          <w:color w:val="000000" w:themeColor="text1"/>
          <w:sz w:val="20"/>
          <w:szCs w:val="20"/>
        </w:rPr>
        <w:t>While it is distinct in nature, it could have uncertainty like traditional funding sources linked with it; founders and funders are both connected with the success of the project. Here “success” for the founders is to achieve their funding goal and start on the project. Hence, it is important to understand what data signals the funders about the project’s worth and persuade them to invest. This project investigates data of about 300,000 projects on Crowdfunding website Kickstarter. It seeks to find patterns based on product type (e.g. music, food, technology, games etc.), fund goal, number of backers, project deadline etc. which could help us out to learn which projects are going to be profitable.</w:t>
      </w:r>
    </w:p>
    <w:p w14:paraId="21F2CDBA" w14:textId="77777777" w:rsidR="00B87E77" w:rsidRPr="001D136F" w:rsidRDefault="00B87E77" w:rsidP="00C81D6D">
      <w:pPr>
        <w:pStyle w:val="FigureCaption"/>
        <w:spacing w:after="240"/>
        <w:ind w:firstLine="202"/>
        <w:rPr>
          <w:color w:val="000000" w:themeColor="text1"/>
          <w:sz w:val="20"/>
          <w:szCs w:val="20"/>
        </w:rPr>
      </w:pPr>
      <w:r w:rsidRPr="001D136F">
        <w:rPr>
          <w:color w:val="000000" w:themeColor="text1"/>
          <w:sz w:val="20"/>
          <w:szCs w:val="20"/>
        </w:rPr>
        <w:t>Now the question arises what is crowdfunding. Crowdfunding is the way of getting money from people to fund the project. There are many ways to get your project funded based on the interest of the people. There are three main people in the crowdfunding. First the person or persons who have the idea or a proposal to start the project, then the other most important people are the people who sponsored the project based on interest and the third most important individual is the platform to support the idea to raise the money or getting funded by the people to support the idea or project.</w:t>
      </w:r>
    </w:p>
    <w:p w14:paraId="7ACB2BD0" w14:textId="31361B68" w:rsidR="00B87E77" w:rsidRPr="001D136F" w:rsidRDefault="00B87E77" w:rsidP="00C81D6D">
      <w:pPr>
        <w:pStyle w:val="FigureCaption"/>
        <w:ind w:firstLine="202"/>
        <w:rPr>
          <w:color w:val="000000" w:themeColor="text1"/>
          <w:sz w:val="20"/>
          <w:szCs w:val="20"/>
        </w:rPr>
      </w:pPr>
      <w:r w:rsidRPr="001D136F">
        <w:rPr>
          <w:color w:val="000000" w:themeColor="text1"/>
          <w:sz w:val="20"/>
          <w:szCs w:val="20"/>
        </w:rPr>
        <w:t xml:space="preserve">There are two main types of crowdfunding, first one is reward sourcing while the second one is equity crowdfunding. Reward based is that when someone gives an idea or business idea to launch without his or her investment so, in this type the project is totally dependent on the people funding. In the equity crowdsourcing, the project, the examples include scientific creation, research, or creation of a software. The second type is Equity crowdsourcing in which there is a requirement of some company or an organization to support the project in the beginning or the project has the specific shareholder to fund the project but in this type the dependency from the other people or organization is less as compared to reward-based crowdfunding. </w:t>
      </w:r>
    </w:p>
    <w:p w14:paraId="03C63D80" w14:textId="77777777" w:rsidR="00232221" w:rsidRPr="001D136F" w:rsidRDefault="00232221" w:rsidP="00453D48">
      <w:pPr>
        <w:pStyle w:val="FigureCaption"/>
        <w:rPr>
          <w:color w:val="000000" w:themeColor="text1"/>
          <w:sz w:val="20"/>
          <w:szCs w:val="20"/>
        </w:rPr>
      </w:pPr>
    </w:p>
    <w:p w14:paraId="5F5CC332" w14:textId="0535233C" w:rsidR="00B87E77" w:rsidRPr="001D136F" w:rsidRDefault="00700AD0" w:rsidP="00700AD0">
      <w:pPr>
        <w:pStyle w:val="FigureCaption"/>
        <w:spacing w:after="240"/>
        <w:ind w:left="562"/>
        <w:rPr>
          <w:b/>
          <w:color w:val="000000" w:themeColor="text1"/>
          <w:sz w:val="20"/>
          <w:szCs w:val="20"/>
        </w:rPr>
      </w:pPr>
      <w:r>
        <w:rPr>
          <w:b/>
          <w:color w:val="000000" w:themeColor="text1"/>
          <w:sz w:val="20"/>
          <w:szCs w:val="20"/>
        </w:rPr>
        <w:t xml:space="preserve">A. </w:t>
      </w:r>
      <w:r w:rsidRPr="001D136F">
        <w:rPr>
          <w:b/>
          <w:color w:val="000000" w:themeColor="text1"/>
          <w:sz w:val="20"/>
          <w:szCs w:val="20"/>
        </w:rPr>
        <w:t>DIFFERENCE BETWEEN CROWD SOURCING AND CROWDFUNDING:</w:t>
      </w:r>
    </w:p>
    <w:p w14:paraId="106380BC" w14:textId="465AE67A" w:rsidR="00B87E77" w:rsidRPr="001D136F" w:rsidRDefault="00B87E77" w:rsidP="00C81D6D">
      <w:pPr>
        <w:pStyle w:val="FigureCaption"/>
        <w:spacing w:after="240"/>
        <w:ind w:firstLine="202"/>
        <w:rPr>
          <w:color w:val="000000" w:themeColor="text1"/>
          <w:sz w:val="20"/>
          <w:szCs w:val="20"/>
        </w:rPr>
      </w:pPr>
      <w:r w:rsidRPr="001D136F">
        <w:rPr>
          <w:color w:val="000000" w:themeColor="text1"/>
          <w:sz w:val="20"/>
          <w:szCs w:val="20"/>
        </w:rPr>
        <w:t xml:space="preserve">Crowd funding and crowd sourcing looks exactly similar, but the main difference is that crowd funding is the specific type of crowdsourcing where only money or funds collected from the people i-e. to support the project finically while crowdsourcing is anything from the people whether it could be ideas or anything else or even funds. The examples of crowdsourcing </w:t>
      </w:r>
      <w:r w:rsidRPr="001D136F">
        <w:rPr>
          <w:color w:val="000000" w:themeColor="text1"/>
          <w:sz w:val="20"/>
          <w:szCs w:val="20"/>
        </w:rPr>
        <w:lastRenderedPageBreak/>
        <w:t xml:space="preserve">include Wikipedia in which people from different countries are trying to share information although they are unknown to each other. So, Wikipedia is the crowdsourcing example where the information is getting collected from crowd. Similarly, Kickstarter and Indiegogo are the main sources to collect money from the crowd. So, these are the examples of crowdfunding. </w:t>
      </w:r>
    </w:p>
    <w:p w14:paraId="0637E65C" w14:textId="298CF9AA" w:rsidR="00232221" w:rsidRPr="001D136F" w:rsidRDefault="00CB1B34" w:rsidP="00C81D6D">
      <w:pPr>
        <w:pStyle w:val="FigureCaption"/>
        <w:spacing w:after="240"/>
        <w:ind w:firstLine="202"/>
        <w:rPr>
          <w:b/>
          <w:color w:val="000000" w:themeColor="text1"/>
          <w:sz w:val="20"/>
          <w:szCs w:val="20"/>
        </w:rPr>
      </w:pPr>
      <w:r w:rsidRPr="001D136F">
        <w:rPr>
          <w:color w:val="000000" w:themeColor="text1"/>
          <w:sz w:val="20"/>
          <w:szCs w:val="20"/>
        </w:rPr>
        <w:t>As the rise of internet, Crowdfunding’s demand is plummeted due to the availability of internet and access from across the world. The Online platform is an idea way to collect money or funds for the specific project is the best way to do it because it is available and easy to reach, and it is cheaper to make the website or an application and start crowd funding This thing also helps the people and Organizations to fund the Project which suits their Interest.</w:t>
      </w:r>
      <w:r w:rsidR="008B067E" w:rsidRPr="001D136F">
        <w:rPr>
          <w:color w:val="000000" w:themeColor="text1"/>
          <w:sz w:val="20"/>
          <w:szCs w:val="20"/>
        </w:rPr>
        <w:t xml:space="preserve"> </w:t>
      </w:r>
    </w:p>
    <w:p w14:paraId="2052C8F9" w14:textId="62957456" w:rsidR="00232221" w:rsidRPr="001D136F" w:rsidRDefault="00700AD0" w:rsidP="00700AD0">
      <w:pPr>
        <w:pStyle w:val="FigureCaption"/>
        <w:spacing w:after="240"/>
        <w:ind w:left="562"/>
        <w:rPr>
          <w:b/>
          <w:color w:val="000000" w:themeColor="text1"/>
          <w:sz w:val="20"/>
          <w:szCs w:val="20"/>
        </w:rPr>
      </w:pPr>
      <w:r>
        <w:rPr>
          <w:b/>
          <w:color w:val="000000" w:themeColor="text1"/>
          <w:sz w:val="20"/>
          <w:szCs w:val="20"/>
        </w:rPr>
        <w:t xml:space="preserve">B.  </w:t>
      </w:r>
      <w:r>
        <w:rPr>
          <w:b/>
          <w:color w:val="000000" w:themeColor="text1"/>
          <w:sz w:val="20"/>
          <w:szCs w:val="20"/>
        </w:rPr>
        <w:tab/>
      </w:r>
      <w:r w:rsidRPr="001D136F">
        <w:rPr>
          <w:b/>
          <w:color w:val="000000" w:themeColor="text1"/>
          <w:sz w:val="20"/>
          <w:szCs w:val="20"/>
        </w:rPr>
        <w:t>ADVANTAGES OF CROWD FUNDING:</w:t>
      </w:r>
    </w:p>
    <w:p w14:paraId="6F7F328C" w14:textId="0D95DC5D" w:rsidR="00700AD0" w:rsidRPr="001D136F" w:rsidRDefault="008B067E" w:rsidP="00C81D6D">
      <w:pPr>
        <w:pStyle w:val="FigureCaption"/>
        <w:spacing w:after="240"/>
        <w:rPr>
          <w:color w:val="000000" w:themeColor="text1"/>
          <w:sz w:val="20"/>
          <w:szCs w:val="20"/>
        </w:rPr>
      </w:pPr>
      <w:r w:rsidRPr="001D136F">
        <w:rPr>
          <w:color w:val="000000" w:themeColor="text1"/>
          <w:sz w:val="20"/>
          <w:szCs w:val="20"/>
        </w:rPr>
        <w:t xml:space="preserve">The main advantage of crowd funding include it is one of the speediest </w:t>
      </w:r>
      <w:r w:rsidR="00232221" w:rsidRPr="001D136F">
        <w:rPr>
          <w:color w:val="000000" w:themeColor="text1"/>
          <w:sz w:val="20"/>
          <w:szCs w:val="20"/>
        </w:rPr>
        <w:t xml:space="preserve">ways </w:t>
      </w:r>
      <w:r w:rsidRPr="001D136F">
        <w:rPr>
          <w:color w:val="000000" w:themeColor="text1"/>
          <w:sz w:val="20"/>
          <w:szCs w:val="20"/>
        </w:rPr>
        <w:t>of promot</w:t>
      </w:r>
      <w:r w:rsidR="00232221" w:rsidRPr="001D136F">
        <w:rPr>
          <w:color w:val="000000" w:themeColor="text1"/>
          <w:sz w:val="20"/>
          <w:szCs w:val="20"/>
        </w:rPr>
        <w:t>ing</w:t>
      </w:r>
      <w:r w:rsidRPr="001D136F">
        <w:rPr>
          <w:color w:val="000000" w:themeColor="text1"/>
          <w:sz w:val="20"/>
          <w:szCs w:val="20"/>
        </w:rPr>
        <w:t xml:space="preserve"> your idea and be funded without the major investment from the pocket, People will fund the project based on their interest if it suits them</w:t>
      </w:r>
      <w:r w:rsidR="00065963" w:rsidRPr="001D136F">
        <w:rPr>
          <w:color w:val="000000" w:themeColor="text1"/>
          <w:sz w:val="20"/>
          <w:szCs w:val="20"/>
        </w:rPr>
        <w:t xml:space="preserve"> and if the project gain popularity then many organizations and people will participate in the project and support them financially.</w:t>
      </w:r>
      <w:r w:rsidR="00C4177C" w:rsidRPr="001D136F">
        <w:rPr>
          <w:color w:val="000000" w:themeColor="text1"/>
          <w:sz w:val="20"/>
          <w:szCs w:val="20"/>
        </w:rPr>
        <w:t xml:space="preserve"> Crowd funding also helps the people including the investors to know about view from people to understand whether to invest more or not in the specific project.</w:t>
      </w:r>
    </w:p>
    <w:p w14:paraId="5F585B82" w14:textId="0D8DEFF4" w:rsidR="003144AE" w:rsidRPr="001D136F" w:rsidRDefault="00700AD0" w:rsidP="00700AD0">
      <w:pPr>
        <w:pStyle w:val="FigureCaption"/>
        <w:spacing w:after="240"/>
        <w:ind w:left="606" w:firstLine="202"/>
        <w:rPr>
          <w:b/>
          <w:color w:val="000000" w:themeColor="text1"/>
          <w:sz w:val="20"/>
          <w:szCs w:val="20"/>
        </w:rPr>
      </w:pPr>
      <w:r>
        <w:rPr>
          <w:b/>
          <w:color w:val="000000" w:themeColor="text1"/>
          <w:sz w:val="20"/>
          <w:szCs w:val="20"/>
        </w:rPr>
        <w:t xml:space="preserve">C.     </w:t>
      </w:r>
      <w:r>
        <w:rPr>
          <w:b/>
          <w:color w:val="000000" w:themeColor="text1"/>
          <w:sz w:val="20"/>
          <w:szCs w:val="20"/>
        </w:rPr>
        <w:tab/>
      </w:r>
      <w:r w:rsidRPr="001D136F">
        <w:rPr>
          <w:b/>
          <w:color w:val="000000" w:themeColor="text1"/>
          <w:sz w:val="20"/>
          <w:szCs w:val="20"/>
        </w:rPr>
        <w:t>BUSINESS SUCCESS:</w:t>
      </w:r>
    </w:p>
    <w:p w14:paraId="1DEE3813" w14:textId="1A4FDF02" w:rsidR="000A5B5C" w:rsidRPr="001D136F" w:rsidRDefault="000A5B5C" w:rsidP="00453D48">
      <w:pPr>
        <w:pStyle w:val="FigureCaption"/>
        <w:rPr>
          <w:color w:val="000000" w:themeColor="text1"/>
          <w:sz w:val="20"/>
          <w:szCs w:val="20"/>
        </w:rPr>
      </w:pPr>
      <w:r w:rsidRPr="001D136F">
        <w:rPr>
          <w:color w:val="000000" w:themeColor="text1"/>
          <w:sz w:val="20"/>
          <w:szCs w:val="20"/>
        </w:rPr>
        <w:t>Kickstarter is one of the successful organizations which was founded in the year 2009 and this organization has received or pledges more than 4 billion of US</w:t>
      </w:r>
      <w:r w:rsidR="007D5291" w:rsidRPr="001D136F">
        <w:rPr>
          <w:color w:val="000000" w:themeColor="text1"/>
          <w:sz w:val="20"/>
          <w:szCs w:val="20"/>
        </w:rPr>
        <w:t xml:space="preserve"> dollars to fund more than 200,</w:t>
      </w:r>
      <w:r w:rsidRPr="001D136F">
        <w:rPr>
          <w:color w:val="000000" w:themeColor="text1"/>
          <w:sz w:val="20"/>
          <w:szCs w:val="20"/>
        </w:rPr>
        <w:t xml:space="preserve">000 projects which includes different categories like games, music, movies, arts, poetry, technology, food and other different categories. The main objectives of this organization </w:t>
      </w:r>
      <w:r w:rsidR="0021472B" w:rsidRPr="001D136F">
        <w:rPr>
          <w:color w:val="000000" w:themeColor="text1"/>
          <w:sz w:val="20"/>
          <w:szCs w:val="20"/>
        </w:rPr>
        <w:t>are</w:t>
      </w:r>
      <w:r w:rsidRPr="001D136F">
        <w:rPr>
          <w:color w:val="000000" w:themeColor="text1"/>
          <w:sz w:val="20"/>
          <w:szCs w:val="20"/>
        </w:rPr>
        <w:t xml:space="preserve"> to make innovative and promoting ideas to fund the project and taking money from different people and organizations to change the idea to reality.</w:t>
      </w:r>
    </w:p>
    <w:p w14:paraId="4A475D80" w14:textId="26E82BE5" w:rsidR="00C81D6D" w:rsidRPr="001D136F" w:rsidRDefault="00B87E77" w:rsidP="00C81D6D">
      <w:pPr>
        <w:pStyle w:val="Heading1"/>
        <w:numPr>
          <w:ilvl w:val="0"/>
          <w:numId w:val="41"/>
        </w:numPr>
        <w:autoSpaceDE w:val="0"/>
        <w:autoSpaceDN w:val="0"/>
        <w:jc w:val="both"/>
        <w:rPr>
          <w:b/>
          <w:color w:val="000000" w:themeColor="text1"/>
        </w:rPr>
      </w:pPr>
      <w:r w:rsidRPr="001D136F">
        <w:rPr>
          <w:b/>
          <w:color w:val="000000" w:themeColor="text1"/>
        </w:rPr>
        <w:t>MOTIVATION</w:t>
      </w:r>
    </w:p>
    <w:p w14:paraId="735477C4" w14:textId="7BA68C91" w:rsidR="0076238B" w:rsidRPr="001D136F" w:rsidRDefault="00B87E77" w:rsidP="00453D48">
      <w:pPr>
        <w:jc w:val="both"/>
        <w:rPr>
          <w:color w:val="000000" w:themeColor="text1"/>
        </w:rPr>
      </w:pPr>
      <w:r w:rsidRPr="001D136F">
        <w:rPr>
          <w:color w:val="000000" w:themeColor="text1"/>
        </w:rPr>
        <w:t>While there has been work on the Crowdfunding dynamics, the work is still in its early stages. This project will work on the fact that there is still opportunity for getting new perspective in knowing project success in this perspective. By using data science tools and machine learning technique</w:t>
      </w:r>
      <w:r w:rsidR="00232221" w:rsidRPr="001D136F">
        <w:rPr>
          <w:color w:val="000000" w:themeColor="text1"/>
        </w:rPr>
        <w:t>s</w:t>
      </w:r>
      <w:r w:rsidRPr="001D136F">
        <w:rPr>
          <w:color w:val="000000" w:themeColor="text1"/>
        </w:rPr>
        <w:t>, the project wishes to find unique results which are yet to be referred in the Crowdfunding literature.</w:t>
      </w:r>
    </w:p>
    <w:p w14:paraId="6A12CB99" w14:textId="3963C755" w:rsidR="00B87E77" w:rsidRPr="001D136F" w:rsidRDefault="00B87E77" w:rsidP="009E1815">
      <w:pPr>
        <w:pStyle w:val="Heading1"/>
        <w:numPr>
          <w:ilvl w:val="0"/>
          <w:numId w:val="41"/>
        </w:numPr>
        <w:autoSpaceDE w:val="0"/>
        <w:autoSpaceDN w:val="0"/>
        <w:jc w:val="both"/>
        <w:rPr>
          <w:b/>
          <w:color w:val="000000" w:themeColor="text1"/>
          <w:sz w:val="22"/>
        </w:rPr>
      </w:pPr>
      <w:r w:rsidRPr="001D136F">
        <w:rPr>
          <w:b/>
          <w:color w:val="000000" w:themeColor="text1"/>
          <w:sz w:val="22"/>
        </w:rPr>
        <w:t>objectives</w:t>
      </w:r>
    </w:p>
    <w:p w14:paraId="6E19928F" w14:textId="77777777" w:rsidR="00B87E77" w:rsidRPr="001D136F" w:rsidRDefault="00B87E77" w:rsidP="00453D48">
      <w:pPr>
        <w:jc w:val="both"/>
        <w:rPr>
          <w:color w:val="000000" w:themeColor="text1"/>
        </w:rPr>
      </w:pPr>
      <w:r w:rsidRPr="001D136F">
        <w:rPr>
          <w:color w:val="000000" w:themeColor="text1"/>
        </w:rPr>
        <w:t xml:space="preserve">In addition to revisiting the already discussed results in the existing literature, the project looks to address the following questions: </w:t>
      </w:r>
    </w:p>
    <w:p w14:paraId="661859F4" w14:textId="77777777" w:rsidR="00B87E77" w:rsidRPr="001D136F" w:rsidRDefault="00B87E77" w:rsidP="00453D48">
      <w:pPr>
        <w:jc w:val="both"/>
        <w:rPr>
          <w:color w:val="000000" w:themeColor="text1"/>
        </w:rPr>
      </w:pPr>
    </w:p>
    <w:p w14:paraId="4F3FD5F5" w14:textId="7A6A3DDE" w:rsidR="00B87E77" w:rsidRPr="001D136F" w:rsidRDefault="00B87E77" w:rsidP="00453D48">
      <w:pPr>
        <w:jc w:val="both"/>
        <w:rPr>
          <w:color w:val="000000" w:themeColor="text1"/>
        </w:rPr>
      </w:pPr>
      <w:r w:rsidRPr="001D136F">
        <w:rPr>
          <w:color w:val="000000" w:themeColor="text1"/>
        </w:rPr>
        <w:t xml:space="preserve">• Do any of the category is important </w:t>
      </w:r>
      <w:r w:rsidR="0076238B" w:rsidRPr="001D136F">
        <w:rPr>
          <w:color w:val="000000" w:themeColor="text1"/>
        </w:rPr>
        <w:t>that is</w:t>
      </w:r>
      <w:r w:rsidRPr="001D136F">
        <w:rPr>
          <w:color w:val="000000" w:themeColor="text1"/>
        </w:rPr>
        <w:t xml:space="preserve"> successful or not and is this important than other or not. So, the categories which are important there could be pattern which can be find later using machine learning algorithms.</w:t>
      </w:r>
    </w:p>
    <w:p w14:paraId="5EFFFC8E" w14:textId="77777777" w:rsidR="00B87E77" w:rsidRPr="001D136F" w:rsidRDefault="00B87E77" w:rsidP="00453D48">
      <w:pPr>
        <w:jc w:val="both"/>
        <w:rPr>
          <w:color w:val="000000" w:themeColor="text1"/>
        </w:rPr>
      </w:pPr>
    </w:p>
    <w:p w14:paraId="1D88CAA6" w14:textId="225DC5C1" w:rsidR="00B87E77" w:rsidRPr="001D136F" w:rsidRDefault="00B87E77" w:rsidP="00453D48">
      <w:pPr>
        <w:jc w:val="both"/>
        <w:rPr>
          <w:color w:val="000000" w:themeColor="text1"/>
        </w:rPr>
      </w:pPr>
      <w:r w:rsidRPr="001D136F">
        <w:rPr>
          <w:color w:val="000000" w:themeColor="text1"/>
        </w:rPr>
        <w:t xml:space="preserve"> • How did the success rate evolve over the years across different product categories? The project wants to test whether past success of a project has effect on the future success. </w:t>
      </w:r>
    </w:p>
    <w:p w14:paraId="02785382" w14:textId="77777777" w:rsidR="0076238B" w:rsidRPr="001D136F" w:rsidRDefault="0076238B" w:rsidP="00453D48">
      <w:pPr>
        <w:jc w:val="both"/>
        <w:rPr>
          <w:color w:val="000000" w:themeColor="text1"/>
        </w:rPr>
      </w:pPr>
    </w:p>
    <w:p w14:paraId="1EA1BAD0" w14:textId="3518ACC8" w:rsidR="0076238B" w:rsidRPr="001D136F" w:rsidRDefault="0076238B" w:rsidP="00453D48">
      <w:pPr>
        <w:jc w:val="both"/>
        <w:rPr>
          <w:color w:val="000000" w:themeColor="text1"/>
        </w:rPr>
      </w:pPr>
      <w:r w:rsidRPr="001D136F">
        <w:rPr>
          <w:color w:val="000000" w:themeColor="text1"/>
        </w:rPr>
        <w:t xml:space="preserve">There are different machine learning algorithms could be used in this type of Project as this is related to business Intelligence to find the categories which are more important to make the project successful. More specifically, the problem is classification. So, the classification algorithms which include Support Vector Machines, Naive Bayes Rule, gradient boosting Machines, random forest, decision trees, logistic regression, KNN and Artificial Neural Networks and others. At the end of the </w:t>
      </w:r>
      <w:r w:rsidR="0021472B" w:rsidRPr="001D136F">
        <w:rPr>
          <w:color w:val="000000" w:themeColor="text1"/>
        </w:rPr>
        <w:t>project,</w:t>
      </w:r>
      <w:r w:rsidRPr="001D136F">
        <w:rPr>
          <w:color w:val="000000" w:themeColor="text1"/>
        </w:rPr>
        <w:t xml:space="preserve"> there will be a comparison of different type of algorithm which is </w:t>
      </w:r>
      <w:r w:rsidR="0021472B" w:rsidRPr="001D136F">
        <w:rPr>
          <w:color w:val="000000" w:themeColor="text1"/>
        </w:rPr>
        <w:t>more accurate and useful for this specific type of application.</w:t>
      </w:r>
    </w:p>
    <w:p w14:paraId="23D30DD6" w14:textId="39C43481" w:rsidR="00B87E77" w:rsidRPr="001D136F" w:rsidRDefault="00B87E77" w:rsidP="009E1815">
      <w:pPr>
        <w:pStyle w:val="Heading1"/>
        <w:numPr>
          <w:ilvl w:val="0"/>
          <w:numId w:val="41"/>
        </w:numPr>
        <w:autoSpaceDE w:val="0"/>
        <w:autoSpaceDN w:val="0"/>
        <w:jc w:val="both"/>
        <w:rPr>
          <w:b/>
          <w:color w:val="000000" w:themeColor="text1"/>
        </w:rPr>
      </w:pPr>
      <w:r w:rsidRPr="001D136F">
        <w:rPr>
          <w:b/>
          <w:color w:val="000000" w:themeColor="text1"/>
        </w:rPr>
        <w:t>DATASET</w:t>
      </w:r>
    </w:p>
    <w:p w14:paraId="72C681D0" w14:textId="2FA6E21E" w:rsidR="00B87E77" w:rsidRPr="001D136F" w:rsidRDefault="00B87E77" w:rsidP="00453D48">
      <w:pPr>
        <w:jc w:val="both"/>
        <w:rPr>
          <w:color w:val="000000" w:themeColor="text1"/>
        </w:rPr>
      </w:pPr>
      <w:r w:rsidRPr="001D136F">
        <w:rPr>
          <w:color w:val="000000" w:themeColor="text1"/>
        </w:rPr>
        <w:t>As for this project, there are many attributes in the dataset which includes ID, name, category, country, details of the state whether the project is successful or not, project launch, deadline date, funding goal. There are more than 300,000 rows and around 15 features in this dataset. The dataset is obtained from the very famous website Kaggle.</w:t>
      </w:r>
      <w:r w:rsidR="008B067E" w:rsidRPr="001D136F">
        <w:rPr>
          <w:color w:val="000000" w:themeColor="text1"/>
        </w:rPr>
        <w:t xml:space="preserve"> </w:t>
      </w:r>
    </w:p>
    <w:p w14:paraId="303D58F7" w14:textId="21D179FF" w:rsidR="008B067E" w:rsidRPr="001D136F" w:rsidRDefault="008B067E" w:rsidP="00453D48">
      <w:pPr>
        <w:jc w:val="both"/>
        <w:rPr>
          <w:color w:val="000000" w:themeColor="text1"/>
        </w:rPr>
      </w:pPr>
      <w:r w:rsidRPr="001D136F">
        <w:rPr>
          <w:color w:val="000000" w:themeColor="text1"/>
        </w:rPr>
        <w:t>The categories of the project include games, film, poetry, music, restaurant and movies or videos</w:t>
      </w:r>
    </w:p>
    <w:p w14:paraId="0F6B1288" w14:textId="62A76427" w:rsidR="00553CD6" w:rsidRPr="001D136F" w:rsidRDefault="008B067E" w:rsidP="00453D48">
      <w:pPr>
        <w:jc w:val="both"/>
        <w:rPr>
          <w:color w:val="000000" w:themeColor="text1"/>
        </w:rPr>
      </w:pPr>
      <w:r w:rsidRPr="001D136F">
        <w:rPr>
          <w:color w:val="000000" w:themeColor="text1"/>
        </w:rPr>
        <w:t xml:space="preserve">The data is scrapped from the Kickstarter Project and put in the csv file by the web scrapper in the year 2018. </w:t>
      </w:r>
    </w:p>
    <w:p w14:paraId="13B0AAED" w14:textId="137604EE" w:rsidR="00484C02" w:rsidRPr="001D136F" w:rsidRDefault="00484C02" w:rsidP="00C81D6D">
      <w:pPr>
        <w:pStyle w:val="Heading1"/>
        <w:numPr>
          <w:ilvl w:val="0"/>
          <w:numId w:val="41"/>
        </w:numPr>
        <w:jc w:val="both"/>
        <w:rPr>
          <w:b/>
          <w:color w:val="000000" w:themeColor="text1"/>
        </w:rPr>
      </w:pPr>
      <w:r w:rsidRPr="001D136F">
        <w:rPr>
          <w:b/>
          <w:color w:val="000000" w:themeColor="text1"/>
        </w:rPr>
        <w:t>Literature review</w:t>
      </w:r>
    </w:p>
    <w:p w14:paraId="5433322C" w14:textId="04EDBD6F" w:rsidR="0021102B" w:rsidRPr="001D136F" w:rsidRDefault="00484C02" w:rsidP="00C81D6D">
      <w:pPr>
        <w:spacing w:after="240"/>
        <w:jc w:val="both"/>
        <w:rPr>
          <w:color w:val="000000" w:themeColor="text1"/>
        </w:rPr>
      </w:pPr>
      <w:r w:rsidRPr="001D136F">
        <w:rPr>
          <w:color w:val="000000" w:themeColor="text1"/>
        </w:rPr>
        <w:t>Crowdfunding is a relatively new phenomenon, so it is no surprise that the related literature is only emerging. Here, we provide parallels with other sources of entrepreneurial finance to better understand the specificities of crowdfunding as a distinct form of finance. Taking crowdfunding from a purely financial perspective, we can make connections with bootstrap finance. Several studies provide evidence of the different forms of internal sources that bootstrapping entrepreneurs use [</w:t>
      </w:r>
      <w:r w:rsidR="00565E74" w:rsidRPr="001D136F">
        <w:rPr>
          <w:color w:val="000000" w:themeColor="text1"/>
        </w:rPr>
        <w:t>3</w:t>
      </w:r>
      <w:r w:rsidRPr="001D136F">
        <w:rPr>
          <w:color w:val="000000" w:themeColor="text1"/>
        </w:rPr>
        <w:t>]. (</w:t>
      </w:r>
      <w:proofErr w:type="spellStart"/>
      <w:r w:rsidRPr="001D136F">
        <w:rPr>
          <w:color w:val="000000" w:themeColor="text1"/>
        </w:rPr>
        <w:t>cosh</w:t>
      </w:r>
      <w:proofErr w:type="spellEnd"/>
      <w:r w:rsidRPr="001D136F">
        <w:rPr>
          <w:color w:val="000000" w:themeColor="text1"/>
        </w:rPr>
        <w:t xml:space="preserve"> et al. 2009) analyze other financing methods for start-ups and examine a broad range of financing alternatives [</w:t>
      </w:r>
      <w:r w:rsidR="00565E74" w:rsidRPr="001D136F">
        <w:rPr>
          <w:color w:val="000000" w:themeColor="text1"/>
        </w:rPr>
        <w:t>4</w:t>
      </w:r>
      <w:r w:rsidRPr="001D136F">
        <w:rPr>
          <w:color w:val="000000" w:themeColor="text1"/>
        </w:rPr>
        <w:t xml:space="preserve">]. (Agrawal et al 2011) focus on crowdfunding more specifically. They examine the geographic origin of consumers who invest on the </w:t>
      </w:r>
      <w:proofErr w:type="spellStart"/>
      <w:r w:rsidRPr="001D136F">
        <w:rPr>
          <w:color w:val="000000" w:themeColor="text1"/>
        </w:rPr>
        <w:t>SellaBand</w:t>
      </w:r>
      <w:proofErr w:type="spellEnd"/>
      <w:r w:rsidRPr="001D136F">
        <w:rPr>
          <w:color w:val="000000" w:themeColor="text1"/>
        </w:rPr>
        <w:t xml:space="preserve"> platform and observe that “the average distance between artist-entrepreneurs and investors is about 3000 miles, suggesting a reduced role for spatial proximity” [</w:t>
      </w:r>
      <w:r w:rsidR="00565E74" w:rsidRPr="001D136F">
        <w:rPr>
          <w:color w:val="000000" w:themeColor="text1"/>
        </w:rPr>
        <w:t>5</w:t>
      </w:r>
      <w:r w:rsidRPr="001D136F">
        <w:rPr>
          <w:color w:val="000000" w:themeColor="text1"/>
        </w:rPr>
        <w:t>]. (</w:t>
      </w:r>
      <w:proofErr w:type="spellStart"/>
      <w:r w:rsidRPr="001D136F">
        <w:rPr>
          <w:color w:val="000000" w:themeColor="text1"/>
        </w:rPr>
        <w:t>Mollick</w:t>
      </w:r>
      <w:proofErr w:type="spellEnd"/>
      <w:r w:rsidRPr="001D136F">
        <w:rPr>
          <w:color w:val="000000" w:themeColor="text1"/>
        </w:rPr>
        <w:t xml:space="preserve"> 2014) also examines the geography of crowdfunding using data from Kickstarter to </w:t>
      </w:r>
      <w:r w:rsidR="007D5291" w:rsidRPr="001D136F">
        <w:rPr>
          <w:color w:val="000000" w:themeColor="text1"/>
        </w:rPr>
        <w:t>study</w:t>
      </w:r>
      <w:r w:rsidRPr="001D136F">
        <w:rPr>
          <w:color w:val="000000" w:themeColor="text1"/>
        </w:rPr>
        <w:t xml:space="preserve"> </w:t>
      </w:r>
      <w:r w:rsidR="007D5291" w:rsidRPr="001D136F">
        <w:rPr>
          <w:color w:val="000000" w:themeColor="text1"/>
        </w:rPr>
        <w:t xml:space="preserve">factors of success in crowdfunding platforms. </w:t>
      </w:r>
      <w:proofErr w:type="spellStart"/>
      <w:r w:rsidRPr="001D136F">
        <w:rPr>
          <w:color w:val="000000" w:themeColor="text1"/>
        </w:rPr>
        <w:t>Mollick</w:t>
      </w:r>
      <w:proofErr w:type="spellEnd"/>
      <w:r w:rsidRPr="001D136F">
        <w:rPr>
          <w:color w:val="000000" w:themeColor="text1"/>
        </w:rPr>
        <w:t xml:space="preserve"> </w:t>
      </w:r>
      <w:r w:rsidR="007D5291" w:rsidRPr="001D136F">
        <w:rPr>
          <w:color w:val="000000" w:themeColor="text1"/>
        </w:rPr>
        <w:t>discovers</w:t>
      </w:r>
      <w:r w:rsidRPr="001D136F">
        <w:rPr>
          <w:color w:val="000000" w:themeColor="text1"/>
        </w:rPr>
        <w:t xml:space="preserve"> “a </w:t>
      </w:r>
      <w:r w:rsidR="007D5291" w:rsidRPr="001D136F">
        <w:rPr>
          <w:color w:val="000000" w:themeColor="text1"/>
        </w:rPr>
        <w:t>robust</w:t>
      </w:r>
      <w:r w:rsidRPr="001D136F">
        <w:rPr>
          <w:color w:val="000000" w:themeColor="text1"/>
        </w:rPr>
        <w:t xml:space="preserve"> </w:t>
      </w:r>
      <w:r w:rsidR="007D5291" w:rsidRPr="001D136F">
        <w:rPr>
          <w:color w:val="000000" w:themeColor="text1"/>
        </w:rPr>
        <w:t>topographical</w:t>
      </w:r>
      <w:r w:rsidRPr="001D136F">
        <w:rPr>
          <w:color w:val="000000" w:themeColor="text1"/>
        </w:rPr>
        <w:t xml:space="preserve"> </w:t>
      </w:r>
      <w:r w:rsidR="007D5291" w:rsidRPr="001D136F">
        <w:rPr>
          <w:color w:val="000000" w:themeColor="text1"/>
        </w:rPr>
        <w:t>element</w:t>
      </w:r>
      <w:r w:rsidRPr="001D136F">
        <w:rPr>
          <w:color w:val="000000" w:themeColor="text1"/>
        </w:rPr>
        <w:t xml:space="preserve"> to the </w:t>
      </w:r>
      <w:r w:rsidR="007D5291" w:rsidRPr="001D136F">
        <w:rPr>
          <w:color w:val="000000" w:themeColor="text1"/>
        </w:rPr>
        <w:t>type</w:t>
      </w:r>
      <w:r w:rsidRPr="001D136F">
        <w:rPr>
          <w:color w:val="000000" w:themeColor="text1"/>
        </w:rPr>
        <w:t xml:space="preserve"> of projects, with </w:t>
      </w:r>
      <w:r w:rsidR="007D5291" w:rsidRPr="001D136F">
        <w:rPr>
          <w:color w:val="000000" w:themeColor="text1"/>
        </w:rPr>
        <w:t>creators</w:t>
      </w:r>
      <w:r w:rsidRPr="001D136F">
        <w:rPr>
          <w:color w:val="000000" w:themeColor="text1"/>
        </w:rPr>
        <w:t xml:space="preserve"> </w:t>
      </w:r>
      <w:r w:rsidR="007D5291" w:rsidRPr="001D136F">
        <w:rPr>
          <w:color w:val="000000" w:themeColor="text1"/>
        </w:rPr>
        <w:t>suggesting</w:t>
      </w:r>
      <w:r w:rsidRPr="001D136F">
        <w:rPr>
          <w:color w:val="000000" w:themeColor="text1"/>
        </w:rPr>
        <w:t xml:space="preserve"> projects that </w:t>
      </w:r>
      <w:r w:rsidR="007D5291" w:rsidRPr="001D136F">
        <w:rPr>
          <w:color w:val="000000" w:themeColor="text1"/>
        </w:rPr>
        <w:t>attract</w:t>
      </w:r>
      <w:r w:rsidRPr="001D136F">
        <w:rPr>
          <w:color w:val="000000" w:themeColor="text1"/>
        </w:rPr>
        <w:t xml:space="preserve"> the </w:t>
      </w:r>
      <w:r w:rsidR="007D5291" w:rsidRPr="001D136F">
        <w:rPr>
          <w:color w:val="000000" w:themeColor="text1"/>
        </w:rPr>
        <w:t>principal</w:t>
      </w:r>
      <w:r w:rsidRPr="001D136F">
        <w:rPr>
          <w:color w:val="000000" w:themeColor="text1"/>
        </w:rPr>
        <w:t xml:space="preserve"> </w:t>
      </w:r>
      <w:r w:rsidR="007D5291" w:rsidRPr="001D136F">
        <w:rPr>
          <w:color w:val="000000" w:themeColor="text1"/>
        </w:rPr>
        <w:t>ethnic products of its</w:t>
      </w:r>
      <w:r w:rsidRPr="001D136F">
        <w:rPr>
          <w:color w:val="000000" w:themeColor="text1"/>
        </w:rPr>
        <w:t xml:space="preserve"> </w:t>
      </w:r>
      <w:r w:rsidR="007D5291" w:rsidRPr="001D136F">
        <w:rPr>
          <w:color w:val="000000" w:themeColor="text1"/>
        </w:rPr>
        <w:t>topographical</w:t>
      </w:r>
      <w:r w:rsidRPr="001D136F">
        <w:rPr>
          <w:color w:val="000000" w:themeColor="text1"/>
        </w:rPr>
        <w:t xml:space="preserve"> </w:t>
      </w:r>
      <w:r w:rsidR="007D5291" w:rsidRPr="001D136F">
        <w:rPr>
          <w:color w:val="000000" w:themeColor="text1"/>
        </w:rPr>
        <w:t>region</w:t>
      </w:r>
      <w:r w:rsidRPr="001D136F">
        <w:rPr>
          <w:color w:val="000000" w:themeColor="text1"/>
        </w:rPr>
        <w:t>” [2]. (</w:t>
      </w:r>
      <w:proofErr w:type="spellStart"/>
      <w:r w:rsidRPr="001D136F">
        <w:rPr>
          <w:color w:val="000000" w:themeColor="text1"/>
        </w:rPr>
        <w:t>Kuppuswamy</w:t>
      </w:r>
      <w:proofErr w:type="spellEnd"/>
      <w:r w:rsidRPr="001D136F">
        <w:rPr>
          <w:color w:val="000000" w:themeColor="text1"/>
        </w:rPr>
        <w:t xml:space="preserve"> and </w:t>
      </w:r>
      <w:proofErr w:type="spellStart"/>
      <w:r w:rsidRPr="001D136F">
        <w:rPr>
          <w:color w:val="000000" w:themeColor="text1"/>
        </w:rPr>
        <w:t>Bayus</w:t>
      </w:r>
      <w:proofErr w:type="spellEnd"/>
      <w:r w:rsidRPr="001D136F">
        <w:rPr>
          <w:color w:val="000000" w:themeColor="text1"/>
        </w:rPr>
        <w:t xml:space="preserve"> 2013) also examine funded projects listed on Kickstarter and show that social information plays a key role in the success of a project [</w:t>
      </w:r>
      <w:r w:rsidR="00565E74" w:rsidRPr="001D136F">
        <w:rPr>
          <w:color w:val="000000" w:themeColor="text1"/>
        </w:rPr>
        <w:t>6</w:t>
      </w:r>
      <w:r w:rsidR="00AC0D31" w:rsidRPr="001D136F">
        <w:rPr>
          <w:color w:val="000000" w:themeColor="text1"/>
        </w:rPr>
        <w:t xml:space="preserve">]. </w:t>
      </w:r>
      <w:proofErr w:type="spellStart"/>
      <w:r w:rsidR="00AC0D31" w:rsidRPr="001D136F">
        <w:rPr>
          <w:color w:val="000000" w:themeColor="text1"/>
        </w:rPr>
        <w:t>Ahlers</w:t>
      </w:r>
      <w:proofErr w:type="spellEnd"/>
      <w:r w:rsidR="00AC0D31" w:rsidRPr="001D136F">
        <w:rPr>
          <w:color w:val="000000" w:themeColor="text1"/>
        </w:rPr>
        <w:t xml:space="preserve"> et al. </w:t>
      </w:r>
      <w:r w:rsidR="00366CD1" w:rsidRPr="001D136F">
        <w:rPr>
          <w:color w:val="000000" w:themeColor="text1"/>
        </w:rPr>
        <w:t xml:space="preserve">focuses on the data which is between the entrepreneur and crowd. They did analysis on equity crowdfunding </w:t>
      </w:r>
      <w:r w:rsidR="00B34FA3" w:rsidRPr="001D136F">
        <w:rPr>
          <w:color w:val="000000" w:themeColor="text1"/>
        </w:rPr>
        <w:t xml:space="preserve">which shows that credible information, quality of the beginning and sound info </w:t>
      </w:r>
      <w:r w:rsidR="00C5492D" w:rsidRPr="001D136F">
        <w:rPr>
          <w:color w:val="000000" w:themeColor="text1"/>
        </w:rPr>
        <w:t>exposes</w:t>
      </w:r>
      <w:r w:rsidR="00B34FA3" w:rsidRPr="001D136F">
        <w:rPr>
          <w:color w:val="000000" w:themeColor="text1"/>
        </w:rPr>
        <w:t xml:space="preserve"> to the crowd if the crowdfunding is successful. They achieved by using Australian Data [7]. </w:t>
      </w:r>
      <w:r w:rsidRPr="001D136F">
        <w:rPr>
          <w:color w:val="000000" w:themeColor="text1"/>
        </w:rPr>
        <w:t>(</w:t>
      </w:r>
      <w:proofErr w:type="spellStart"/>
      <w:r w:rsidRPr="001D136F">
        <w:rPr>
          <w:color w:val="000000" w:themeColor="text1"/>
        </w:rPr>
        <w:t>Nocke</w:t>
      </w:r>
      <w:proofErr w:type="spellEnd"/>
      <w:r w:rsidRPr="001D136F">
        <w:rPr>
          <w:color w:val="000000" w:themeColor="text1"/>
        </w:rPr>
        <w:t xml:space="preserve"> et al 2011) link product pre-ordering to price </w:t>
      </w:r>
      <w:r w:rsidRPr="001D136F">
        <w:rPr>
          <w:color w:val="000000" w:themeColor="text1"/>
        </w:rPr>
        <w:lastRenderedPageBreak/>
        <w:t>discrimination in a context of information asymmetry. In this case, the true quality of the product is revealed later, so the firm must deal with consumers with different expected valuations of its forthcoming product. One main difference with this literature is that crowdfunding requires that first</w:t>
      </w:r>
      <w:r w:rsidR="00AC0D31" w:rsidRPr="001D136F">
        <w:rPr>
          <w:color w:val="000000" w:themeColor="text1"/>
        </w:rPr>
        <w:t xml:space="preserve"> </w:t>
      </w:r>
      <w:r w:rsidRPr="001D136F">
        <w:rPr>
          <w:color w:val="000000" w:themeColor="text1"/>
        </w:rPr>
        <w:t>period profits be above some minimum level [</w:t>
      </w:r>
      <w:r w:rsidR="00565E74" w:rsidRPr="001D136F">
        <w:rPr>
          <w:color w:val="000000" w:themeColor="text1"/>
        </w:rPr>
        <w:t>8</w:t>
      </w:r>
      <w:r w:rsidRPr="001D136F">
        <w:rPr>
          <w:color w:val="000000" w:themeColor="text1"/>
        </w:rPr>
        <w:t xml:space="preserve">]. </w:t>
      </w:r>
    </w:p>
    <w:p w14:paraId="59415AC0" w14:textId="5B3D02B6" w:rsidR="00484C02" w:rsidRPr="001D136F" w:rsidRDefault="00484C02" w:rsidP="00C81D6D">
      <w:pPr>
        <w:spacing w:after="240"/>
        <w:jc w:val="both"/>
        <w:rPr>
          <w:color w:val="000000" w:themeColor="text1"/>
        </w:rPr>
      </w:pPr>
      <w:r w:rsidRPr="001D136F">
        <w:rPr>
          <w:color w:val="000000" w:themeColor="text1"/>
        </w:rPr>
        <w:t xml:space="preserve">Kickstarter is an American </w:t>
      </w:r>
      <w:r w:rsidR="0021102B" w:rsidRPr="001D136F">
        <w:rPr>
          <w:color w:val="000000" w:themeColor="text1"/>
        </w:rPr>
        <w:t>firm</w:t>
      </w:r>
      <w:r w:rsidRPr="001D136F">
        <w:rPr>
          <w:color w:val="000000" w:themeColor="text1"/>
        </w:rPr>
        <w:t xml:space="preserve"> </w:t>
      </w:r>
      <w:r w:rsidR="0021102B" w:rsidRPr="001D136F">
        <w:rPr>
          <w:color w:val="000000" w:themeColor="text1"/>
        </w:rPr>
        <w:t xml:space="preserve">which has </w:t>
      </w:r>
      <w:r w:rsidR="00C5492D" w:rsidRPr="001D136F">
        <w:rPr>
          <w:color w:val="000000" w:themeColor="text1"/>
        </w:rPr>
        <w:t>headquarters in New</w:t>
      </w:r>
      <w:r w:rsidRPr="001D136F">
        <w:rPr>
          <w:color w:val="000000" w:themeColor="text1"/>
        </w:rPr>
        <w:t xml:space="preserve"> York, that </w:t>
      </w:r>
      <w:r w:rsidR="00C5492D" w:rsidRPr="001D136F">
        <w:rPr>
          <w:color w:val="000000" w:themeColor="text1"/>
        </w:rPr>
        <w:t>has name</w:t>
      </w:r>
      <w:r w:rsidR="0021102B" w:rsidRPr="001D136F">
        <w:rPr>
          <w:color w:val="000000" w:themeColor="text1"/>
        </w:rPr>
        <w:t xml:space="preserve"> in </w:t>
      </w:r>
      <w:r w:rsidRPr="001D136F">
        <w:rPr>
          <w:color w:val="000000" w:themeColor="text1"/>
        </w:rPr>
        <w:t>crowdfunding platform</w:t>
      </w:r>
      <w:r w:rsidR="0021102B" w:rsidRPr="001D136F">
        <w:rPr>
          <w:color w:val="000000" w:themeColor="text1"/>
        </w:rPr>
        <w:t xml:space="preserve"> and their main goal is to do the project</w:t>
      </w:r>
      <w:r w:rsidR="00C5492D" w:rsidRPr="001D136F">
        <w:rPr>
          <w:color w:val="000000" w:themeColor="text1"/>
        </w:rPr>
        <w:t xml:space="preserve"> with the help of backers</w:t>
      </w:r>
      <w:r w:rsidRPr="001D136F">
        <w:rPr>
          <w:color w:val="000000" w:themeColor="text1"/>
        </w:rPr>
        <w:t xml:space="preserve">. Kickstarter </w:t>
      </w:r>
      <w:r w:rsidR="0021102B" w:rsidRPr="001D136F">
        <w:rPr>
          <w:color w:val="000000" w:themeColor="text1"/>
        </w:rPr>
        <w:t>got</w:t>
      </w:r>
      <w:r w:rsidRPr="001D136F">
        <w:rPr>
          <w:color w:val="000000" w:themeColor="text1"/>
        </w:rPr>
        <w:t xml:space="preserve"> more than $1.9 billion</w:t>
      </w:r>
      <w:r w:rsidR="0021102B" w:rsidRPr="001D136F">
        <w:rPr>
          <w:color w:val="000000" w:themeColor="text1"/>
        </w:rPr>
        <w:t xml:space="preserve"> of US </w:t>
      </w:r>
      <w:r w:rsidR="00C5492D" w:rsidRPr="001D136F">
        <w:rPr>
          <w:color w:val="000000" w:themeColor="text1"/>
        </w:rPr>
        <w:t>dollars in</w:t>
      </w:r>
      <w:r w:rsidRPr="001D136F">
        <w:rPr>
          <w:color w:val="000000" w:themeColor="text1"/>
        </w:rPr>
        <w:t xml:space="preserve"> pledges from 9.4 million </w:t>
      </w:r>
      <w:r w:rsidR="0021102B" w:rsidRPr="001D136F">
        <w:rPr>
          <w:color w:val="000000" w:themeColor="text1"/>
        </w:rPr>
        <w:t>dollars</w:t>
      </w:r>
      <w:r w:rsidRPr="001D136F">
        <w:rPr>
          <w:color w:val="000000" w:themeColor="text1"/>
        </w:rPr>
        <w:t xml:space="preserve"> </w:t>
      </w:r>
      <w:r w:rsidR="0021102B" w:rsidRPr="001D136F">
        <w:rPr>
          <w:color w:val="000000" w:themeColor="text1"/>
        </w:rPr>
        <w:t xml:space="preserve">for funding more than </w:t>
      </w:r>
      <w:r w:rsidR="00C5492D" w:rsidRPr="001D136F">
        <w:rPr>
          <w:color w:val="000000" w:themeColor="text1"/>
        </w:rPr>
        <w:t>250,000 innovative</w:t>
      </w:r>
      <w:r w:rsidRPr="001D136F">
        <w:rPr>
          <w:color w:val="000000" w:themeColor="text1"/>
        </w:rPr>
        <w:t xml:space="preserve"> projects</w:t>
      </w:r>
      <w:r w:rsidR="00C5492D" w:rsidRPr="001D136F">
        <w:rPr>
          <w:color w:val="000000" w:themeColor="text1"/>
        </w:rPr>
        <w:t>. They target different categories like technology, games, journalism, poetry and others</w:t>
      </w:r>
      <w:r w:rsidRPr="001D136F">
        <w:rPr>
          <w:color w:val="000000" w:themeColor="text1"/>
        </w:rPr>
        <w:t>.</w:t>
      </w:r>
      <w:r w:rsidR="00C5492D" w:rsidRPr="001D136F">
        <w:rPr>
          <w:color w:val="000000" w:themeColor="text1"/>
        </w:rPr>
        <w:t xml:space="preserve"> The main people who ar</w:t>
      </w:r>
      <w:r w:rsidR="00B54B3B" w:rsidRPr="001D136F">
        <w:rPr>
          <w:color w:val="000000" w:themeColor="text1"/>
        </w:rPr>
        <w:t>e</w:t>
      </w:r>
      <w:r w:rsidR="00C5492D" w:rsidRPr="001D136F">
        <w:rPr>
          <w:color w:val="000000" w:themeColor="text1"/>
        </w:rPr>
        <w:t xml:space="preserve"> funding the</w:t>
      </w:r>
      <w:r w:rsidRPr="001D136F">
        <w:rPr>
          <w:color w:val="000000" w:themeColor="text1"/>
        </w:rPr>
        <w:t xml:space="preserve"> Kickstarter projects </w:t>
      </w:r>
      <w:r w:rsidR="00C5492D" w:rsidRPr="001D136F">
        <w:rPr>
          <w:color w:val="000000" w:themeColor="text1"/>
        </w:rPr>
        <w:t>presented</w:t>
      </w:r>
      <w:r w:rsidRPr="001D136F">
        <w:rPr>
          <w:color w:val="000000" w:themeColor="text1"/>
        </w:rPr>
        <w:t xml:space="preserve"> </w:t>
      </w:r>
      <w:r w:rsidR="000E1710" w:rsidRPr="001D136F">
        <w:rPr>
          <w:color w:val="000000" w:themeColor="text1"/>
        </w:rPr>
        <w:t>very good</w:t>
      </w:r>
      <w:r w:rsidRPr="001D136F">
        <w:rPr>
          <w:color w:val="000000" w:themeColor="text1"/>
        </w:rPr>
        <w:t xml:space="preserve"> rewards or </w:t>
      </w:r>
      <w:r w:rsidR="000E1710" w:rsidRPr="001D136F">
        <w:rPr>
          <w:color w:val="000000" w:themeColor="text1"/>
        </w:rPr>
        <w:t>practices</w:t>
      </w:r>
      <w:r w:rsidRPr="001D136F">
        <w:rPr>
          <w:color w:val="000000" w:themeColor="text1"/>
        </w:rPr>
        <w:t xml:space="preserve"> in </w:t>
      </w:r>
      <w:r w:rsidR="000E1710" w:rsidRPr="001D136F">
        <w:rPr>
          <w:color w:val="000000" w:themeColor="text1"/>
        </w:rPr>
        <w:t>return</w:t>
      </w:r>
      <w:r w:rsidRPr="001D136F">
        <w:rPr>
          <w:color w:val="000000" w:themeColor="text1"/>
        </w:rPr>
        <w:t xml:space="preserve"> for their </w:t>
      </w:r>
      <w:r w:rsidR="000E1710" w:rsidRPr="001D136F">
        <w:rPr>
          <w:color w:val="000000" w:themeColor="text1"/>
        </w:rPr>
        <w:t>effort to pledge the amount</w:t>
      </w:r>
      <w:r w:rsidRPr="001D136F">
        <w:rPr>
          <w:color w:val="000000" w:themeColor="text1"/>
        </w:rPr>
        <w:t xml:space="preserve">. Kickstarter is one of </w:t>
      </w:r>
      <w:r w:rsidR="00186621" w:rsidRPr="001D136F">
        <w:rPr>
          <w:color w:val="000000" w:themeColor="text1"/>
        </w:rPr>
        <w:t>several</w:t>
      </w:r>
      <w:r w:rsidRPr="001D136F">
        <w:rPr>
          <w:color w:val="000000" w:themeColor="text1"/>
        </w:rPr>
        <w:t xml:space="preserve"> crowdfunding platforms for </w:t>
      </w:r>
      <w:r w:rsidR="006408AF" w:rsidRPr="001D136F">
        <w:rPr>
          <w:color w:val="000000" w:themeColor="text1"/>
        </w:rPr>
        <w:t>taking</w:t>
      </w:r>
      <w:r w:rsidRPr="001D136F">
        <w:rPr>
          <w:color w:val="000000" w:themeColor="text1"/>
        </w:rPr>
        <w:t xml:space="preserve"> money from the public</w:t>
      </w:r>
      <w:r w:rsidR="006408AF" w:rsidRPr="001D136F">
        <w:rPr>
          <w:color w:val="000000" w:themeColor="text1"/>
        </w:rPr>
        <w:t xml:space="preserve">. </w:t>
      </w:r>
      <w:r w:rsidRPr="001D136F">
        <w:rPr>
          <w:color w:val="000000" w:themeColor="text1"/>
        </w:rPr>
        <w:t xml:space="preserve">Project </w:t>
      </w:r>
      <w:r w:rsidR="006408AF" w:rsidRPr="001D136F">
        <w:rPr>
          <w:color w:val="000000" w:themeColor="text1"/>
        </w:rPr>
        <w:t>inventors</w:t>
      </w:r>
      <w:r w:rsidRPr="001D136F">
        <w:rPr>
          <w:color w:val="000000" w:themeColor="text1"/>
        </w:rPr>
        <w:t xml:space="preserve"> </w:t>
      </w:r>
      <w:r w:rsidR="006408AF" w:rsidRPr="001D136F">
        <w:rPr>
          <w:color w:val="000000" w:themeColor="text1"/>
        </w:rPr>
        <w:t>select</w:t>
      </w:r>
      <w:r w:rsidRPr="001D136F">
        <w:rPr>
          <w:color w:val="000000" w:themeColor="text1"/>
        </w:rPr>
        <w:t xml:space="preserve"> a </w:t>
      </w:r>
      <w:r w:rsidR="006408AF" w:rsidRPr="001D136F">
        <w:rPr>
          <w:color w:val="000000" w:themeColor="text1"/>
        </w:rPr>
        <w:t>target</w:t>
      </w:r>
      <w:r w:rsidRPr="001D136F">
        <w:rPr>
          <w:color w:val="000000" w:themeColor="text1"/>
        </w:rPr>
        <w:t xml:space="preserve"> and a </w:t>
      </w:r>
      <w:r w:rsidR="006408AF" w:rsidRPr="001D136F">
        <w:rPr>
          <w:color w:val="000000" w:themeColor="text1"/>
        </w:rPr>
        <w:t>lowest</w:t>
      </w:r>
      <w:r w:rsidRPr="001D136F">
        <w:rPr>
          <w:color w:val="000000" w:themeColor="text1"/>
        </w:rPr>
        <w:t xml:space="preserve"> funding goal</w:t>
      </w:r>
      <w:r w:rsidR="006408AF" w:rsidRPr="001D136F">
        <w:rPr>
          <w:color w:val="000000" w:themeColor="text1"/>
        </w:rPr>
        <w:t>. So, they canceled the project if the amount of money is equal to the funds must be collected within certain time period. There are m</w:t>
      </w:r>
      <w:r w:rsidR="00AE6F31" w:rsidRPr="001D136F">
        <w:rPr>
          <w:color w:val="000000" w:themeColor="text1"/>
        </w:rPr>
        <w:t>a</w:t>
      </w:r>
      <w:r w:rsidR="006408AF" w:rsidRPr="001D136F">
        <w:rPr>
          <w:color w:val="000000" w:themeColor="text1"/>
        </w:rPr>
        <w:t xml:space="preserve">ny countries where the project, backers come from like United States of </w:t>
      </w:r>
      <w:r w:rsidR="00B54B3B" w:rsidRPr="001D136F">
        <w:rPr>
          <w:color w:val="000000" w:themeColor="text1"/>
        </w:rPr>
        <w:t>America,</w:t>
      </w:r>
      <w:r w:rsidR="006408AF" w:rsidRPr="001D136F">
        <w:rPr>
          <w:color w:val="000000" w:themeColor="text1"/>
        </w:rPr>
        <w:t xml:space="preserve"> United Kingdom and</w:t>
      </w:r>
      <w:r w:rsidR="00D8723C" w:rsidRPr="001D136F">
        <w:rPr>
          <w:color w:val="000000" w:themeColor="text1"/>
        </w:rPr>
        <w:t xml:space="preserve"> </w:t>
      </w:r>
      <w:r w:rsidR="00B54B3B" w:rsidRPr="001D136F">
        <w:rPr>
          <w:color w:val="000000" w:themeColor="text1"/>
        </w:rPr>
        <w:t>others.</w:t>
      </w:r>
      <w:r w:rsidRPr="001D136F">
        <w:rPr>
          <w:color w:val="000000" w:themeColor="text1"/>
        </w:rPr>
        <w:t xml:space="preserve"> </w:t>
      </w:r>
      <w:r w:rsidR="00B54B3B" w:rsidRPr="001D136F">
        <w:rPr>
          <w:color w:val="000000" w:themeColor="text1"/>
        </w:rPr>
        <w:t>In Kickstarter project, no one is owner over the project and contribution</w:t>
      </w:r>
      <w:r w:rsidRPr="001D136F">
        <w:rPr>
          <w:color w:val="000000" w:themeColor="text1"/>
        </w:rPr>
        <w:t>.</w:t>
      </w:r>
      <w:r w:rsidR="00B54B3B" w:rsidRPr="001D136F">
        <w:rPr>
          <w:color w:val="000000" w:themeColor="text1"/>
        </w:rPr>
        <w:t xml:space="preserve"> The platform is easily reachable for everyone as it is web based. If the funding is </w:t>
      </w:r>
      <w:r w:rsidR="003E785C" w:rsidRPr="001D136F">
        <w:rPr>
          <w:color w:val="000000" w:themeColor="text1"/>
        </w:rPr>
        <w:t>complete,</w:t>
      </w:r>
      <w:r w:rsidR="00B54B3B" w:rsidRPr="001D136F">
        <w:rPr>
          <w:color w:val="000000" w:themeColor="text1"/>
        </w:rPr>
        <w:t xml:space="preserve"> then they hold the </w:t>
      </w:r>
      <w:r w:rsidR="003E785C" w:rsidRPr="001D136F">
        <w:rPr>
          <w:color w:val="000000" w:themeColor="text1"/>
        </w:rPr>
        <w:t xml:space="preserve">information on the web which cannot be altered. </w:t>
      </w:r>
      <w:r w:rsidRPr="001D136F">
        <w:rPr>
          <w:color w:val="000000" w:themeColor="text1"/>
        </w:rPr>
        <w:t xml:space="preserve">Creators categorize their projects into one of 15 main categories. Some of the main categories </w:t>
      </w:r>
      <w:r w:rsidR="00FE0725" w:rsidRPr="001D136F">
        <w:rPr>
          <w:color w:val="000000" w:themeColor="text1"/>
        </w:rPr>
        <w:t xml:space="preserve">include </w:t>
      </w:r>
      <w:r w:rsidRPr="001D136F">
        <w:rPr>
          <w:color w:val="000000" w:themeColor="text1"/>
        </w:rPr>
        <w:t>Comics, Dance Film</w:t>
      </w:r>
      <w:r w:rsidR="00E124F5" w:rsidRPr="001D136F">
        <w:rPr>
          <w:color w:val="000000" w:themeColor="text1"/>
        </w:rPr>
        <w:t xml:space="preserve">, </w:t>
      </w:r>
      <w:r w:rsidRPr="001D136F">
        <w:rPr>
          <w:color w:val="000000" w:themeColor="text1"/>
        </w:rPr>
        <w:t>Video, Food, Games, Music, Photography, Technology etc.</w:t>
      </w:r>
    </w:p>
    <w:p w14:paraId="6E3C2651" w14:textId="5D676F5A" w:rsidR="000A4093" w:rsidRPr="001D136F" w:rsidRDefault="000A4093" w:rsidP="00C81D6D">
      <w:pPr>
        <w:spacing w:after="240"/>
        <w:jc w:val="both"/>
        <w:rPr>
          <w:color w:val="000000" w:themeColor="text1"/>
        </w:rPr>
      </w:pPr>
      <w:proofErr w:type="spellStart"/>
      <w:r w:rsidRPr="001D136F">
        <w:rPr>
          <w:color w:val="000000" w:themeColor="text1"/>
        </w:rPr>
        <w:t>Danhoung</w:t>
      </w:r>
      <w:proofErr w:type="spellEnd"/>
      <w:r w:rsidRPr="001D136F">
        <w:rPr>
          <w:color w:val="000000" w:themeColor="text1"/>
        </w:rPr>
        <w:t xml:space="preserve"> Chen discussed </w:t>
      </w:r>
      <w:r w:rsidR="00E36464" w:rsidRPr="001D136F">
        <w:rPr>
          <w:color w:val="000000" w:themeColor="text1"/>
        </w:rPr>
        <w:t xml:space="preserve">and focused on </w:t>
      </w:r>
      <w:r w:rsidR="00673D37" w:rsidRPr="001D136F">
        <w:rPr>
          <w:color w:val="000000" w:themeColor="text1"/>
        </w:rPr>
        <w:t>Young</w:t>
      </w:r>
      <w:r w:rsidR="00E36464" w:rsidRPr="001D136F">
        <w:rPr>
          <w:color w:val="000000" w:themeColor="text1"/>
        </w:rPr>
        <w:t xml:space="preserve"> Entrepreneurs and proposed an idea of entrepreneurship crowdfunding website which is good and support the college student entrepreneurs and get rid of the problem of old and existing entrepreneurship methods. So, this thing will fill the gap between young entrepreneurs </w:t>
      </w:r>
      <w:r w:rsidR="005C0461" w:rsidRPr="001D136F">
        <w:rPr>
          <w:color w:val="000000" w:themeColor="text1"/>
        </w:rPr>
        <w:t>and crowdfunding</w:t>
      </w:r>
      <w:r w:rsidR="00E36464" w:rsidRPr="001D136F">
        <w:rPr>
          <w:color w:val="000000" w:themeColor="text1"/>
        </w:rPr>
        <w:t xml:space="preserve"> and provide a very good </w:t>
      </w:r>
      <w:r w:rsidR="005C0461" w:rsidRPr="001D136F">
        <w:rPr>
          <w:color w:val="000000" w:themeColor="text1"/>
        </w:rPr>
        <w:t>in terms</w:t>
      </w:r>
      <w:r w:rsidR="00E36464" w:rsidRPr="001D136F">
        <w:rPr>
          <w:color w:val="000000" w:themeColor="text1"/>
        </w:rPr>
        <w:t xml:space="preserve"> of enhancing business, </w:t>
      </w:r>
      <w:r w:rsidR="005C0461" w:rsidRPr="001D136F">
        <w:rPr>
          <w:color w:val="000000" w:themeColor="text1"/>
        </w:rPr>
        <w:t>entrepreneurship</w:t>
      </w:r>
      <w:r w:rsidR="00E36464" w:rsidRPr="001D136F">
        <w:rPr>
          <w:color w:val="000000" w:themeColor="text1"/>
        </w:rPr>
        <w:t xml:space="preserve"> </w:t>
      </w:r>
      <w:r w:rsidR="005C0461" w:rsidRPr="001D136F">
        <w:rPr>
          <w:color w:val="000000" w:themeColor="text1"/>
        </w:rPr>
        <w:t xml:space="preserve">and increase crowd funding for the specific project using the crowdfunding </w:t>
      </w:r>
      <w:r w:rsidR="00673D37" w:rsidRPr="001D136F">
        <w:rPr>
          <w:color w:val="000000" w:themeColor="text1"/>
        </w:rPr>
        <w:t>website</w:t>
      </w:r>
      <w:r w:rsidR="00B85E8D" w:rsidRPr="001D136F">
        <w:rPr>
          <w:color w:val="000000" w:themeColor="text1"/>
        </w:rPr>
        <w:t xml:space="preserve"> in China</w:t>
      </w:r>
      <w:r w:rsidR="00673D37" w:rsidRPr="001D136F">
        <w:rPr>
          <w:color w:val="000000" w:themeColor="text1"/>
        </w:rPr>
        <w:t>. [9].</w:t>
      </w:r>
    </w:p>
    <w:p w14:paraId="2139AB0C" w14:textId="38540E71" w:rsidR="00673D37" w:rsidRPr="001D136F" w:rsidRDefault="00B85E8D" w:rsidP="00453D48">
      <w:pPr>
        <w:jc w:val="both"/>
        <w:rPr>
          <w:rFonts w:eastAsia="Arial"/>
          <w:color w:val="000000" w:themeColor="text1"/>
        </w:rPr>
      </w:pPr>
      <w:r w:rsidRPr="001D136F">
        <w:rPr>
          <w:rFonts w:eastAsia="Arial"/>
          <w:color w:val="000000" w:themeColor="text1"/>
        </w:rPr>
        <w:t xml:space="preserve">Lester Allan </w:t>
      </w:r>
      <w:proofErr w:type="spellStart"/>
      <w:r w:rsidRPr="001D136F">
        <w:rPr>
          <w:rFonts w:eastAsia="Arial"/>
          <w:color w:val="000000" w:themeColor="text1"/>
        </w:rPr>
        <w:t>Lasardo</w:t>
      </w:r>
      <w:proofErr w:type="spellEnd"/>
      <w:r w:rsidR="00945BF9" w:rsidRPr="001D136F">
        <w:rPr>
          <w:rFonts w:eastAsia="Arial"/>
          <w:color w:val="000000" w:themeColor="text1"/>
        </w:rPr>
        <w:t xml:space="preserve"> et.al</w:t>
      </w:r>
      <w:r w:rsidRPr="001D136F">
        <w:rPr>
          <w:rFonts w:eastAsia="Arial"/>
          <w:color w:val="000000" w:themeColor="text1"/>
        </w:rPr>
        <w:t xml:space="preserve"> </w:t>
      </w:r>
      <w:r w:rsidR="00945BF9" w:rsidRPr="001D136F">
        <w:rPr>
          <w:rFonts w:eastAsia="Arial"/>
          <w:color w:val="000000" w:themeColor="text1"/>
        </w:rPr>
        <w:t xml:space="preserve">uses dataset rather than the most common and famous Crowdfunding platforms like Kickstarter and </w:t>
      </w:r>
      <w:proofErr w:type="spellStart"/>
      <w:r w:rsidR="00945BF9" w:rsidRPr="001D136F">
        <w:rPr>
          <w:rFonts w:eastAsia="Arial"/>
          <w:color w:val="000000" w:themeColor="text1"/>
        </w:rPr>
        <w:t>Indegego</w:t>
      </w:r>
      <w:proofErr w:type="spellEnd"/>
      <w:r w:rsidR="00945BF9" w:rsidRPr="001D136F">
        <w:rPr>
          <w:rFonts w:eastAsia="Arial"/>
          <w:color w:val="000000" w:themeColor="text1"/>
        </w:rPr>
        <w:t xml:space="preserve">, uses the dataset from Crowdfunding source which is working only in Finland instead of working globally. They study the data which is focused on the main </w:t>
      </w:r>
      <w:r w:rsidR="008A283B" w:rsidRPr="001D136F">
        <w:rPr>
          <w:rFonts w:eastAsia="Arial"/>
          <w:color w:val="000000" w:themeColor="text1"/>
        </w:rPr>
        <w:t>cities in Finland which include Helsinki and Tampere region using reward based and equity Crowdfunding to get the attention of young entrepreneurs in Finland by following the successful crowdfunding sources like Kickstarter as of inspiration.</w:t>
      </w:r>
      <w:r w:rsidR="00A029E5" w:rsidRPr="001D136F">
        <w:rPr>
          <w:rFonts w:eastAsia="Arial"/>
          <w:color w:val="000000" w:themeColor="text1"/>
        </w:rPr>
        <w:t xml:space="preserve"> In their research they compared the</w:t>
      </w:r>
      <w:r w:rsidR="00944FE5" w:rsidRPr="001D136F">
        <w:rPr>
          <w:rFonts w:eastAsia="Arial"/>
          <w:color w:val="000000" w:themeColor="text1"/>
        </w:rPr>
        <w:t xml:space="preserve"> </w:t>
      </w:r>
      <w:r w:rsidR="00B246C4" w:rsidRPr="001D136F">
        <w:rPr>
          <w:rFonts w:eastAsia="Arial"/>
          <w:color w:val="000000" w:themeColor="text1"/>
        </w:rPr>
        <w:t>reward-based</w:t>
      </w:r>
      <w:r w:rsidR="00A029E5" w:rsidRPr="001D136F">
        <w:rPr>
          <w:rFonts w:eastAsia="Arial"/>
          <w:color w:val="000000" w:themeColor="text1"/>
        </w:rPr>
        <w:t xml:space="preserve"> </w:t>
      </w:r>
      <w:r w:rsidR="00944FE5" w:rsidRPr="001D136F">
        <w:rPr>
          <w:rFonts w:eastAsia="Arial"/>
          <w:color w:val="000000" w:themeColor="text1"/>
        </w:rPr>
        <w:t xml:space="preserve">crowdfunding as well as </w:t>
      </w:r>
      <w:r w:rsidR="00B246C4" w:rsidRPr="001D136F">
        <w:rPr>
          <w:rFonts w:eastAsia="Arial"/>
          <w:color w:val="000000" w:themeColor="text1"/>
        </w:rPr>
        <w:t>equity-based</w:t>
      </w:r>
      <w:r w:rsidR="00944FE5" w:rsidRPr="001D136F">
        <w:rPr>
          <w:rFonts w:eastAsia="Arial"/>
          <w:color w:val="000000" w:themeColor="text1"/>
        </w:rPr>
        <w:t xml:space="preserve"> crowdfunding based on success rate in </w:t>
      </w:r>
      <w:r w:rsidR="00B246C4" w:rsidRPr="001D136F">
        <w:rPr>
          <w:rFonts w:eastAsia="Arial"/>
          <w:color w:val="000000" w:themeColor="text1"/>
        </w:rPr>
        <w:t>Finland. They</w:t>
      </w:r>
      <w:r w:rsidR="00944FE5" w:rsidRPr="001D136F">
        <w:rPr>
          <w:rFonts w:eastAsia="Arial"/>
          <w:color w:val="000000" w:themeColor="text1"/>
        </w:rPr>
        <w:t xml:space="preserve"> found out that both types include </w:t>
      </w:r>
      <w:r w:rsidR="00B246C4" w:rsidRPr="001D136F">
        <w:rPr>
          <w:rFonts w:eastAsia="Arial"/>
          <w:color w:val="000000" w:themeColor="text1"/>
        </w:rPr>
        <w:t>reward-based</w:t>
      </w:r>
      <w:r w:rsidR="00944FE5" w:rsidRPr="001D136F">
        <w:rPr>
          <w:rFonts w:eastAsia="Arial"/>
          <w:color w:val="000000" w:themeColor="text1"/>
        </w:rPr>
        <w:t xml:space="preserve"> crowdfunding as well </w:t>
      </w:r>
      <w:r w:rsidR="00B246C4" w:rsidRPr="001D136F">
        <w:rPr>
          <w:rFonts w:eastAsia="Arial"/>
          <w:color w:val="000000" w:themeColor="text1"/>
        </w:rPr>
        <w:t>equity-based</w:t>
      </w:r>
      <w:r w:rsidR="00944FE5" w:rsidRPr="001D136F">
        <w:rPr>
          <w:rFonts w:eastAsia="Arial"/>
          <w:color w:val="000000" w:themeColor="text1"/>
        </w:rPr>
        <w:t xml:space="preserve"> crowdfunding are important for crowdfunding in Finland. Using successful </w:t>
      </w:r>
      <w:r w:rsidR="00B246C4" w:rsidRPr="001D136F">
        <w:rPr>
          <w:rFonts w:eastAsia="Arial"/>
          <w:color w:val="000000" w:themeColor="text1"/>
        </w:rPr>
        <w:t>campaigns,</w:t>
      </w:r>
      <w:r w:rsidR="00944FE5" w:rsidRPr="001D136F">
        <w:rPr>
          <w:rFonts w:eastAsia="Arial"/>
          <w:color w:val="000000" w:themeColor="text1"/>
        </w:rPr>
        <w:t xml:space="preserve"> </w:t>
      </w:r>
      <w:r w:rsidR="00B246C4" w:rsidRPr="001D136F">
        <w:rPr>
          <w:rFonts w:eastAsia="Arial"/>
          <w:color w:val="000000" w:themeColor="text1"/>
        </w:rPr>
        <w:t>equity-based</w:t>
      </w:r>
      <w:r w:rsidR="00944FE5" w:rsidRPr="001D136F">
        <w:rPr>
          <w:rFonts w:eastAsia="Arial"/>
          <w:color w:val="000000" w:themeColor="text1"/>
        </w:rPr>
        <w:t xml:space="preserve"> crowd funding has upper hand in Finland due to the most the funds gained in this category while </w:t>
      </w:r>
      <w:r w:rsidR="00B246C4" w:rsidRPr="001D136F">
        <w:rPr>
          <w:rFonts w:eastAsia="Arial"/>
          <w:color w:val="000000" w:themeColor="text1"/>
        </w:rPr>
        <w:t xml:space="preserve">in </w:t>
      </w:r>
      <w:r w:rsidR="00944FE5" w:rsidRPr="001D136F">
        <w:rPr>
          <w:rFonts w:eastAsia="Arial"/>
          <w:color w:val="000000" w:themeColor="text1"/>
        </w:rPr>
        <w:t>Helsinki</w:t>
      </w:r>
      <w:r w:rsidR="00B246C4" w:rsidRPr="001D136F">
        <w:rPr>
          <w:rFonts w:eastAsia="Arial"/>
          <w:color w:val="000000" w:themeColor="text1"/>
        </w:rPr>
        <w:t>, the popularity is equal to due to large population and most of the population of Finland in Helsinki [10].</w:t>
      </w:r>
    </w:p>
    <w:p w14:paraId="0F98A8BC" w14:textId="77777777" w:rsidR="002815EB" w:rsidRPr="001D136F" w:rsidRDefault="00E4493F" w:rsidP="00453D48">
      <w:pPr>
        <w:autoSpaceDE w:val="0"/>
        <w:autoSpaceDN w:val="0"/>
        <w:adjustRightInd w:val="0"/>
        <w:jc w:val="both"/>
        <w:rPr>
          <w:bCs/>
          <w:color w:val="000000" w:themeColor="text1"/>
        </w:rPr>
      </w:pPr>
      <w:r w:rsidRPr="001D136F">
        <w:rPr>
          <w:rFonts w:eastAsia="Arial"/>
          <w:color w:val="000000" w:themeColor="text1"/>
        </w:rPr>
        <w:t xml:space="preserve">Liu </w:t>
      </w:r>
      <w:proofErr w:type="spellStart"/>
      <w:r w:rsidRPr="001D136F">
        <w:rPr>
          <w:rFonts w:eastAsia="Arial"/>
          <w:color w:val="000000" w:themeColor="text1"/>
        </w:rPr>
        <w:t>Xuefeng</w:t>
      </w:r>
      <w:proofErr w:type="spellEnd"/>
      <w:r w:rsidRPr="001D136F">
        <w:rPr>
          <w:rFonts w:eastAsia="Arial"/>
          <w:color w:val="000000" w:themeColor="text1"/>
        </w:rPr>
        <w:t xml:space="preserve"> et al tried to</w:t>
      </w:r>
      <w:r w:rsidRPr="001D136F">
        <w:rPr>
          <w:bCs/>
          <w:color w:val="000000" w:themeColor="text1"/>
        </w:rPr>
        <w:t xml:space="preserve"> suggest a unique business model of crowdfunding platform centered on the explanation and evaluations of many improvements created by a Chinese platform enterprise involving in crowdfunding for hostels etc. </w:t>
      </w:r>
      <w:r w:rsidR="00D85A54" w:rsidRPr="001D136F">
        <w:rPr>
          <w:bCs/>
          <w:color w:val="000000" w:themeColor="text1"/>
        </w:rPr>
        <w:t>In this model</w:t>
      </w:r>
      <w:r w:rsidR="002815EB" w:rsidRPr="001D136F">
        <w:rPr>
          <w:bCs/>
          <w:color w:val="000000" w:themeColor="text1"/>
        </w:rPr>
        <w:t>,</w:t>
      </w:r>
      <w:r w:rsidR="00D85A54" w:rsidRPr="001D136F">
        <w:rPr>
          <w:bCs/>
          <w:color w:val="000000" w:themeColor="text1"/>
        </w:rPr>
        <w:t xml:space="preserve"> company merges reward-based crowdfunding with equity-based crowdfunding</w:t>
      </w:r>
      <w:r w:rsidR="002815EB" w:rsidRPr="001D136F">
        <w:rPr>
          <w:bCs/>
          <w:color w:val="000000" w:themeColor="text1"/>
        </w:rPr>
        <w:t>. This type of crowdfunding models made the modifications where people who fund the project represent as customers as well as stockholders at once.</w:t>
      </w:r>
    </w:p>
    <w:p w14:paraId="6DCF2E23" w14:textId="65AC1A95" w:rsidR="002815EB" w:rsidRPr="001D136F" w:rsidRDefault="002815EB" w:rsidP="00C81D6D">
      <w:pPr>
        <w:autoSpaceDE w:val="0"/>
        <w:autoSpaceDN w:val="0"/>
        <w:adjustRightInd w:val="0"/>
        <w:spacing w:after="240"/>
        <w:jc w:val="both"/>
        <w:rPr>
          <w:bCs/>
          <w:color w:val="000000" w:themeColor="text1"/>
        </w:rPr>
      </w:pPr>
      <w:r w:rsidRPr="001D136F">
        <w:rPr>
          <w:bCs/>
          <w:color w:val="000000" w:themeColor="text1"/>
        </w:rPr>
        <w:t xml:space="preserve">In this research, they also proposed a Chinese crowdfunding platform which </w:t>
      </w:r>
      <w:r w:rsidR="00D57F83" w:rsidRPr="001D136F">
        <w:rPr>
          <w:bCs/>
          <w:color w:val="000000" w:themeColor="text1"/>
        </w:rPr>
        <w:t>supports the</w:t>
      </w:r>
      <w:r w:rsidR="00D97B47" w:rsidRPr="001D136F">
        <w:rPr>
          <w:bCs/>
          <w:color w:val="000000" w:themeColor="text1"/>
        </w:rPr>
        <w:t xml:space="preserve"> people who raised the voice for funding and the people who support them</w:t>
      </w:r>
      <w:r w:rsidR="00D57F83" w:rsidRPr="001D136F">
        <w:rPr>
          <w:bCs/>
          <w:color w:val="000000" w:themeColor="text1"/>
        </w:rPr>
        <w:t xml:space="preserve"> in terms of filling the gap between them. So, if there is a connection between them then it supports crowdfunding and project.</w:t>
      </w:r>
    </w:p>
    <w:p w14:paraId="1684AB5C" w14:textId="22AF2FEB" w:rsidR="00D57F83" w:rsidRPr="001D136F" w:rsidRDefault="00D57F83" w:rsidP="00C81D6D">
      <w:pPr>
        <w:autoSpaceDE w:val="0"/>
        <w:autoSpaceDN w:val="0"/>
        <w:adjustRightInd w:val="0"/>
        <w:spacing w:after="240"/>
        <w:jc w:val="both"/>
        <w:rPr>
          <w:bCs/>
          <w:color w:val="000000" w:themeColor="text1"/>
        </w:rPr>
      </w:pPr>
      <w:r w:rsidRPr="001D136F">
        <w:rPr>
          <w:bCs/>
          <w:color w:val="000000" w:themeColor="text1"/>
        </w:rPr>
        <w:t>In their proposed method which is the creation of the business ecosystem which merges all the organization which includes online companies handles business like ticket system and investment firms, entrepreneurship service, smart hotel management, content service bolsters the source of information which in turns help crowdfunding to the next level [11].</w:t>
      </w:r>
    </w:p>
    <w:p w14:paraId="6A24F719" w14:textId="6A467E57" w:rsidR="000861D9" w:rsidRPr="001D136F" w:rsidRDefault="00E4493F" w:rsidP="00C81D6D">
      <w:pPr>
        <w:autoSpaceDE w:val="0"/>
        <w:autoSpaceDN w:val="0"/>
        <w:adjustRightInd w:val="0"/>
        <w:spacing w:after="240"/>
        <w:jc w:val="both"/>
        <w:rPr>
          <w:bCs/>
          <w:color w:val="000000" w:themeColor="text1"/>
        </w:rPr>
      </w:pPr>
      <w:proofErr w:type="gramStart"/>
      <w:r w:rsidRPr="001D136F">
        <w:rPr>
          <w:bCs/>
          <w:color w:val="000000" w:themeColor="text1"/>
        </w:rPr>
        <w:t>.</w:t>
      </w:r>
      <w:proofErr w:type="spellStart"/>
      <w:r w:rsidR="008A0A90" w:rsidRPr="001D136F">
        <w:rPr>
          <w:bCs/>
          <w:color w:val="000000" w:themeColor="text1"/>
        </w:rPr>
        <w:t>Rafat</w:t>
      </w:r>
      <w:proofErr w:type="spellEnd"/>
      <w:proofErr w:type="gramEnd"/>
      <w:r w:rsidR="008A0A90" w:rsidRPr="001D136F">
        <w:rPr>
          <w:bCs/>
          <w:color w:val="000000" w:themeColor="text1"/>
        </w:rPr>
        <w:t xml:space="preserve"> M. </w:t>
      </w:r>
      <w:proofErr w:type="spellStart"/>
      <w:r w:rsidR="008A0A90" w:rsidRPr="001D136F">
        <w:rPr>
          <w:bCs/>
          <w:color w:val="000000" w:themeColor="text1"/>
        </w:rPr>
        <w:t>Abushaban</w:t>
      </w:r>
      <w:proofErr w:type="spellEnd"/>
      <w:r w:rsidR="000861D9" w:rsidRPr="001D136F">
        <w:rPr>
          <w:bCs/>
          <w:color w:val="000000" w:themeColor="text1"/>
        </w:rPr>
        <w:t xml:space="preserve"> take deeper look into the term crowdfunding by </w:t>
      </w:r>
      <w:r w:rsidR="00C239DC" w:rsidRPr="001D136F">
        <w:rPr>
          <w:bCs/>
          <w:color w:val="000000" w:themeColor="text1"/>
        </w:rPr>
        <w:t>investigating</w:t>
      </w:r>
      <w:r w:rsidR="000861D9" w:rsidRPr="001D136F">
        <w:rPr>
          <w:bCs/>
          <w:color w:val="000000" w:themeColor="text1"/>
        </w:rPr>
        <w:t xml:space="preserve"> it and how crowdfunding effect on Projects and businesses which are new for </w:t>
      </w:r>
      <w:r w:rsidR="007D5291" w:rsidRPr="001D136F">
        <w:rPr>
          <w:bCs/>
          <w:color w:val="000000" w:themeColor="text1"/>
        </w:rPr>
        <w:t>the crowdfunding</w:t>
      </w:r>
      <w:r w:rsidR="00C239DC" w:rsidRPr="001D136F">
        <w:rPr>
          <w:bCs/>
          <w:color w:val="000000" w:themeColor="text1"/>
        </w:rPr>
        <w:t xml:space="preserve"> development specifically in </w:t>
      </w:r>
      <w:r w:rsidR="007D5291" w:rsidRPr="001D136F">
        <w:rPr>
          <w:bCs/>
          <w:color w:val="000000" w:themeColor="text1"/>
        </w:rPr>
        <w:t>Middle East</w:t>
      </w:r>
      <w:r w:rsidR="00C239DC" w:rsidRPr="001D136F">
        <w:rPr>
          <w:bCs/>
          <w:color w:val="000000" w:themeColor="text1"/>
        </w:rPr>
        <w:t>.</w:t>
      </w:r>
    </w:p>
    <w:p w14:paraId="3328CF68" w14:textId="3438E9F8" w:rsidR="001643CD" w:rsidRPr="001D136F" w:rsidRDefault="00C239DC" w:rsidP="00C81D6D">
      <w:pPr>
        <w:autoSpaceDE w:val="0"/>
        <w:autoSpaceDN w:val="0"/>
        <w:adjustRightInd w:val="0"/>
        <w:spacing w:after="240"/>
        <w:jc w:val="both"/>
        <w:rPr>
          <w:bCs/>
          <w:color w:val="000000" w:themeColor="text1"/>
        </w:rPr>
      </w:pPr>
      <w:r w:rsidRPr="001D136F">
        <w:rPr>
          <w:bCs/>
          <w:color w:val="000000" w:themeColor="text1"/>
        </w:rPr>
        <w:t xml:space="preserve">This paper also proposed how to increase crowdfunding and possibilities for campaigns in </w:t>
      </w:r>
      <w:r w:rsidR="007D5291" w:rsidRPr="001D136F">
        <w:rPr>
          <w:bCs/>
          <w:color w:val="000000" w:themeColor="text1"/>
        </w:rPr>
        <w:t>Middle East</w:t>
      </w:r>
      <w:r w:rsidRPr="001D136F">
        <w:rPr>
          <w:bCs/>
          <w:color w:val="000000" w:themeColor="text1"/>
        </w:rPr>
        <w:t xml:space="preserve"> by removing the barrier around it.</w:t>
      </w:r>
      <w:r w:rsidR="001143D7" w:rsidRPr="001D136F">
        <w:rPr>
          <w:bCs/>
          <w:color w:val="000000" w:themeColor="text1"/>
        </w:rPr>
        <w:t xml:space="preserve"> They scrapped data from </w:t>
      </w:r>
      <w:r w:rsidR="004E27C9" w:rsidRPr="001D136F">
        <w:rPr>
          <w:bCs/>
          <w:color w:val="000000" w:themeColor="text1"/>
        </w:rPr>
        <w:t>Indi</w:t>
      </w:r>
      <w:r w:rsidR="001643CD" w:rsidRPr="001D136F">
        <w:rPr>
          <w:bCs/>
          <w:color w:val="000000" w:themeColor="text1"/>
        </w:rPr>
        <w:t>e</w:t>
      </w:r>
      <w:r w:rsidR="004E27C9" w:rsidRPr="001D136F">
        <w:rPr>
          <w:bCs/>
          <w:color w:val="000000" w:themeColor="text1"/>
        </w:rPr>
        <w:t xml:space="preserve">gogo based on the reason that it operates and do research in European and north American countries but the </w:t>
      </w:r>
      <w:r w:rsidR="001643CD" w:rsidRPr="001D136F">
        <w:rPr>
          <w:bCs/>
          <w:color w:val="000000" w:themeColor="text1"/>
        </w:rPr>
        <w:t>I</w:t>
      </w:r>
      <w:r w:rsidR="004E27C9" w:rsidRPr="001D136F">
        <w:rPr>
          <w:bCs/>
          <w:color w:val="000000" w:themeColor="text1"/>
        </w:rPr>
        <w:t>ndi</w:t>
      </w:r>
      <w:r w:rsidR="001643CD" w:rsidRPr="001D136F">
        <w:rPr>
          <w:bCs/>
          <w:color w:val="000000" w:themeColor="text1"/>
        </w:rPr>
        <w:t>e</w:t>
      </w:r>
      <w:r w:rsidR="004E27C9" w:rsidRPr="001D136F">
        <w:rPr>
          <w:bCs/>
          <w:color w:val="000000" w:themeColor="text1"/>
        </w:rPr>
        <w:t xml:space="preserve">gogo focus on almost every country on the world </w:t>
      </w:r>
      <w:r w:rsidR="001143D7" w:rsidRPr="001D136F">
        <w:rPr>
          <w:bCs/>
          <w:color w:val="000000" w:themeColor="text1"/>
        </w:rPr>
        <w:t xml:space="preserve">platform and </w:t>
      </w:r>
      <w:r w:rsidR="0025406E" w:rsidRPr="001D136F">
        <w:rPr>
          <w:bCs/>
          <w:color w:val="000000" w:themeColor="text1"/>
        </w:rPr>
        <w:t>analyzed</w:t>
      </w:r>
      <w:r w:rsidR="001143D7" w:rsidRPr="001D136F">
        <w:rPr>
          <w:bCs/>
          <w:color w:val="000000" w:themeColor="text1"/>
        </w:rPr>
        <w:t xml:space="preserve"> th</w:t>
      </w:r>
      <w:r w:rsidR="0025406E" w:rsidRPr="001D136F">
        <w:rPr>
          <w:bCs/>
          <w:color w:val="000000" w:themeColor="text1"/>
        </w:rPr>
        <w:t>e</w:t>
      </w:r>
      <w:r w:rsidR="001143D7" w:rsidRPr="001D136F">
        <w:rPr>
          <w:bCs/>
          <w:color w:val="000000" w:themeColor="text1"/>
        </w:rPr>
        <w:t xml:space="preserve"> projects which</w:t>
      </w:r>
      <w:r w:rsidR="0025406E" w:rsidRPr="001D136F">
        <w:rPr>
          <w:bCs/>
          <w:color w:val="000000" w:themeColor="text1"/>
        </w:rPr>
        <w:t xml:space="preserve"> </w:t>
      </w:r>
      <w:r w:rsidR="009B5D64" w:rsidRPr="001D136F">
        <w:rPr>
          <w:bCs/>
          <w:color w:val="000000" w:themeColor="text1"/>
        </w:rPr>
        <w:t>are based on success including partially successful and failed project as well.</w:t>
      </w:r>
      <w:r w:rsidR="004E27C9" w:rsidRPr="001D136F">
        <w:rPr>
          <w:bCs/>
          <w:color w:val="000000" w:themeColor="text1"/>
        </w:rPr>
        <w:t xml:space="preserve"> In the end of this research they visualize which category is more successful and gained the </w:t>
      </w:r>
      <w:r w:rsidR="00203F44" w:rsidRPr="001D136F">
        <w:rPr>
          <w:bCs/>
          <w:color w:val="000000" w:themeColor="text1"/>
        </w:rPr>
        <w:t>maximum amount of funds</w:t>
      </w:r>
      <w:r w:rsidR="001643CD" w:rsidRPr="001D136F">
        <w:rPr>
          <w:bCs/>
          <w:color w:val="000000" w:themeColor="text1"/>
        </w:rPr>
        <w:t xml:space="preserve"> that is Education and Film. and, which country in the middle east has gained more attention to the crowdfunding that is Palestine [12].</w:t>
      </w:r>
    </w:p>
    <w:p w14:paraId="4040BC0F" w14:textId="0A12DFF9" w:rsidR="004F1EFE" w:rsidRPr="001D136F" w:rsidRDefault="00A44169" w:rsidP="00C81D6D">
      <w:pPr>
        <w:autoSpaceDE w:val="0"/>
        <w:autoSpaceDN w:val="0"/>
        <w:adjustRightInd w:val="0"/>
        <w:spacing w:after="240"/>
        <w:jc w:val="both"/>
        <w:rPr>
          <w:color w:val="000000" w:themeColor="text1"/>
        </w:rPr>
      </w:pPr>
      <w:proofErr w:type="spellStart"/>
      <w:r w:rsidRPr="001D136F">
        <w:rPr>
          <w:color w:val="000000" w:themeColor="text1"/>
        </w:rPr>
        <w:t>Meilin</w:t>
      </w:r>
      <w:proofErr w:type="spellEnd"/>
      <w:r w:rsidRPr="001D136F">
        <w:rPr>
          <w:color w:val="000000" w:themeColor="text1"/>
        </w:rPr>
        <w:t xml:space="preserve"> </w:t>
      </w:r>
      <w:proofErr w:type="spellStart"/>
      <w:r w:rsidRPr="001D136F">
        <w:rPr>
          <w:color w:val="000000" w:themeColor="text1"/>
        </w:rPr>
        <w:t>shi</w:t>
      </w:r>
      <w:proofErr w:type="spellEnd"/>
      <w:r w:rsidRPr="001D136F">
        <w:rPr>
          <w:color w:val="000000" w:themeColor="text1"/>
        </w:rPr>
        <w:t xml:space="preserve"> and Lei Guan made the dataset of Technology Projects from Jing Dong crowdfunding platform and studied deeply on the factors which contributing the successful crowdfunding. They used technology project and used Regression analysis on dataset, and they found out for making project successful which includes video is more helpful for raising funds instead of images as people believes more in video [13].</w:t>
      </w:r>
    </w:p>
    <w:p w14:paraId="1126F75A" w14:textId="5A717266" w:rsidR="00A44169" w:rsidRPr="001D136F" w:rsidRDefault="00B8702F" w:rsidP="00C81D6D">
      <w:pPr>
        <w:autoSpaceDE w:val="0"/>
        <w:autoSpaceDN w:val="0"/>
        <w:adjustRightInd w:val="0"/>
        <w:spacing w:after="240"/>
        <w:jc w:val="both"/>
        <w:rPr>
          <w:bCs/>
          <w:color w:val="000000" w:themeColor="text1"/>
        </w:rPr>
      </w:pPr>
      <w:proofErr w:type="spellStart"/>
      <w:r w:rsidRPr="001D136F">
        <w:rPr>
          <w:bCs/>
          <w:color w:val="000000" w:themeColor="text1"/>
        </w:rPr>
        <w:t>Zhanyang</w:t>
      </w:r>
      <w:proofErr w:type="spellEnd"/>
      <w:r w:rsidRPr="001D136F">
        <w:rPr>
          <w:bCs/>
          <w:color w:val="000000" w:themeColor="text1"/>
        </w:rPr>
        <w:t xml:space="preserve"> song </w:t>
      </w:r>
      <w:r w:rsidR="00AC558C" w:rsidRPr="001D136F">
        <w:rPr>
          <w:bCs/>
          <w:color w:val="000000" w:themeColor="text1"/>
        </w:rPr>
        <w:t xml:space="preserve">et al. </w:t>
      </w:r>
      <w:r w:rsidR="00C023BD" w:rsidRPr="001D136F">
        <w:rPr>
          <w:bCs/>
          <w:color w:val="000000" w:themeColor="text1"/>
        </w:rPr>
        <w:t>also uses similar approach like [9] and suggests young entrepreneurs to achieve their goal by using crowdfunding platform which is for entrepreneurs to fulfil the needs of young entrepreneurs. [14].</w:t>
      </w:r>
    </w:p>
    <w:p w14:paraId="5BCB9AA7" w14:textId="0DA83C40" w:rsidR="00C023BD" w:rsidRPr="001D136F" w:rsidRDefault="00D14654" w:rsidP="00C81D6D">
      <w:pPr>
        <w:autoSpaceDE w:val="0"/>
        <w:autoSpaceDN w:val="0"/>
        <w:adjustRightInd w:val="0"/>
        <w:spacing w:after="240"/>
        <w:jc w:val="both"/>
        <w:rPr>
          <w:rFonts w:ascii="Cambria Math" w:hAnsi="Cambria Math" w:cs="Cambria Math"/>
          <w:bCs/>
          <w:color w:val="000000" w:themeColor="text1"/>
        </w:rPr>
      </w:pPr>
      <w:proofErr w:type="spellStart"/>
      <w:r w:rsidRPr="001D136F">
        <w:rPr>
          <w:bCs/>
          <w:color w:val="000000" w:themeColor="text1"/>
        </w:rPr>
        <w:t>Yusan</w:t>
      </w:r>
      <w:proofErr w:type="spellEnd"/>
      <w:r w:rsidRPr="001D136F">
        <w:rPr>
          <w:bCs/>
          <w:color w:val="000000" w:themeColor="text1"/>
        </w:rPr>
        <w:t xml:space="preserve"> Lin</w:t>
      </w:r>
      <w:r w:rsidRPr="001D136F">
        <w:rPr>
          <w:rFonts w:ascii="Cambria Math" w:hAnsi="Cambria Math" w:cs="Cambria Math"/>
          <w:bCs/>
          <w:color w:val="000000" w:themeColor="text1"/>
        </w:rPr>
        <w:t xml:space="preserve"> et al </w:t>
      </w:r>
      <w:r w:rsidR="00A17AFB" w:rsidRPr="001D136F">
        <w:rPr>
          <w:rFonts w:ascii="Cambria Math" w:hAnsi="Cambria Math" w:cs="Cambria Math"/>
          <w:bCs/>
          <w:color w:val="000000" w:themeColor="text1"/>
        </w:rPr>
        <w:t xml:space="preserve">analyzed reward based crowdfunding platforms by collecting data from Kickstarter and focus on the success of the project. They used many data </w:t>
      </w:r>
      <w:r w:rsidR="00FF1F09" w:rsidRPr="001D136F">
        <w:rPr>
          <w:rFonts w:ascii="Cambria Math" w:hAnsi="Cambria Math" w:cs="Cambria Math"/>
          <w:bCs/>
          <w:color w:val="000000" w:themeColor="text1"/>
        </w:rPr>
        <w:t>mining</w:t>
      </w:r>
      <w:r w:rsidR="00A17AFB" w:rsidRPr="001D136F">
        <w:rPr>
          <w:rFonts w:ascii="Cambria Math" w:hAnsi="Cambria Math" w:cs="Cambria Math"/>
          <w:bCs/>
          <w:color w:val="000000" w:themeColor="text1"/>
        </w:rPr>
        <w:t xml:space="preserve"> techniques to find the specific pattern which includes Kolmogorov-</w:t>
      </w:r>
      <w:proofErr w:type="spellStart"/>
      <w:r w:rsidR="00A17AFB" w:rsidRPr="001D136F">
        <w:rPr>
          <w:rFonts w:ascii="Cambria Math" w:hAnsi="Cambria Math" w:cs="Cambria Math"/>
          <w:bCs/>
          <w:color w:val="000000" w:themeColor="text1"/>
        </w:rPr>
        <w:t>Smirnow</w:t>
      </w:r>
      <w:proofErr w:type="spellEnd"/>
      <w:r w:rsidR="00A17AFB" w:rsidRPr="001D136F">
        <w:rPr>
          <w:rFonts w:ascii="Cambria Math" w:hAnsi="Cambria Math" w:cs="Cambria Math"/>
          <w:bCs/>
          <w:color w:val="000000" w:themeColor="text1"/>
        </w:rPr>
        <w:t xml:space="preserve"> test and Kaplan-Meier estimation. In </w:t>
      </w:r>
      <w:r w:rsidR="00A17AFB" w:rsidRPr="001D136F">
        <w:rPr>
          <w:rFonts w:ascii="Cambria Math" w:hAnsi="Cambria Math" w:cs="Cambria Math"/>
          <w:bCs/>
          <w:color w:val="000000" w:themeColor="text1"/>
        </w:rPr>
        <w:lastRenderedPageBreak/>
        <w:t>this research paper they classified into project which is going to be successful using these techniques. [15].</w:t>
      </w:r>
    </w:p>
    <w:p w14:paraId="19AC2BBD" w14:textId="1E60B43D" w:rsidR="00A17AFB" w:rsidRPr="001D136F" w:rsidRDefault="00FF1F09" w:rsidP="00C81D6D">
      <w:pPr>
        <w:autoSpaceDE w:val="0"/>
        <w:autoSpaceDN w:val="0"/>
        <w:adjustRightInd w:val="0"/>
        <w:spacing w:after="240"/>
        <w:jc w:val="both"/>
        <w:rPr>
          <w:color w:val="000000" w:themeColor="text1"/>
        </w:rPr>
      </w:pPr>
      <w:r w:rsidRPr="001D136F">
        <w:rPr>
          <w:color w:val="000000" w:themeColor="text1"/>
        </w:rPr>
        <w:t>Kevin Chen</w:t>
      </w:r>
      <w:r w:rsidR="00E80008" w:rsidRPr="001D136F">
        <w:rPr>
          <w:color w:val="000000" w:themeColor="text1"/>
        </w:rPr>
        <w:t xml:space="preserve"> et al. made an android application as well as chrome extension to predict the project whether it is successful or not with 67 percent accuracy. The algorithm they used behind for the prediction is support vector machines as it is one of the most important and common algorithms for supervised classification type of problems. The data they used for prediction is from Kickstarter by scrapping it and worked on that data [16].</w:t>
      </w:r>
    </w:p>
    <w:p w14:paraId="7EEF4034" w14:textId="60243259" w:rsidR="00E80008" w:rsidRPr="001D136F" w:rsidRDefault="001E4AC1" w:rsidP="00C81D6D">
      <w:pPr>
        <w:autoSpaceDE w:val="0"/>
        <w:autoSpaceDN w:val="0"/>
        <w:adjustRightInd w:val="0"/>
        <w:spacing w:after="240"/>
        <w:jc w:val="both"/>
        <w:rPr>
          <w:color w:val="000000" w:themeColor="text1"/>
        </w:rPr>
      </w:pPr>
      <w:proofErr w:type="spellStart"/>
      <w:r w:rsidRPr="001D136F">
        <w:rPr>
          <w:color w:val="000000" w:themeColor="text1"/>
        </w:rPr>
        <w:t>Zhiyuan</w:t>
      </w:r>
      <w:proofErr w:type="spellEnd"/>
      <w:r w:rsidRPr="001D136F">
        <w:rPr>
          <w:color w:val="000000" w:themeColor="text1"/>
        </w:rPr>
        <w:t xml:space="preserve"> Tian et al. </w:t>
      </w:r>
      <w:r w:rsidR="0094378E" w:rsidRPr="001D136F">
        <w:rPr>
          <w:color w:val="000000" w:themeColor="text1"/>
        </w:rPr>
        <w:t xml:space="preserve">has done a research by finding the important factors of successful Internet crowdfunding projects. The two most important platforms they targeted include </w:t>
      </w:r>
      <w:proofErr w:type="spellStart"/>
      <w:r w:rsidR="0094378E" w:rsidRPr="001D136F">
        <w:rPr>
          <w:color w:val="000000" w:themeColor="text1"/>
        </w:rPr>
        <w:t>JingDong</w:t>
      </w:r>
      <w:proofErr w:type="spellEnd"/>
      <w:r w:rsidR="0094378E" w:rsidRPr="001D136F">
        <w:rPr>
          <w:color w:val="000000" w:themeColor="text1"/>
        </w:rPr>
        <w:t xml:space="preserve"> crowdfunding platform and </w:t>
      </w:r>
      <w:proofErr w:type="spellStart"/>
      <w:r w:rsidR="0094378E" w:rsidRPr="001D136F">
        <w:rPr>
          <w:color w:val="000000" w:themeColor="text1"/>
        </w:rPr>
        <w:t>TaoBao</w:t>
      </w:r>
      <w:proofErr w:type="spellEnd"/>
      <w:r w:rsidR="0094378E" w:rsidRPr="001D136F">
        <w:rPr>
          <w:color w:val="000000" w:themeColor="text1"/>
        </w:rPr>
        <w:t xml:space="preserve"> crowdfunding platform which only doing progress in China. They used logistic regression as a classification algorithm to predict the project success. Also, they found out every platform has different effect on success of the project and video has positive impact on the success at a significant level of 10 percent [17].</w:t>
      </w:r>
    </w:p>
    <w:p w14:paraId="7C0A676C" w14:textId="10D76D10" w:rsidR="00E80008" w:rsidRPr="001D136F" w:rsidRDefault="00E037FE" w:rsidP="00453D48">
      <w:pPr>
        <w:autoSpaceDE w:val="0"/>
        <w:autoSpaceDN w:val="0"/>
        <w:adjustRightInd w:val="0"/>
        <w:jc w:val="both"/>
        <w:rPr>
          <w:bCs/>
          <w:color w:val="000000" w:themeColor="text1"/>
        </w:rPr>
      </w:pPr>
      <w:r w:rsidRPr="001D136F">
        <w:rPr>
          <w:bCs/>
          <w:color w:val="000000" w:themeColor="text1"/>
        </w:rPr>
        <w:t xml:space="preserve">Francisco Ferreira and </w:t>
      </w:r>
      <w:r w:rsidR="00D45E83" w:rsidRPr="001D136F">
        <w:rPr>
          <w:bCs/>
          <w:color w:val="000000" w:themeColor="text1"/>
        </w:rPr>
        <w:t xml:space="preserve">Leandro Pereira analyzed the pattern of motivation behind the </w:t>
      </w:r>
      <w:r w:rsidR="00387237" w:rsidRPr="001D136F">
        <w:rPr>
          <w:bCs/>
          <w:color w:val="000000" w:themeColor="text1"/>
        </w:rPr>
        <w:t>reward-based</w:t>
      </w:r>
      <w:r w:rsidR="00D45E83" w:rsidRPr="001D136F">
        <w:rPr>
          <w:bCs/>
          <w:color w:val="000000" w:themeColor="text1"/>
        </w:rPr>
        <w:t xml:space="preserve"> crowd funding and </w:t>
      </w:r>
      <w:r w:rsidR="00387237" w:rsidRPr="001D136F">
        <w:rPr>
          <w:bCs/>
          <w:color w:val="000000" w:themeColor="text1"/>
        </w:rPr>
        <w:t>equity-based</w:t>
      </w:r>
      <w:r w:rsidR="00D45E83" w:rsidRPr="001D136F">
        <w:rPr>
          <w:bCs/>
          <w:color w:val="000000" w:themeColor="text1"/>
        </w:rPr>
        <w:t xml:space="preserve"> crowd funding</w:t>
      </w:r>
      <w:r w:rsidR="00387237" w:rsidRPr="001D136F">
        <w:rPr>
          <w:bCs/>
          <w:color w:val="000000" w:themeColor="text1"/>
        </w:rPr>
        <w:t xml:space="preserve"> and found out motivations for investors in the equity model and reward based looks same. So, based on their findings on reward baaed crowdfunding could be applicable to equity-based crowdfunding which lacks data [18].</w:t>
      </w:r>
    </w:p>
    <w:p w14:paraId="3887F50E" w14:textId="40D5063F" w:rsidR="009C65AC" w:rsidRPr="001D136F" w:rsidRDefault="00387237" w:rsidP="00453D48">
      <w:pPr>
        <w:autoSpaceDE w:val="0"/>
        <w:autoSpaceDN w:val="0"/>
        <w:adjustRightInd w:val="0"/>
        <w:jc w:val="both"/>
        <w:rPr>
          <w:bCs/>
          <w:color w:val="000000" w:themeColor="text1"/>
        </w:rPr>
      </w:pPr>
      <w:r w:rsidRPr="001D136F">
        <w:rPr>
          <w:bCs/>
          <w:color w:val="000000" w:themeColor="text1"/>
        </w:rPr>
        <w:t xml:space="preserve">Peng Du et al. focused on </w:t>
      </w:r>
      <w:r w:rsidR="006364D2" w:rsidRPr="001D136F">
        <w:rPr>
          <w:bCs/>
          <w:color w:val="000000" w:themeColor="text1"/>
        </w:rPr>
        <w:t>reward-based</w:t>
      </w:r>
      <w:r w:rsidRPr="001D136F">
        <w:rPr>
          <w:bCs/>
          <w:color w:val="000000" w:themeColor="text1"/>
        </w:rPr>
        <w:t xml:space="preserve"> crowdfunding </w:t>
      </w:r>
      <w:r w:rsidR="006364D2" w:rsidRPr="001D136F">
        <w:rPr>
          <w:bCs/>
          <w:color w:val="000000" w:themeColor="text1"/>
        </w:rPr>
        <w:t xml:space="preserve">when the backers got their profit in terms of rewards </w:t>
      </w:r>
      <w:r w:rsidR="00EA0FD2" w:rsidRPr="001D136F">
        <w:rPr>
          <w:bCs/>
          <w:color w:val="000000" w:themeColor="text1"/>
        </w:rPr>
        <w:t>which step</w:t>
      </w:r>
      <w:r w:rsidR="006364D2" w:rsidRPr="001D136F">
        <w:rPr>
          <w:bCs/>
          <w:color w:val="000000" w:themeColor="text1"/>
        </w:rPr>
        <w:t xml:space="preserve"> is mandatory for crowdfunding to manage the funds gained by crowdfunding which is known as post-crowdfunding. There are two stages which include in this term post crowd-funding are resale sale and sale which is usual and normal</w:t>
      </w:r>
      <w:r w:rsidR="004D31FF" w:rsidRPr="001D136F">
        <w:rPr>
          <w:bCs/>
          <w:color w:val="000000" w:themeColor="text1"/>
        </w:rPr>
        <w:t xml:space="preserve">. They developed a </w:t>
      </w:r>
      <w:r w:rsidR="00EA0FD2" w:rsidRPr="001D136F">
        <w:rPr>
          <w:bCs/>
          <w:color w:val="000000" w:themeColor="text1"/>
        </w:rPr>
        <w:t>two-stage</w:t>
      </w:r>
      <w:r w:rsidR="004D31FF" w:rsidRPr="001D136F">
        <w:rPr>
          <w:bCs/>
          <w:color w:val="000000" w:themeColor="text1"/>
        </w:rPr>
        <w:t xml:space="preserve"> model for taking a closer look into the resale policy, </w:t>
      </w:r>
      <w:r w:rsidR="00EA0FD2" w:rsidRPr="001D136F">
        <w:rPr>
          <w:bCs/>
          <w:color w:val="000000" w:themeColor="text1"/>
        </w:rPr>
        <w:t>strategic</w:t>
      </w:r>
      <w:r w:rsidR="004D31FF" w:rsidRPr="001D136F">
        <w:rPr>
          <w:bCs/>
          <w:color w:val="000000" w:themeColor="text1"/>
        </w:rPr>
        <w:t xml:space="preserve"> purchasing behavior. For price prediction they used genetic </w:t>
      </w:r>
      <w:r w:rsidR="00EA0FD2" w:rsidRPr="001D136F">
        <w:rPr>
          <w:bCs/>
          <w:color w:val="000000" w:themeColor="text1"/>
        </w:rPr>
        <w:t xml:space="preserve">algorithm along with backward induction based on </w:t>
      </w:r>
    </w:p>
    <w:p w14:paraId="337FBD01" w14:textId="0115B330" w:rsidR="00387237" w:rsidRPr="001D136F" w:rsidRDefault="00EA0FD2" w:rsidP="003016AF">
      <w:pPr>
        <w:autoSpaceDE w:val="0"/>
        <w:autoSpaceDN w:val="0"/>
        <w:adjustRightInd w:val="0"/>
        <w:spacing w:after="240"/>
        <w:jc w:val="both"/>
        <w:rPr>
          <w:bCs/>
          <w:color w:val="000000" w:themeColor="text1"/>
        </w:rPr>
      </w:pPr>
      <w:r w:rsidRPr="001D136F">
        <w:rPr>
          <w:bCs/>
          <w:color w:val="000000" w:themeColor="text1"/>
        </w:rPr>
        <w:t>optimization decision making. They also explored managerial intuitions using numerical case study [19].</w:t>
      </w:r>
    </w:p>
    <w:p w14:paraId="362F9136" w14:textId="7DFBC056" w:rsidR="00EA0FD2" w:rsidRPr="001D136F" w:rsidRDefault="00EA0FD2" w:rsidP="00453D48">
      <w:pPr>
        <w:autoSpaceDE w:val="0"/>
        <w:autoSpaceDN w:val="0"/>
        <w:adjustRightInd w:val="0"/>
        <w:jc w:val="both"/>
        <w:rPr>
          <w:bCs/>
          <w:color w:val="000000" w:themeColor="text1"/>
        </w:rPr>
      </w:pPr>
      <w:proofErr w:type="spellStart"/>
      <w:r w:rsidRPr="001D136F">
        <w:rPr>
          <w:bCs/>
          <w:color w:val="000000" w:themeColor="text1"/>
        </w:rPr>
        <w:t>Jeya</w:t>
      </w:r>
      <w:proofErr w:type="spellEnd"/>
      <w:r w:rsidRPr="001D136F">
        <w:rPr>
          <w:bCs/>
          <w:color w:val="000000" w:themeColor="text1"/>
        </w:rPr>
        <w:t xml:space="preserve"> Gera and Harmeet Kaur focused on textual analysis from text, profile photo and details of campaign on project from the Kickstarter project. With the help of tools available for textual </w:t>
      </w:r>
      <w:r w:rsidR="00681B59" w:rsidRPr="001D136F">
        <w:rPr>
          <w:bCs/>
          <w:color w:val="000000" w:themeColor="text1"/>
        </w:rPr>
        <w:t>analysis they</w:t>
      </w:r>
      <w:r w:rsidRPr="001D136F">
        <w:rPr>
          <w:bCs/>
          <w:color w:val="000000" w:themeColor="text1"/>
        </w:rPr>
        <w:t xml:space="preserve"> found the correlation between campaign achievement and personality </w:t>
      </w:r>
      <w:r w:rsidR="00681B59" w:rsidRPr="001D136F">
        <w:rPr>
          <w:bCs/>
          <w:color w:val="000000" w:themeColor="text1"/>
        </w:rPr>
        <w:t>behaviors,</w:t>
      </w:r>
      <w:r w:rsidRPr="001D136F">
        <w:rPr>
          <w:bCs/>
          <w:color w:val="000000" w:themeColor="text1"/>
        </w:rPr>
        <w:t xml:space="preserve"> so they focused on overall predictive </w:t>
      </w:r>
      <w:r w:rsidR="00681B59" w:rsidRPr="001D136F">
        <w:rPr>
          <w:bCs/>
          <w:color w:val="000000" w:themeColor="text1"/>
        </w:rPr>
        <w:t>value of personality even with low success. They classified into Openness and Extraversion based on achievement on campaign using Logistic Regression [20].</w:t>
      </w:r>
    </w:p>
    <w:p w14:paraId="57F3A78C" w14:textId="6AFB73A6" w:rsidR="00411A2F" w:rsidRDefault="00681B59" w:rsidP="00453D48">
      <w:pPr>
        <w:autoSpaceDE w:val="0"/>
        <w:autoSpaceDN w:val="0"/>
        <w:adjustRightInd w:val="0"/>
        <w:jc w:val="both"/>
        <w:rPr>
          <w:bCs/>
          <w:color w:val="000000" w:themeColor="text1"/>
        </w:rPr>
      </w:pPr>
      <w:r w:rsidRPr="001D136F">
        <w:rPr>
          <w:bCs/>
          <w:color w:val="000000" w:themeColor="text1"/>
        </w:rPr>
        <w:t>Yan Li et al. they focused on success of the project from Kickstarter along with tweets from Twitter and used Logistic regression and Log-Logistic Regression for finding the pattern in regression analysis. They also analyzed factors contributing the success on the Project [21].</w:t>
      </w:r>
    </w:p>
    <w:p w14:paraId="4B908DE2" w14:textId="039FE435" w:rsidR="0011759A" w:rsidRDefault="0011759A" w:rsidP="00453D48">
      <w:pPr>
        <w:autoSpaceDE w:val="0"/>
        <w:autoSpaceDN w:val="0"/>
        <w:adjustRightInd w:val="0"/>
        <w:jc w:val="both"/>
        <w:rPr>
          <w:bCs/>
          <w:color w:val="000000" w:themeColor="text1"/>
        </w:rPr>
      </w:pPr>
    </w:p>
    <w:p w14:paraId="28027536" w14:textId="015755B0" w:rsidR="0011759A" w:rsidRDefault="0011759A" w:rsidP="00453D48">
      <w:pPr>
        <w:autoSpaceDE w:val="0"/>
        <w:autoSpaceDN w:val="0"/>
        <w:adjustRightInd w:val="0"/>
        <w:jc w:val="both"/>
        <w:rPr>
          <w:bCs/>
          <w:color w:val="000000" w:themeColor="text1"/>
        </w:rPr>
      </w:pPr>
    </w:p>
    <w:p w14:paraId="0E449D87" w14:textId="77777777" w:rsidR="0011759A" w:rsidRPr="001D136F" w:rsidRDefault="0011759A" w:rsidP="00453D48">
      <w:pPr>
        <w:autoSpaceDE w:val="0"/>
        <w:autoSpaceDN w:val="0"/>
        <w:adjustRightInd w:val="0"/>
        <w:jc w:val="both"/>
        <w:rPr>
          <w:bCs/>
          <w:color w:val="000000" w:themeColor="text1"/>
        </w:rPr>
      </w:pPr>
    </w:p>
    <w:p w14:paraId="08EF8042" w14:textId="6EFFCA8F" w:rsidR="00411A2F" w:rsidRPr="001D136F" w:rsidRDefault="00411A2F" w:rsidP="009E1815">
      <w:pPr>
        <w:pStyle w:val="Heading1"/>
        <w:numPr>
          <w:ilvl w:val="0"/>
          <w:numId w:val="41"/>
        </w:numPr>
        <w:jc w:val="both"/>
        <w:rPr>
          <w:b/>
          <w:color w:val="000000" w:themeColor="text1"/>
        </w:rPr>
      </w:pPr>
      <w:r w:rsidRPr="001D136F">
        <w:rPr>
          <w:b/>
          <w:color w:val="000000" w:themeColor="text1"/>
        </w:rPr>
        <w:t>COMPARATIVE ANALYSIS</w:t>
      </w:r>
    </w:p>
    <w:p w14:paraId="2C80A9FC" w14:textId="25505760" w:rsidR="00411A2F" w:rsidRPr="001D136F" w:rsidRDefault="00411A2F" w:rsidP="001D136F">
      <w:pPr>
        <w:spacing w:after="240"/>
        <w:jc w:val="both"/>
        <w:rPr>
          <w:color w:val="000000" w:themeColor="text1"/>
        </w:rPr>
      </w:pPr>
      <w:r w:rsidRPr="001D136F">
        <w:rPr>
          <w:color w:val="000000" w:themeColor="text1"/>
        </w:rPr>
        <w:t>In this section we compare the most important methods and could be applicable to our dataset in a very brief view.</w:t>
      </w:r>
    </w:p>
    <w:p w14:paraId="1634BED7" w14:textId="135776AD" w:rsidR="00E019C8" w:rsidRPr="001D136F" w:rsidRDefault="00E019C8" w:rsidP="00453D48">
      <w:pPr>
        <w:jc w:val="both"/>
        <w:rPr>
          <w:color w:val="000000" w:themeColor="text1"/>
        </w:rPr>
      </w:pPr>
      <w:r w:rsidRPr="001D136F">
        <w:rPr>
          <w:color w:val="000000" w:themeColor="text1"/>
        </w:rPr>
        <w:t xml:space="preserve">So, the first column indicates the paper number in the reference section while second column shows year of the publication of the paper while the third column indicates type of the crowd funding focused on the paper. </w:t>
      </w:r>
      <w:r w:rsidR="006A2D22" w:rsidRPr="001D136F">
        <w:rPr>
          <w:color w:val="000000" w:themeColor="text1"/>
        </w:rPr>
        <w:t>Similarly,</w:t>
      </w:r>
      <w:r w:rsidRPr="001D136F">
        <w:rPr>
          <w:color w:val="000000" w:themeColor="text1"/>
        </w:rPr>
        <w:t xml:space="preserve"> the last two column indicates the source of Dataset and Brief Findings in the paper respectively</w:t>
      </w:r>
      <w:r w:rsidR="00EC7DB4" w:rsidRPr="001D136F">
        <w:rPr>
          <w:color w:val="000000" w:themeColor="text1"/>
        </w:rPr>
        <w:t xml:space="preserve"> [2].</w:t>
      </w:r>
    </w:p>
    <w:p w14:paraId="387BFA17" w14:textId="77777777" w:rsidR="00453D48" w:rsidRPr="001D136F" w:rsidRDefault="00453D48" w:rsidP="00453D48">
      <w:pPr>
        <w:jc w:val="both"/>
        <w:rPr>
          <w:color w:val="000000" w:themeColor="text1"/>
        </w:rPr>
      </w:pPr>
    </w:p>
    <w:p w14:paraId="0736059F" w14:textId="77777777" w:rsidR="00453D48" w:rsidRPr="001D136F" w:rsidRDefault="00453D48" w:rsidP="00453D48">
      <w:pPr>
        <w:jc w:val="both"/>
        <w:rPr>
          <w:color w:val="000000" w:themeColor="text1"/>
        </w:rPr>
      </w:pPr>
    </w:p>
    <w:p w14:paraId="3E826041" w14:textId="77777777" w:rsidR="00453D48" w:rsidRPr="001D136F" w:rsidRDefault="00453D48" w:rsidP="00453D48">
      <w:pPr>
        <w:jc w:val="both"/>
        <w:rPr>
          <w:color w:val="000000" w:themeColor="text1"/>
        </w:rPr>
      </w:pPr>
    </w:p>
    <w:p w14:paraId="2AB37FFF" w14:textId="77777777" w:rsidR="00453D48" w:rsidRPr="001D136F" w:rsidRDefault="00453D48" w:rsidP="00453D48">
      <w:pPr>
        <w:jc w:val="both"/>
        <w:rPr>
          <w:color w:val="000000" w:themeColor="text1"/>
        </w:rPr>
      </w:pPr>
    </w:p>
    <w:p w14:paraId="43422012" w14:textId="77777777" w:rsidR="00453D48" w:rsidRPr="001D136F" w:rsidRDefault="00453D48" w:rsidP="00453D48">
      <w:pPr>
        <w:jc w:val="both"/>
        <w:rPr>
          <w:color w:val="000000" w:themeColor="text1"/>
        </w:rPr>
      </w:pPr>
    </w:p>
    <w:p w14:paraId="5AD5227C" w14:textId="77777777" w:rsidR="00453D48" w:rsidRPr="001D136F" w:rsidRDefault="00453D48" w:rsidP="00453D48">
      <w:pPr>
        <w:jc w:val="both"/>
        <w:rPr>
          <w:color w:val="000000" w:themeColor="text1"/>
        </w:rPr>
      </w:pPr>
    </w:p>
    <w:p w14:paraId="3D98E7FB" w14:textId="77777777" w:rsidR="00453D48" w:rsidRPr="001D136F" w:rsidRDefault="00453D48" w:rsidP="00453D48">
      <w:pPr>
        <w:jc w:val="both"/>
        <w:rPr>
          <w:color w:val="000000" w:themeColor="text1"/>
        </w:rPr>
      </w:pPr>
    </w:p>
    <w:p w14:paraId="2E086878" w14:textId="77777777" w:rsidR="00453D48" w:rsidRPr="001D136F" w:rsidRDefault="00453D48" w:rsidP="00453D48">
      <w:pPr>
        <w:jc w:val="both"/>
        <w:rPr>
          <w:color w:val="000000" w:themeColor="text1"/>
        </w:rPr>
      </w:pPr>
    </w:p>
    <w:p w14:paraId="139C86BC" w14:textId="77777777" w:rsidR="00453D48" w:rsidRPr="001D136F" w:rsidRDefault="00453D48" w:rsidP="00453D48">
      <w:pPr>
        <w:jc w:val="both"/>
        <w:rPr>
          <w:color w:val="000000" w:themeColor="text1"/>
        </w:rPr>
      </w:pPr>
    </w:p>
    <w:p w14:paraId="76E9842E" w14:textId="77777777" w:rsidR="00453D48" w:rsidRPr="001D136F" w:rsidRDefault="00453D48" w:rsidP="00453D48">
      <w:pPr>
        <w:jc w:val="both"/>
        <w:rPr>
          <w:color w:val="000000" w:themeColor="text1"/>
        </w:rPr>
      </w:pPr>
    </w:p>
    <w:p w14:paraId="1B8F5655" w14:textId="77777777" w:rsidR="00453D48" w:rsidRPr="001D136F" w:rsidRDefault="00453D48" w:rsidP="00453D48">
      <w:pPr>
        <w:jc w:val="both"/>
        <w:rPr>
          <w:color w:val="000000" w:themeColor="text1"/>
        </w:rPr>
      </w:pPr>
    </w:p>
    <w:p w14:paraId="64EFBBC4" w14:textId="77777777" w:rsidR="00453D48" w:rsidRPr="001D136F" w:rsidRDefault="00453D48" w:rsidP="00453D48">
      <w:pPr>
        <w:jc w:val="both"/>
        <w:rPr>
          <w:color w:val="000000" w:themeColor="text1"/>
        </w:rPr>
      </w:pPr>
    </w:p>
    <w:p w14:paraId="5C033394" w14:textId="77777777" w:rsidR="00453D48" w:rsidRPr="001D136F" w:rsidRDefault="00453D48" w:rsidP="00453D48">
      <w:pPr>
        <w:jc w:val="both"/>
        <w:rPr>
          <w:color w:val="000000" w:themeColor="text1"/>
        </w:rPr>
      </w:pPr>
    </w:p>
    <w:p w14:paraId="01DEABC2" w14:textId="77777777" w:rsidR="00453D48" w:rsidRPr="001D136F" w:rsidRDefault="00453D48" w:rsidP="00453D48">
      <w:pPr>
        <w:jc w:val="both"/>
        <w:rPr>
          <w:color w:val="000000" w:themeColor="text1"/>
        </w:rPr>
      </w:pPr>
    </w:p>
    <w:p w14:paraId="566FCFAC" w14:textId="77777777" w:rsidR="00453D48" w:rsidRPr="001D136F" w:rsidRDefault="00453D48" w:rsidP="00453D48">
      <w:pPr>
        <w:jc w:val="both"/>
        <w:rPr>
          <w:color w:val="000000" w:themeColor="text1"/>
        </w:rPr>
      </w:pPr>
    </w:p>
    <w:p w14:paraId="1A7EDB0C" w14:textId="77777777" w:rsidR="00453D48" w:rsidRPr="001D136F" w:rsidRDefault="00453D48" w:rsidP="00453D48">
      <w:pPr>
        <w:jc w:val="both"/>
        <w:rPr>
          <w:color w:val="000000" w:themeColor="text1"/>
        </w:rPr>
      </w:pPr>
    </w:p>
    <w:p w14:paraId="0FA61283" w14:textId="77777777" w:rsidR="00453D48" w:rsidRPr="001D136F" w:rsidRDefault="00453D48" w:rsidP="00453D48">
      <w:pPr>
        <w:jc w:val="both"/>
        <w:rPr>
          <w:color w:val="000000" w:themeColor="text1"/>
        </w:rPr>
      </w:pPr>
    </w:p>
    <w:p w14:paraId="7120D313" w14:textId="77777777" w:rsidR="00453D48" w:rsidRPr="001D136F" w:rsidRDefault="00453D48" w:rsidP="00453D48">
      <w:pPr>
        <w:jc w:val="both"/>
        <w:rPr>
          <w:color w:val="000000" w:themeColor="text1"/>
        </w:rPr>
      </w:pPr>
    </w:p>
    <w:p w14:paraId="134E758B" w14:textId="77777777" w:rsidR="00453D48" w:rsidRPr="001D136F" w:rsidRDefault="00453D48" w:rsidP="00453D48">
      <w:pPr>
        <w:jc w:val="both"/>
        <w:rPr>
          <w:color w:val="000000" w:themeColor="text1"/>
        </w:rPr>
      </w:pPr>
    </w:p>
    <w:p w14:paraId="44000FDE" w14:textId="77777777" w:rsidR="00453D48" w:rsidRPr="001D136F" w:rsidRDefault="00453D48" w:rsidP="00453D48">
      <w:pPr>
        <w:jc w:val="both"/>
        <w:rPr>
          <w:color w:val="000000" w:themeColor="text1"/>
        </w:rPr>
      </w:pPr>
    </w:p>
    <w:p w14:paraId="516D7E3B" w14:textId="77777777" w:rsidR="00453D48" w:rsidRPr="001D136F" w:rsidRDefault="00453D48" w:rsidP="00453D48">
      <w:pPr>
        <w:jc w:val="both"/>
        <w:rPr>
          <w:color w:val="000000" w:themeColor="text1"/>
        </w:rPr>
      </w:pPr>
    </w:p>
    <w:p w14:paraId="70907B51" w14:textId="77777777" w:rsidR="00453D48" w:rsidRPr="001D136F" w:rsidRDefault="00453D48" w:rsidP="00453D48">
      <w:pPr>
        <w:jc w:val="both"/>
        <w:rPr>
          <w:color w:val="000000" w:themeColor="text1"/>
        </w:rPr>
      </w:pPr>
    </w:p>
    <w:p w14:paraId="71D7C31D" w14:textId="77777777" w:rsidR="00453D48" w:rsidRPr="001D136F" w:rsidRDefault="00453D48" w:rsidP="00453D48">
      <w:pPr>
        <w:jc w:val="both"/>
        <w:rPr>
          <w:color w:val="000000" w:themeColor="text1"/>
        </w:rPr>
      </w:pPr>
    </w:p>
    <w:p w14:paraId="7D6536ED" w14:textId="77777777" w:rsidR="00453D48" w:rsidRPr="001D136F" w:rsidRDefault="00453D48" w:rsidP="00453D48">
      <w:pPr>
        <w:jc w:val="both"/>
        <w:rPr>
          <w:color w:val="000000" w:themeColor="text1"/>
        </w:rPr>
      </w:pPr>
    </w:p>
    <w:p w14:paraId="2EF92AFE" w14:textId="77777777" w:rsidR="00453D48" w:rsidRPr="001D136F" w:rsidRDefault="00453D48" w:rsidP="00453D48">
      <w:pPr>
        <w:jc w:val="both"/>
        <w:rPr>
          <w:color w:val="000000" w:themeColor="text1"/>
        </w:rPr>
      </w:pPr>
    </w:p>
    <w:p w14:paraId="27F326B8" w14:textId="77777777" w:rsidR="00453D48" w:rsidRPr="001D136F" w:rsidRDefault="00453D48" w:rsidP="00453D48">
      <w:pPr>
        <w:jc w:val="both"/>
        <w:rPr>
          <w:color w:val="000000" w:themeColor="text1"/>
        </w:rPr>
      </w:pPr>
    </w:p>
    <w:p w14:paraId="7780C727" w14:textId="77777777" w:rsidR="00453D48" w:rsidRPr="001D136F" w:rsidRDefault="00453D48" w:rsidP="00453D48">
      <w:pPr>
        <w:jc w:val="both"/>
        <w:rPr>
          <w:color w:val="000000" w:themeColor="text1"/>
        </w:rPr>
      </w:pPr>
    </w:p>
    <w:p w14:paraId="2265197B" w14:textId="77777777" w:rsidR="00453D48" w:rsidRPr="001D136F" w:rsidRDefault="00453D48" w:rsidP="00453D48">
      <w:pPr>
        <w:jc w:val="both"/>
        <w:rPr>
          <w:color w:val="000000" w:themeColor="text1"/>
        </w:rPr>
      </w:pPr>
    </w:p>
    <w:p w14:paraId="0C8D883B" w14:textId="3C046C9B" w:rsidR="00E019C8" w:rsidRPr="001D136F" w:rsidRDefault="00E019C8" w:rsidP="00453D48">
      <w:pPr>
        <w:jc w:val="both"/>
        <w:rPr>
          <w:color w:val="000000" w:themeColor="text1"/>
        </w:rPr>
      </w:pPr>
    </w:p>
    <w:p w14:paraId="10C7425D" w14:textId="4749AB46" w:rsidR="00355850" w:rsidRPr="001D136F" w:rsidRDefault="00355850" w:rsidP="00453D48">
      <w:pPr>
        <w:jc w:val="both"/>
        <w:rPr>
          <w:color w:val="000000" w:themeColor="text1"/>
        </w:rPr>
      </w:pPr>
    </w:p>
    <w:p w14:paraId="703C6CD3" w14:textId="5927D708" w:rsidR="00355850" w:rsidRPr="001D136F" w:rsidRDefault="00355850" w:rsidP="00453D48">
      <w:pPr>
        <w:jc w:val="both"/>
        <w:rPr>
          <w:color w:val="000000" w:themeColor="text1"/>
        </w:rPr>
      </w:pPr>
    </w:p>
    <w:p w14:paraId="68713BD3" w14:textId="5B10F966" w:rsidR="00355850" w:rsidRPr="001D136F" w:rsidRDefault="00355850" w:rsidP="00453D48">
      <w:pPr>
        <w:jc w:val="both"/>
        <w:rPr>
          <w:color w:val="000000" w:themeColor="text1"/>
        </w:rPr>
      </w:pPr>
    </w:p>
    <w:p w14:paraId="353C9F8A" w14:textId="4ABA0EA0" w:rsidR="00355850" w:rsidRPr="001D136F" w:rsidRDefault="00355850" w:rsidP="00453D48">
      <w:pPr>
        <w:jc w:val="both"/>
        <w:rPr>
          <w:color w:val="000000" w:themeColor="text1"/>
        </w:rPr>
      </w:pPr>
    </w:p>
    <w:p w14:paraId="5ECFDD86" w14:textId="67724FDE" w:rsidR="00F448CB" w:rsidRPr="001D136F" w:rsidRDefault="00F448CB" w:rsidP="00453D48">
      <w:pPr>
        <w:jc w:val="both"/>
        <w:rPr>
          <w:color w:val="000000" w:themeColor="text1"/>
        </w:rPr>
      </w:pPr>
    </w:p>
    <w:p w14:paraId="276EF0F6" w14:textId="661EC3C3" w:rsidR="00F448CB" w:rsidRPr="001D136F" w:rsidRDefault="00F448CB" w:rsidP="00453D48">
      <w:pPr>
        <w:jc w:val="both"/>
        <w:rPr>
          <w:color w:val="000000" w:themeColor="text1"/>
        </w:rPr>
      </w:pPr>
    </w:p>
    <w:p w14:paraId="45490B19" w14:textId="1E3B9035" w:rsidR="00F448CB" w:rsidRPr="001D136F" w:rsidRDefault="00F448CB" w:rsidP="00453D48">
      <w:pPr>
        <w:jc w:val="both"/>
        <w:rPr>
          <w:color w:val="000000" w:themeColor="text1"/>
        </w:rPr>
      </w:pPr>
    </w:p>
    <w:p w14:paraId="6E17F7B9" w14:textId="2887766F" w:rsidR="00F448CB" w:rsidRPr="001D136F" w:rsidRDefault="00F448CB" w:rsidP="00453D48">
      <w:pPr>
        <w:jc w:val="both"/>
        <w:rPr>
          <w:color w:val="000000" w:themeColor="text1"/>
        </w:rPr>
      </w:pPr>
    </w:p>
    <w:p w14:paraId="6FD74E79" w14:textId="31EA631B" w:rsidR="00F448CB" w:rsidRPr="001D136F" w:rsidRDefault="00F448CB" w:rsidP="00453D48">
      <w:pPr>
        <w:jc w:val="both"/>
        <w:rPr>
          <w:color w:val="000000" w:themeColor="text1"/>
        </w:rPr>
      </w:pPr>
    </w:p>
    <w:p w14:paraId="07E8D30F" w14:textId="09F5AE89" w:rsidR="00F448CB" w:rsidRPr="001D136F" w:rsidRDefault="00F448CB" w:rsidP="00453D48">
      <w:pPr>
        <w:jc w:val="both"/>
        <w:rPr>
          <w:color w:val="000000" w:themeColor="text1"/>
        </w:rPr>
      </w:pPr>
    </w:p>
    <w:p w14:paraId="31356735" w14:textId="68C520E3" w:rsidR="00F448CB" w:rsidRPr="001D136F" w:rsidRDefault="00F448CB" w:rsidP="00453D48">
      <w:pPr>
        <w:jc w:val="both"/>
        <w:rPr>
          <w:color w:val="000000" w:themeColor="text1"/>
        </w:rPr>
      </w:pPr>
    </w:p>
    <w:p w14:paraId="6D8B8CFD" w14:textId="1DACAEAA" w:rsidR="00F448CB" w:rsidRPr="001D136F" w:rsidRDefault="00F448CB" w:rsidP="00453D48">
      <w:pPr>
        <w:jc w:val="both"/>
        <w:rPr>
          <w:color w:val="000000" w:themeColor="text1"/>
        </w:rPr>
      </w:pPr>
    </w:p>
    <w:p w14:paraId="04B560D7" w14:textId="3D50CA9C" w:rsidR="00F448CB" w:rsidRPr="001D136F" w:rsidRDefault="00F448CB" w:rsidP="00453D48">
      <w:pPr>
        <w:jc w:val="both"/>
        <w:rPr>
          <w:color w:val="000000" w:themeColor="text1"/>
        </w:rPr>
      </w:pPr>
    </w:p>
    <w:p w14:paraId="5F79867B" w14:textId="54290548" w:rsidR="00F448CB" w:rsidRPr="001D136F" w:rsidRDefault="00F448CB" w:rsidP="00453D48">
      <w:pPr>
        <w:jc w:val="both"/>
        <w:rPr>
          <w:color w:val="000000" w:themeColor="text1"/>
        </w:rPr>
      </w:pPr>
    </w:p>
    <w:p w14:paraId="44BC8AE0" w14:textId="1028868C" w:rsidR="00F448CB" w:rsidRPr="001D136F" w:rsidRDefault="00F448CB" w:rsidP="00453D48">
      <w:pPr>
        <w:jc w:val="both"/>
        <w:rPr>
          <w:color w:val="000000" w:themeColor="text1"/>
        </w:rPr>
      </w:pPr>
    </w:p>
    <w:p w14:paraId="7DBE7429" w14:textId="0E7B37CB" w:rsidR="00F448CB" w:rsidRPr="001D136F" w:rsidRDefault="00F448CB" w:rsidP="00453D48">
      <w:pPr>
        <w:jc w:val="both"/>
        <w:rPr>
          <w:color w:val="000000" w:themeColor="text1"/>
        </w:rPr>
      </w:pPr>
    </w:p>
    <w:p w14:paraId="281813A1" w14:textId="3EB5D9C3" w:rsidR="00F448CB" w:rsidRPr="001D136F" w:rsidRDefault="00F448CB" w:rsidP="00453D48">
      <w:pPr>
        <w:jc w:val="both"/>
        <w:rPr>
          <w:color w:val="000000" w:themeColor="text1"/>
        </w:rPr>
      </w:pPr>
    </w:p>
    <w:p w14:paraId="616FD23F" w14:textId="19E1B4DF" w:rsidR="00F448CB" w:rsidRPr="001D136F" w:rsidRDefault="00F448CB" w:rsidP="00453D48">
      <w:pPr>
        <w:jc w:val="both"/>
        <w:rPr>
          <w:color w:val="000000" w:themeColor="text1"/>
        </w:rPr>
      </w:pPr>
    </w:p>
    <w:p w14:paraId="02E49DC4" w14:textId="17851803" w:rsidR="00F448CB" w:rsidRPr="001D136F" w:rsidRDefault="00F448CB" w:rsidP="00453D48">
      <w:pPr>
        <w:jc w:val="both"/>
        <w:rPr>
          <w:color w:val="000000" w:themeColor="text1"/>
        </w:rPr>
      </w:pPr>
    </w:p>
    <w:p w14:paraId="67F6DA38" w14:textId="041E90DB" w:rsidR="00F448CB" w:rsidRPr="001D136F" w:rsidRDefault="00F448CB" w:rsidP="00453D48">
      <w:pPr>
        <w:jc w:val="both"/>
        <w:rPr>
          <w:color w:val="000000" w:themeColor="text1"/>
        </w:rPr>
      </w:pPr>
    </w:p>
    <w:p w14:paraId="23A7D45D" w14:textId="788AAD1A" w:rsidR="00F448CB" w:rsidRPr="001D136F" w:rsidRDefault="00F448CB" w:rsidP="00453D48">
      <w:pPr>
        <w:jc w:val="both"/>
        <w:rPr>
          <w:color w:val="000000" w:themeColor="text1"/>
        </w:rPr>
      </w:pPr>
    </w:p>
    <w:p w14:paraId="7B1FBCEC" w14:textId="0B9F9AF4" w:rsidR="00F448CB" w:rsidRPr="001D136F" w:rsidRDefault="00F448CB" w:rsidP="00453D48">
      <w:pPr>
        <w:jc w:val="both"/>
        <w:rPr>
          <w:color w:val="000000" w:themeColor="text1"/>
        </w:rPr>
      </w:pPr>
    </w:p>
    <w:p w14:paraId="050847CE" w14:textId="29B7500D" w:rsidR="00F448CB" w:rsidRPr="001D136F" w:rsidRDefault="00F448CB" w:rsidP="00453D48">
      <w:pPr>
        <w:jc w:val="both"/>
        <w:rPr>
          <w:color w:val="000000" w:themeColor="text1"/>
        </w:rPr>
      </w:pPr>
    </w:p>
    <w:p w14:paraId="7886CE9F" w14:textId="66B1AA09" w:rsidR="00F448CB" w:rsidRPr="001D136F" w:rsidRDefault="00F448CB" w:rsidP="00453D48">
      <w:pPr>
        <w:jc w:val="both"/>
        <w:rPr>
          <w:color w:val="000000" w:themeColor="text1"/>
        </w:rPr>
      </w:pPr>
    </w:p>
    <w:p w14:paraId="48D51A46" w14:textId="325DC4B3" w:rsidR="00F448CB" w:rsidRPr="001D136F" w:rsidRDefault="00F448CB" w:rsidP="00453D48">
      <w:pPr>
        <w:jc w:val="both"/>
        <w:rPr>
          <w:color w:val="000000" w:themeColor="text1"/>
        </w:rPr>
      </w:pPr>
    </w:p>
    <w:p w14:paraId="708B6ED1" w14:textId="77777777" w:rsidR="00FE0725" w:rsidRPr="001D136F" w:rsidRDefault="00FE0725" w:rsidP="00453D48">
      <w:pPr>
        <w:jc w:val="both"/>
        <w:rPr>
          <w:color w:val="000000" w:themeColor="text1"/>
        </w:rPr>
      </w:pPr>
    </w:p>
    <w:p w14:paraId="6AB41203" w14:textId="77777777" w:rsidR="00FE0725" w:rsidRPr="001D136F" w:rsidRDefault="00FE0725" w:rsidP="00453D48">
      <w:pPr>
        <w:jc w:val="both"/>
        <w:rPr>
          <w:color w:val="000000" w:themeColor="text1"/>
        </w:rPr>
      </w:pPr>
    </w:p>
    <w:p w14:paraId="14881A1F" w14:textId="77777777" w:rsidR="00FE0725" w:rsidRPr="001D136F" w:rsidRDefault="00FE0725" w:rsidP="00453D48">
      <w:pPr>
        <w:jc w:val="both"/>
        <w:rPr>
          <w:color w:val="000000" w:themeColor="text1"/>
        </w:rPr>
      </w:pPr>
    </w:p>
    <w:p w14:paraId="0283729F" w14:textId="77777777" w:rsidR="00FE0725" w:rsidRPr="001D136F" w:rsidRDefault="00FE0725" w:rsidP="00453D48">
      <w:pPr>
        <w:jc w:val="both"/>
        <w:rPr>
          <w:color w:val="000000" w:themeColor="text1"/>
        </w:rPr>
      </w:pPr>
    </w:p>
    <w:p w14:paraId="75CEC421" w14:textId="35A6B853" w:rsidR="00FE0725" w:rsidRPr="001D136F" w:rsidRDefault="00FE0725" w:rsidP="00453D48">
      <w:pPr>
        <w:jc w:val="both"/>
        <w:rPr>
          <w:b/>
          <w:color w:val="000000" w:themeColor="text1"/>
        </w:rPr>
        <w:sectPr w:rsidR="00FE0725" w:rsidRPr="001D136F" w:rsidSect="00143F2E">
          <w:headerReference w:type="default" r:id="rId8"/>
          <w:type w:val="continuous"/>
          <w:pgSz w:w="12240" w:h="15840" w:code="1"/>
          <w:pgMar w:top="1008" w:right="936" w:bottom="1008" w:left="936" w:header="432" w:footer="432" w:gutter="0"/>
          <w:cols w:num="2" w:space="288"/>
        </w:sectPr>
      </w:pPr>
    </w:p>
    <w:tbl>
      <w:tblPr>
        <w:tblStyle w:val="TableGrid"/>
        <w:tblW w:w="10598" w:type="dxa"/>
        <w:tblLayout w:type="fixed"/>
        <w:tblLook w:val="04A0" w:firstRow="1" w:lastRow="0" w:firstColumn="1" w:lastColumn="0" w:noHBand="0" w:noVBand="1"/>
      </w:tblPr>
      <w:tblGrid>
        <w:gridCol w:w="511"/>
        <w:gridCol w:w="616"/>
        <w:gridCol w:w="883"/>
        <w:gridCol w:w="1698"/>
        <w:gridCol w:w="2212"/>
        <w:gridCol w:w="4678"/>
      </w:tblGrid>
      <w:tr w:rsidR="00643B49" w:rsidRPr="001D136F" w14:paraId="7E886232" w14:textId="77777777" w:rsidTr="009735B9">
        <w:tc>
          <w:tcPr>
            <w:tcW w:w="511" w:type="dxa"/>
          </w:tcPr>
          <w:p w14:paraId="191B0CFA" w14:textId="311E6328" w:rsidR="00E019C8" w:rsidRPr="001D136F" w:rsidRDefault="00E019C8" w:rsidP="00453D48">
            <w:pPr>
              <w:jc w:val="both"/>
              <w:rPr>
                <w:b/>
                <w:color w:val="000000" w:themeColor="text1"/>
              </w:rPr>
            </w:pPr>
            <w:r w:rsidRPr="001D136F">
              <w:rPr>
                <w:b/>
                <w:color w:val="000000" w:themeColor="text1"/>
              </w:rPr>
              <w:t>No.</w:t>
            </w:r>
          </w:p>
        </w:tc>
        <w:tc>
          <w:tcPr>
            <w:tcW w:w="616" w:type="dxa"/>
          </w:tcPr>
          <w:p w14:paraId="3DCD8339" w14:textId="344D97CA" w:rsidR="00E019C8" w:rsidRPr="001D136F" w:rsidRDefault="00E019C8" w:rsidP="00453D48">
            <w:pPr>
              <w:jc w:val="both"/>
              <w:rPr>
                <w:b/>
                <w:color w:val="000000" w:themeColor="text1"/>
              </w:rPr>
            </w:pPr>
            <w:r w:rsidRPr="001D136F">
              <w:rPr>
                <w:b/>
                <w:color w:val="000000" w:themeColor="text1"/>
              </w:rPr>
              <w:t>Year</w:t>
            </w:r>
          </w:p>
        </w:tc>
        <w:tc>
          <w:tcPr>
            <w:tcW w:w="883" w:type="dxa"/>
          </w:tcPr>
          <w:p w14:paraId="10300896" w14:textId="6A51D8F6" w:rsidR="00E019C8" w:rsidRPr="001D136F" w:rsidRDefault="00E019C8" w:rsidP="00453D48">
            <w:pPr>
              <w:jc w:val="both"/>
              <w:rPr>
                <w:b/>
                <w:color w:val="000000" w:themeColor="text1"/>
              </w:rPr>
            </w:pPr>
            <w:r w:rsidRPr="001D136F">
              <w:rPr>
                <w:b/>
                <w:color w:val="000000" w:themeColor="text1"/>
              </w:rPr>
              <w:t>Type</w:t>
            </w:r>
          </w:p>
        </w:tc>
        <w:tc>
          <w:tcPr>
            <w:tcW w:w="1698" w:type="dxa"/>
          </w:tcPr>
          <w:p w14:paraId="1DC62508" w14:textId="4B9DBE30" w:rsidR="00E019C8" w:rsidRPr="001D136F" w:rsidRDefault="00E019C8" w:rsidP="00453D48">
            <w:pPr>
              <w:jc w:val="both"/>
              <w:rPr>
                <w:b/>
                <w:color w:val="000000" w:themeColor="text1"/>
              </w:rPr>
            </w:pPr>
            <w:r w:rsidRPr="001D136F">
              <w:rPr>
                <w:b/>
                <w:color w:val="000000" w:themeColor="text1"/>
              </w:rPr>
              <w:t>Method</w:t>
            </w:r>
          </w:p>
        </w:tc>
        <w:tc>
          <w:tcPr>
            <w:tcW w:w="2212" w:type="dxa"/>
          </w:tcPr>
          <w:p w14:paraId="34D688F1" w14:textId="77777777" w:rsidR="00E019C8" w:rsidRPr="001D136F" w:rsidRDefault="00E019C8" w:rsidP="00453D48">
            <w:pPr>
              <w:jc w:val="both"/>
              <w:rPr>
                <w:b/>
                <w:color w:val="000000" w:themeColor="text1"/>
              </w:rPr>
            </w:pPr>
            <w:r w:rsidRPr="001D136F">
              <w:rPr>
                <w:b/>
                <w:color w:val="000000" w:themeColor="text1"/>
              </w:rPr>
              <w:t>Data</w:t>
            </w:r>
          </w:p>
          <w:p w14:paraId="558762C5" w14:textId="645BE7BF" w:rsidR="00E019C8" w:rsidRPr="001D136F" w:rsidRDefault="00E019C8" w:rsidP="00453D48">
            <w:pPr>
              <w:jc w:val="both"/>
              <w:rPr>
                <w:b/>
                <w:color w:val="000000" w:themeColor="text1"/>
              </w:rPr>
            </w:pPr>
            <w:r w:rsidRPr="001D136F">
              <w:rPr>
                <w:b/>
                <w:color w:val="000000" w:themeColor="text1"/>
              </w:rPr>
              <w:t>set</w:t>
            </w:r>
          </w:p>
        </w:tc>
        <w:tc>
          <w:tcPr>
            <w:tcW w:w="4678" w:type="dxa"/>
          </w:tcPr>
          <w:p w14:paraId="0210463B" w14:textId="06FBE74B" w:rsidR="00E019C8" w:rsidRPr="001D136F" w:rsidRDefault="00E019C8" w:rsidP="00453D48">
            <w:pPr>
              <w:jc w:val="both"/>
              <w:rPr>
                <w:b/>
                <w:color w:val="000000" w:themeColor="text1"/>
              </w:rPr>
            </w:pPr>
            <w:r w:rsidRPr="001D136F">
              <w:rPr>
                <w:b/>
                <w:color w:val="000000" w:themeColor="text1"/>
              </w:rPr>
              <w:t xml:space="preserve">Finding </w:t>
            </w:r>
          </w:p>
          <w:p w14:paraId="45E5089E" w14:textId="7ABBE3BC" w:rsidR="00E019C8" w:rsidRPr="001D136F" w:rsidRDefault="00E019C8" w:rsidP="00453D48">
            <w:pPr>
              <w:jc w:val="both"/>
              <w:rPr>
                <w:b/>
                <w:color w:val="000000" w:themeColor="text1"/>
              </w:rPr>
            </w:pPr>
            <w:r w:rsidRPr="001D136F">
              <w:rPr>
                <w:b/>
                <w:color w:val="000000" w:themeColor="text1"/>
              </w:rPr>
              <w:t>&amp; Result</w:t>
            </w:r>
          </w:p>
        </w:tc>
      </w:tr>
      <w:tr w:rsidR="00643B49" w:rsidRPr="001D136F" w14:paraId="5551B62E" w14:textId="77777777" w:rsidTr="009735B9">
        <w:tc>
          <w:tcPr>
            <w:tcW w:w="511" w:type="dxa"/>
          </w:tcPr>
          <w:p w14:paraId="50CE9B7F" w14:textId="3335E021" w:rsidR="00E019C8" w:rsidRPr="001D136F" w:rsidRDefault="00643C1B" w:rsidP="00453D48">
            <w:pPr>
              <w:jc w:val="both"/>
              <w:rPr>
                <w:color w:val="000000" w:themeColor="text1"/>
              </w:rPr>
            </w:pPr>
            <w:r w:rsidRPr="001D136F">
              <w:rPr>
                <w:color w:val="000000" w:themeColor="text1"/>
              </w:rPr>
              <w:t>[</w:t>
            </w:r>
            <w:r w:rsidR="00643B49" w:rsidRPr="001D136F">
              <w:rPr>
                <w:color w:val="000000" w:themeColor="text1"/>
              </w:rPr>
              <w:t>15</w:t>
            </w:r>
            <w:r w:rsidRPr="001D136F">
              <w:rPr>
                <w:color w:val="000000" w:themeColor="text1"/>
              </w:rPr>
              <w:t>]</w:t>
            </w:r>
          </w:p>
        </w:tc>
        <w:tc>
          <w:tcPr>
            <w:tcW w:w="616" w:type="dxa"/>
          </w:tcPr>
          <w:p w14:paraId="2130292F" w14:textId="6070C78B" w:rsidR="00E019C8" w:rsidRPr="001D136F" w:rsidRDefault="00E019C8" w:rsidP="00453D48">
            <w:pPr>
              <w:jc w:val="both"/>
              <w:rPr>
                <w:color w:val="000000" w:themeColor="text1"/>
              </w:rPr>
            </w:pPr>
            <w:r w:rsidRPr="001D136F">
              <w:rPr>
                <w:color w:val="000000" w:themeColor="text1"/>
              </w:rPr>
              <w:t>2016</w:t>
            </w:r>
          </w:p>
        </w:tc>
        <w:tc>
          <w:tcPr>
            <w:tcW w:w="883" w:type="dxa"/>
          </w:tcPr>
          <w:p w14:paraId="435323A4" w14:textId="77777777" w:rsidR="00E019C8" w:rsidRPr="001D136F" w:rsidRDefault="00E019C8" w:rsidP="00453D48">
            <w:pPr>
              <w:jc w:val="both"/>
              <w:rPr>
                <w:color w:val="000000" w:themeColor="text1"/>
              </w:rPr>
            </w:pPr>
            <w:r w:rsidRPr="001D136F">
              <w:rPr>
                <w:color w:val="000000" w:themeColor="text1"/>
              </w:rPr>
              <w:t xml:space="preserve">Reward </w:t>
            </w:r>
          </w:p>
          <w:p w14:paraId="331CC0DB" w14:textId="77777777" w:rsidR="00E019C8" w:rsidRPr="001D136F" w:rsidRDefault="00E019C8" w:rsidP="00453D48">
            <w:pPr>
              <w:jc w:val="both"/>
              <w:rPr>
                <w:color w:val="000000" w:themeColor="text1"/>
              </w:rPr>
            </w:pPr>
            <w:r w:rsidRPr="001D136F">
              <w:rPr>
                <w:color w:val="000000" w:themeColor="text1"/>
              </w:rPr>
              <w:t>Based</w:t>
            </w:r>
          </w:p>
          <w:p w14:paraId="6371C65C" w14:textId="77777777" w:rsidR="00E019C8" w:rsidRPr="001D136F" w:rsidRDefault="00E019C8" w:rsidP="00453D48">
            <w:pPr>
              <w:jc w:val="both"/>
              <w:rPr>
                <w:color w:val="000000" w:themeColor="text1"/>
              </w:rPr>
            </w:pPr>
            <w:r w:rsidRPr="001D136F">
              <w:rPr>
                <w:color w:val="000000" w:themeColor="text1"/>
              </w:rPr>
              <w:t>Crowd</w:t>
            </w:r>
          </w:p>
          <w:p w14:paraId="4FA8C5F1" w14:textId="19B672DB" w:rsidR="00E019C8" w:rsidRPr="001D136F" w:rsidRDefault="00E019C8" w:rsidP="00453D48">
            <w:pPr>
              <w:jc w:val="both"/>
              <w:rPr>
                <w:color w:val="000000" w:themeColor="text1"/>
              </w:rPr>
            </w:pPr>
            <w:r w:rsidRPr="001D136F">
              <w:rPr>
                <w:color w:val="000000" w:themeColor="text1"/>
              </w:rPr>
              <w:t>Funding</w:t>
            </w:r>
          </w:p>
        </w:tc>
        <w:tc>
          <w:tcPr>
            <w:tcW w:w="1698" w:type="dxa"/>
          </w:tcPr>
          <w:p w14:paraId="18BE8E89" w14:textId="1FB45635" w:rsidR="00E019C8" w:rsidRPr="001D136F" w:rsidRDefault="00E019C8" w:rsidP="00453D48">
            <w:pPr>
              <w:jc w:val="both"/>
              <w:rPr>
                <w:color w:val="000000" w:themeColor="text1"/>
              </w:rPr>
            </w:pPr>
            <w:r w:rsidRPr="001D136F">
              <w:rPr>
                <w:color w:val="000000" w:themeColor="text1"/>
              </w:rPr>
              <w:t>Kolmogorov-Smirnov test &amp; Kaplan- Meier test</w:t>
            </w:r>
          </w:p>
        </w:tc>
        <w:tc>
          <w:tcPr>
            <w:tcW w:w="2212" w:type="dxa"/>
          </w:tcPr>
          <w:p w14:paraId="21002AA5" w14:textId="6A914BDF" w:rsidR="00E019C8" w:rsidRPr="001D136F" w:rsidRDefault="00643B49" w:rsidP="00453D48">
            <w:pPr>
              <w:jc w:val="both"/>
              <w:rPr>
                <w:color w:val="000000" w:themeColor="text1"/>
              </w:rPr>
            </w:pPr>
            <w:r w:rsidRPr="001D136F">
              <w:rPr>
                <w:color w:val="000000" w:themeColor="text1"/>
              </w:rPr>
              <w:t>Kick</w:t>
            </w:r>
            <w:r w:rsidR="009735B9" w:rsidRPr="001D136F">
              <w:rPr>
                <w:color w:val="000000" w:themeColor="text1"/>
              </w:rPr>
              <w:t xml:space="preserve"> </w:t>
            </w:r>
            <w:r w:rsidRPr="001D136F">
              <w:rPr>
                <w:color w:val="000000" w:themeColor="text1"/>
              </w:rPr>
              <w:t>Starter</w:t>
            </w:r>
            <w:r w:rsidR="009735B9" w:rsidRPr="001D136F">
              <w:rPr>
                <w:color w:val="000000" w:themeColor="text1"/>
              </w:rPr>
              <w:t xml:space="preserve"> </w:t>
            </w:r>
            <w:r w:rsidRPr="001D136F">
              <w:rPr>
                <w:color w:val="000000" w:themeColor="text1"/>
              </w:rPr>
              <w:t>Project</w:t>
            </w:r>
          </w:p>
          <w:p w14:paraId="616EEB65" w14:textId="42D40256" w:rsidR="00643B49" w:rsidRPr="001D136F" w:rsidRDefault="00643B49" w:rsidP="00453D48">
            <w:pPr>
              <w:jc w:val="both"/>
              <w:rPr>
                <w:color w:val="000000" w:themeColor="text1"/>
              </w:rPr>
            </w:pPr>
            <w:r w:rsidRPr="001D136F">
              <w:rPr>
                <w:color w:val="000000" w:themeColor="text1"/>
              </w:rPr>
              <w:t>From</w:t>
            </w:r>
            <w:r w:rsidR="009735B9" w:rsidRPr="001D136F">
              <w:rPr>
                <w:color w:val="000000" w:themeColor="text1"/>
              </w:rPr>
              <w:t xml:space="preserve"> </w:t>
            </w:r>
            <w:r w:rsidRPr="001D136F">
              <w:rPr>
                <w:color w:val="000000" w:themeColor="text1"/>
              </w:rPr>
              <w:t>15/12/2013 to 23/03/2014</w:t>
            </w:r>
          </w:p>
        </w:tc>
        <w:tc>
          <w:tcPr>
            <w:tcW w:w="4678" w:type="dxa"/>
          </w:tcPr>
          <w:p w14:paraId="7749626C" w14:textId="00E04DC5" w:rsidR="00E019C8" w:rsidRPr="001D136F" w:rsidRDefault="006A2D22" w:rsidP="00453D48">
            <w:pPr>
              <w:jc w:val="both"/>
              <w:rPr>
                <w:color w:val="000000" w:themeColor="text1"/>
              </w:rPr>
            </w:pPr>
            <w:r w:rsidRPr="001D136F">
              <w:rPr>
                <w:color w:val="000000" w:themeColor="text1"/>
              </w:rPr>
              <w:t xml:space="preserve">Focused mainly on success of project </w:t>
            </w:r>
            <w:r w:rsidR="007F4677" w:rsidRPr="001D136F">
              <w:rPr>
                <w:color w:val="000000" w:themeColor="text1"/>
              </w:rPr>
              <w:t>found on the dataset. Project with more rewards, limited editions achieve</w:t>
            </w:r>
            <w:r w:rsidR="009735B9" w:rsidRPr="001D136F">
              <w:rPr>
                <w:color w:val="000000" w:themeColor="text1"/>
              </w:rPr>
              <w:t xml:space="preserve"> more</w:t>
            </w:r>
            <w:r w:rsidR="007F4677" w:rsidRPr="001D136F">
              <w:rPr>
                <w:color w:val="000000" w:themeColor="text1"/>
              </w:rPr>
              <w:t xml:space="preserve"> goals of the project pledged.</w:t>
            </w:r>
          </w:p>
        </w:tc>
      </w:tr>
      <w:tr w:rsidR="007F4677" w:rsidRPr="001D136F" w14:paraId="39BEA7F7" w14:textId="77777777" w:rsidTr="009735B9">
        <w:tc>
          <w:tcPr>
            <w:tcW w:w="511" w:type="dxa"/>
          </w:tcPr>
          <w:p w14:paraId="4E09EEEB" w14:textId="64CE0839" w:rsidR="007F4677" w:rsidRPr="001D136F" w:rsidRDefault="00643C1B" w:rsidP="00453D48">
            <w:pPr>
              <w:jc w:val="both"/>
              <w:rPr>
                <w:color w:val="000000" w:themeColor="text1"/>
              </w:rPr>
            </w:pPr>
            <w:r w:rsidRPr="001D136F">
              <w:rPr>
                <w:color w:val="000000" w:themeColor="text1"/>
              </w:rPr>
              <w:t>[</w:t>
            </w:r>
            <w:r w:rsidR="000723F7" w:rsidRPr="001D136F">
              <w:rPr>
                <w:color w:val="000000" w:themeColor="text1"/>
              </w:rPr>
              <w:t>16</w:t>
            </w:r>
            <w:r w:rsidRPr="001D136F">
              <w:rPr>
                <w:color w:val="000000" w:themeColor="text1"/>
              </w:rPr>
              <w:t>]</w:t>
            </w:r>
          </w:p>
        </w:tc>
        <w:tc>
          <w:tcPr>
            <w:tcW w:w="616" w:type="dxa"/>
          </w:tcPr>
          <w:p w14:paraId="6E1F9811" w14:textId="512BA2D9" w:rsidR="007F4677" w:rsidRPr="001D136F" w:rsidRDefault="00592DDA" w:rsidP="00453D48">
            <w:pPr>
              <w:jc w:val="both"/>
              <w:rPr>
                <w:color w:val="000000" w:themeColor="text1"/>
              </w:rPr>
            </w:pPr>
            <w:r w:rsidRPr="001D136F">
              <w:rPr>
                <w:color w:val="000000" w:themeColor="text1"/>
              </w:rPr>
              <w:t>2013</w:t>
            </w:r>
          </w:p>
        </w:tc>
        <w:tc>
          <w:tcPr>
            <w:tcW w:w="883" w:type="dxa"/>
          </w:tcPr>
          <w:p w14:paraId="4D19B731" w14:textId="41057CD7" w:rsidR="007F4677" w:rsidRPr="001D136F" w:rsidRDefault="00592DDA" w:rsidP="00453D48">
            <w:pPr>
              <w:jc w:val="both"/>
              <w:rPr>
                <w:color w:val="000000" w:themeColor="text1"/>
              </w:rPr>
            </w:pPr>
            <w:r w:rsidRPr="001D136F">
              <w:rPr>
                <w:color w:val="000000" w:themeColor="text1"/>
              </w:rPr>
              <w:t>Reward Based Crowd Funding</w:t>
            </w:r>
          </w:p>
        </w:tc>
        <w:tc>
          <w:tcPr>
            <w:tcW w:w="1698" w:type="dxa"/>
          </w:tcPr>
          <w:p w14:paraId="6E95A5BE" w14:textId="14939902" w:rsidR="007F4677" w:rsidRPr="001D136F" w:rsidRDefault="001E6391" w:rsidP="00453D48">
            <w:pPr>
              <w:jc w:val="both"/>
              <w:rPr>
                <w:color w:val="000000" w:themeColor="text1"/>
              </w:rPr>
            </w:pPr>
            <w:r w:rsidRPr="001D136F">
              <w:rPr>
                <w:color w:val="000000" w:themeColor="text1"/>
              </w:rPr>
              <w:t>Support Vector Machines</w:t>
            </w:r>
          </w:p>
        </w:tc>
        <w:tc>
          <w:tcPr>
            <w:tcW w:w="2212" w:type="dxa"/>
          </w:tcPr>
          <w:p w14:paraId="7E046D25" w14:textId="4D21B717" w:rsidR="007F4677" w:rsidRPr="001D136F" w:rsidRDefault="001E6391" w:rsidP="00453D48">
            <w:pPr>
              <w:jc w:val="both"/>
              <w:rPr>
                <w:color w:val="000000" w:themeColor="text1"/>
              </w:rPr>
            </w:pPr>
            <w:r w:rsidRPr="001D136F">
              <w:rPr>
                <w:color w:val="000000" w:themeColor="text1"/>
              </w:rPr>
              <w:t>Twitter &amp; Kickstarter Project Website</w:t>
            </w:r>
          </w:p>
        </w:tc>
        <w:tc>
          <w:tcPr>
            <w:tcW w:w="4678" w:type="dxa"/>
          </w:tcPr>
          <w:p w14:paraId="0ADC1FDA" w14:textId="22DBC511" w:rsidR="007F4677" w:rsidRPr="001D136F" w:rsidRDefault="001E6391" w:rsidP="00453D48">
            <w:pPr>
              <w:jc w:val="both"/>
              <w:rPr>
                <w:color w:val="000000" w:themeColor="text1"/>
              </w:rPr>
            </w:pPr>
            <w:r w:rsidRPr="001D136F">
              <w:rPr>
                <w:color w:val="000000" w:themeColor="text1"/>
              </w:rPr>
              <w:t>Achieved 67 percent accurate result on crowdfunding project success</w:t>
            </w:r>
          </w:p>
        </w:tc>
      </w:tr>
      <w:tr w:rsidR="001E6391" w:rsidRPr="001D136F" w14:paraId="79123DF5" w14:textId="77777777" w:rsidTr="009735B9">
        <w:trPr>
          <w:trHeight w:val="1446"/>
        </w:trPr>
        <w:tc>
          <w:tcPr>
            <w:tcW w:w="511" w:type="dxa"/>
          </w:tcPr>
          <w:p w14:paraId="0CA3DC6C" w14:textId="4DA02BE8" w:rsidR="001E6391" w:rsidRPr="001D136F" w:rsidRDefault="00643C1B" w:rsidP="00453D48">
            <w:pPr>
              <w:jc w:val="both"/>
              <w:rPr>
                <w:color w:val="000000" w:themeColor="text1"/>
              </w:rPr>
            </w:pPr>
            <w:r w:rsidRPr="001D136F">
              <w:rPr>
                <w:color w:val="000000" w:themeColor="text1"/>
              </w:rPr>
              <w:t>[17]</w:t>
            </w:r>
          </w:p>
        </w:tc>
        <w:tc>
          <w:tcPr>
            <w:tcW w:w="616" w:type="dxa"/>
          </w:tcPr>
          <w:p w14:paraId="054BC2B0" w14:textId="4B65FE5E" w:rsidR="001E6391" w:rsidRPr="001D136F" w:rsidRDefault="005E27B3" w:rsidP="00453D48">
            <w:pPr>
              <w:jc w:val="both"/>
              <w:rPr>
                <w:color w:val="000000" w:themeColor="text1"/>
              </w:rPr>
            </w:pPr>
            <w:r w:rsidRPr="001D136F">
              <w:rPr>
                <w:color w:val="000000" w:themeColor="text1"/>
              </w:rPr>
              <w:t>2018</w:t>
            </w:r>
          </w:p>
        </w:tc>
        <w:tc>
          <w:tcPr>
            <w:tcW w:w="883" w:type="dxa"/>
          </w:tcPr>
          <w:p w14:paraId="203F8044" w14:textId="77777777" w:rsidR="001E6391" w:rsidRPr="001D136F" w:rsidRDefault="005E27B3" w:rsidP="00453D48">
            <w:pPr>
              <w:jc w:val="both"/>
              <w:rPr>
                <w:color w:val="000000" w:themeColor="text1"/>
              </w:rPr>
            </w:pPr>
            <w:r w:rsidRPr="001D136F">
              <w:rPr>
                <w:color w:val="000000" w:themeColor="text1"/>
              </w:rPr>
              <w:t xml:space="preserve">Reward based </w:t>
            </w:r>
            <w:r w:rsidR="00E5009E" w:rsidRPr="001D136F">
              <w:rPr>
                <w:color w:val="000000" w:themeColor="text1"/>
              </w:rPr>
              <w:t>Crowd</w:t>
            </w:r>
          </w:p>
          <w:p w14:paraId="37B2A407" w14:textId="77777777" w:rsidR="00E5009E" w:rsidRPr="001D136F" w:rsidRDefault="00E5009E" w:rsidP="00453D48">
            <w:pPr>
              <w:jc w:val="both"/>
              <w:rPr>
                <w:color w:val="000000" w:themeColor="text1"/>
              </w:rPr>
            </w:pPr>
            <w:r w:rsidRPr="001D136F">
              <w:rPr>
                <w:color w:val="000000" w:themeColor="text1"/>
              </w:rPr>
              <w:t>Funding</w:t>
            </w:r>
          </w:p>
          <w:p w14:paraId="4678928C" w14:textId="7FD8B55D" w:rsidR="00E5009E" w:rsidRPr="001D136F" w:rsidRDefault="00E5009E" w:rsidP="00453D48">
            <w:pPr>
              <w:jc w:val="both"/>
              <w:rPr>
                <w:color w:val="000000" w:themeColor="text1"/>
              </w:rPr>
            </w:pPr>
          </w:p>
        </w:tc>
        <w:tc>
          <w:tcPr>
            <w:tcW w:w="1698" w:type="dxa"/>
          </w:tcPr>
          <w:p w14:paraId="1A9AD453" w14:textId="70A7DE3D" w:rsidR="001E6391" w:rsidRPr="001D136F" w:rsidRDefault="00071E61" w:rsidP="00453D48">
            <w:pPr>
              <w:jc w:val="both"/>
              <w:rPr>
                <w:color w:val="000000" w:themeColor="text1"/>
              </w:rPr>
            </w:pPr>
            <w:r w:rsidRPr="001D136F">
              <w:rPr>
                <w:color w:val="000000" w:themeColor="text1"/>
              </w:rPr>
              <w:t>Logistic Regression</w:t>
            </w:r>
          </w:p>
        </w:tc>
        <w:tc>
          <w:tcPr>
            <w:tcW w:w="2212" w:type="dxa"/>
          </w:tcPr>
          <w:p w14:paraId="40D02CA6" w14:textId="626B0F7E" w:rsidR="001E6391" w:rsidRPr="001D136F" w:rsidRDefault="00071E61" w:rsidP="009735B9">
            <w:pPr>
              <w:autoSpaceDE w:val="0"/>
              <w:autoSpaceDN w:val="0"/>
              <w:adjustRightInd w:val="0"/>
              <w:jc w:val="both"/>
              <w:rPr>
                <w:rFonts w:ascii="TimesNewRoman,Bold" w:hAnsi="TimesNewRoman,Bold" w:cs="TimesNewRoman,Bold"/>
                <w:bCs/>
                <w:color w:val="000000" w:themeColor="text1"/>
              </w:rPr>
            </w:pPr>
            <w:proofErr w:type="spellStart"/>
            <w:r w:rsidRPr="001D136F">
              <w:rPr>
                <w:rFonts w:ascii="TimesNewRoman,Bold" w:hAnsi="TimesNewRoman,Bold" w:cs="TimesNewRoman,Bold"/>
                <w:bCs/>
                <w:color w:val="000000" w:themeColor="text1"/>
              </w:rPr>
              <w:t>JingDong</w:t>
            </w:r>
            <w:proofErr w:type="spellEnd"/>
            <w:r w:rsidR="009735B9" w:rsidRPr="001D136F">
              <w:rPr>
                <w:rFonts w:ascii="TimesNewRoman,Bold" w:hAnsi="TimesNewRoman,Bold" w:cs="TimesNewRoman,Bold"/>
                <w:bCs/>
                <w:color w:val="000000" w:themeColor="text1"/>
              </w:rPr>
              <w:t xml:space="preserve"> </w:t>
            </w:r>
            <w:r w:rsidRPr="001D136F">
              <w:rPr>
                <w:rFonts w:ascii="TimesNewRoman,Bold" w:hAnsi="TimesNewRoman,Bold" w:cs="TimesNewRoman,Bold"/>
                <w:bCs/>
                <w:color w:val="000000" w:themeColor="text1"/>
              </w:rPr>
              <w:t>crowdfunding platform and</w:t>
            </w:r>
            <w:r w:rsidR="009735B9" w:rsidRPr="001D136F">
              <w:rPr>
                <w:rFonts w:ascii="TimesNewRoman,Bold" w:hAnsi="TimesNewRoman,Bold" w:cs="TimesNewRoman,Bold"/>
                <w:bCs/>
                <w:color w:val="000000" w:themeColor="text1"/>
              </w:rPr>
              <w:t xml:space="preserve"> </w:t>
            </w:r>
            <w:proofErr w:type="spellStart"/>
            <w:r w:rsidRPr="001D136F">
              <w:rPr>
                <w:rFonts w:ascii="TimesNewRoman,Bold" w:hAnsi="TimesNewRoman,Bold" w:cs="TimesNewRoman,Bold"/>
                <w:bCs/>
                <w:color w:val="000000" w:themeColor="text1"/>
              </w:rPr>
              <w:t>TaoBao</w:t>
            </w:r>
            <w:proofErr w:type="spellEnd"/>
            <w:r w:rsidRPr="001D136F">
              <w:rPr>
                <w:rFonts w:ascii="TimesNewRoman,Bold" w:hAnsi="TimesNewRoman,Bold" w:cs="TimesNewRoman,Bold"/>
                <w:bCs/>
                <w:color w:val="000000" w:themeColor="text1"/>
              </w:rPr>
              <w:t xml:space="preserve"> crowdfunding platform.</w:t>
            </w:r>
          </w:p>
        </w:tc>
        <w:tc>
          <w:tcPr>
            <w:tcW w:w="4678" w:type="dxa"/>
          </w:tcPr>
          <w:p w14:paraId="6564A977" w14:textId="77777777" w:rsidR="001E6391" w:rsidRPr="001D136F" w:rsidRDefault="00706433" w:rsidP="00453D48">
            <w:pPr>
              <w:jc w:val="both"/>
              <w:rPr>
                <w:color w:val="000000" w:themeColor="text1"/>
              </w:rPr>
            </w:pPr>
            <w:r w:rsidRPr="001D136F">
              <w:rPr>
                <w:color w:val="000000" w:themeColor="text1"/>
              </w:rPr>
              <w:t>Quality signal include Goal, Period, Video are significantly important similarly SLP and FLP has bad impact on the prediction of successful project in project</w:t>
            </w:r>
          </w:p>
          <w:p w14:paraId="6AE437D8" w14:textId="668DDE0B" w:rsidR="00706433" w:rsidRPr="001D136F" w:rsidRDefault="00706433" w:rsidP="00453D48">
            <w:pPr>
              <w:jc w:val="both"/>
              <w:rPr>
                <w:color w:val="000000" w:themeColor="text1"/>
              </w:rPr>
            </w:pPr>
            <w:r w:rsidRPr="001D136F">
              <w:rPr>
                <w:color w:val="000000" w:themeColor="text1"/>
              </w:rPr>
              <w:t xml:space="preserve">KIA </w:t>
            </w:r>
            <w:r w:rsidR="009735B9" w:rsidRPr="001D136F">
              <w:rPr>
                <w:color w:val="000000" w:themeColor="text1"/>
              </w:rPr>
              <w:t>decrease support</w:t>
            </w:r>
            <w:r w:rsidR="00453D48" w:rsidRPr="001D136F">
              <w:rPr>
                <w:color w:val="000000" w:themeColor="text1"/>
              </w:rPr>
              <w:t xml:space="preserve"> </w:t>
            </w:r>
            <w:r w:rsidR="009735B9" w:rsidRPr="001D136F">
              <w:rPr>
                <w:color w:val="000000" w:themeColor="text1"/>
              </w:rPr>
              <w:t>f</w:t>
            </w:r>
            <w:r w:rsidRPr="001D136F">
              <w:rPr>
                <w:color w:val="000000" w:themeColor="text1"/>
              </w:rPr>
              <w:t>or backer</w:t>
            </w:r>
            <w:r w:rsidR="00453D48" w:rsidRPr="001D136F">
              <w:rPr>
                <w:color w:val="000000" w:themeColor="text1"/>
              </w:rPr>
              <w:t xml:space="preserve"> </w:t>
            </w:r>
            <w:r w:rsidR="009735B9" w:rsidRPr="001D136F">
              <w:rPr>
                <w:color w:val="000000" w:themeColor="text1"/>
              </w:rPr>
              <w:t>w</w:t>
            </w:r>
            <w:r w:rsidRPr="001D136F">
              <w:rPr>
                <w:color w:val="000000" w:themeColor="text1"/>
              </w:rPr>
              <w:t>hile</w:t>
            </w:r>
            <w:r w:rsidR="00453D48" w:rsidRPr="001D136F">
              <w:rPr>
                <w:color w:val="000000" w:themeColor="text1"/>
              </w:rPr>
              <w:t xml:space="preserve"> </w:t>
            </w:r>
            <w:r w:rsidRPr="001D136F">
              <w:rPr>
                <w:color w:val="000000" w:themeColor="text1"/>
              </w:rPr>
              <w:t>AON</w:t>
            </w:r>
            <w:r w:rsidR="00453D48" w:rsidRPr="001D136F">
              <w:rPr>
                <w:color w:val="000000" w:themeColor="text1"/>
              </w:rPr>
              <w:t xml:space="preserve"> </w:t>
            </w:r>
            <w:r w:rsidR="009735B9" w:rsidRPr="001D136F">
              <w:rPr>
                <w:color w:val="000000" w:themeColor="text1"/>
              </w:rPr>
              <w:t>increase support</w:t>
            </w:r>
            <w:r w:rsidRPr="001D136F">
              <w:rPr>
                <w:color w:val="000000" w:themeColor="text1"/>
              </w:rPr>
              <w:t xml:space="preserve"> </w:t>
            </w:r>
            <w:r w:rsidR="009735B9" w:rsidRPr="001D136F">
              <w:rPr>
                <w:color w:val="000000" w:themeColor="text1"/>
              </w:rPr>
              <w:t>for backers</w:t>
            </w:r>
          </w:p>
          <w:p w14:paraId="0D4DB480" w14:textId="2A7BCFEB" w:rsidR="00706433" w:rsidRPr="001D136F" w:rsidRDefault="00706433" w:rsidP="00453D48">
            <w:pPr>
              <w:jc w:val="both"/>
              <w:rPr>
                <w:color w:val="000000" w:themeColor="text1"/>
              </w:rPr>
            </w:pPr>
          </w:p>
        </w:tc>
      </w:tr>
      <w:tr w:rsidR="00706433" w:rsidRPr="001D136F" w14:paraId="3DC26212" w14:textId="77777777" w:rsidTr="009735B9">
        <w:trPr>
          <w:trHeight w:val="2145"/>
        </w:trPr>
        <w:tc>
          <w:tcPr>
            <w:tcW w:w="511" w:type="dxa"/>
          </w:tcPr>
          <w:p w14:paraId="334A9586" w14:textId="4CC10F51" w:rsidR="00706433" w:rsidRPr="001D136F" w:rsidRDefault="00643C1B" w:rsidP="00453D48">
            <w:pPr>
              <w:jc w:val="both"/>
              <w:rPr>
                <w:color w:val="000000" w:themeColor="text1"/>
              </w:rPr>
            </w:pPr>
            <w:r w:rsidRPr="001D136F">
              <w:rPr>
                <w:color w:val="000000" w:themeColor="text1"/>
              </w:rPr>
              <w:t>[19]</w:t>
            </w:r>
          </w:p>
        </w:tc>
        <w:tc>
          <w:tcPr>
            <w:tcW w:w="616" w:type="dxa"/>
          </w:tcPr>
          <w:p w14:paraId="4F570EC5" w14:textId="39567FA0" w:rsidR="00706433" w:rsidRPr="001D136F" w:rsidRDefault="00706433" w:rsidP="00453D48">
            <w:pPr>
              <w:jc w:val="both"/>
              <w:rPr>
                <w:color w:val="000000" w:themeColor="text1"/>
              </w:rPr>
            </w:pPr>
            <w:r w:rsidRPr="001D136F">
              <w:rPr>
                <w:color w:val="000000" w:themeColor="text1"/>
              </w:rPr>
              <w:t>2017</w:t>
            </w:r>
          </w:p>
        </w:tc>
        <w:tc>
          <w:tcPr>
            <w:tcW w:w="883" w:type="dxa"/>
          </w:tcPr>
          <w:p w14:paraId="5FF66BE4" w14:textId="77777777" w:rsidR="00706433" w:rsidRPr="001D136F" w:rsidRDefault="00706433" w:rsidP="00453D48">
            <w:pPr>
              <w:jc w:val="both"/>
              <w:rPr>
                <w:color w:val="000000" w:themeColor="text1"/>
              </w:rPr>
            </w:pPr>
            <w:r w:rsidRPr="001D136F">
              <w:rPr>
                <w:color w:val="000000" w:themeColor="text1"/>
              </w:rPr>
              <w:t xml:space="preserve">Post </w:t>
            </w:r>
          </w:p>
          <w:p w14:paraId="53249323" w14:textId="77777777" w:rsidR="00706433" w:rsidRPr="001D136F" w:rsidRDefault="00706433" w:rsidP="00453D48">
            <w:pPr>
              <w:jc w:val="both"/>
              <w:rPr>
                <w:color w:val="000000" w:themeColor="text1"/>
              </w:rPr>
            </w:pPr>
            <w:r w:rsidRPr="001D136F">
              <w:rPr>
                <w:color w:val="000000" w:themeColor="text1"/>
              </w:rPr>
              <w:t xml:space="preserve">Crowd </w:t>
            </w:r>
          </w:p>
          <w:p w14:paraId="6B9DC51E" w14:textId="7CBEF0D0" w:rsidR="00706433" w:rsidRPr="001D136F" w:rsidRDefault="00706433" w:rsidP="00453D48">
            <w:pPr>
              <w:jc w:val="both"/>
              <w:rPr>
                <w:color w:val="000000" w:themeColor="text1"/>
              </w:rPr>
            </w:pPr>
            <w:r w:rsidRPr="001D136F">
              <w:rPr>
                <w:color w:val="000000" w:themeColor="text1"/>
              </w:rPr>
              <w:t>Funding</w:t>
            </w:r>
          </w:p>
          <w:p w14:paraId="295DE40F" w14:textId="77777777" w:rsidR="00706433" w:rsidRPr="001D136F" w:rsidRDefault="00706433" w:rsidP="00453D48">
            <w:pPr>
              <w:jc w:val="both"/>
              <w:rPr>
                <w:color w:val="000000" w:themeColor="text1"/>
              </w:rPr>
            </w:pPr>
            <w:r w:rsidRPr="001D136F">
              <w:rPr>
                <w:color w:val="000000" w:themeColor="text1"/>
              </w:rPr>
              <w:t xml:space="preserve">In </w:t>
            </w:r>
          </w:p>
          <w:p w14:paraId="6FA246B4" w14:textId="14741274" w:rsidR="00706433" w:rsidRPr="001D136F" w:rsidRDefault="003B53B8" w:rsidP="00453D48">
            <w:pPr>
              <w:jc w:val="both"/>
              <w:rPr>
                <w:color w:val="000000" w:themeColor="text1"/>
              </w:rPr>
            </w:pPr>
            <w:r w:rsidRPr="001D136F">
              <w:rPr>
                <w:color w:val="000000" w:themeColor="text1"/>
              </w:rPr>
              <w:t>Reward</w:t>
            </w:r>
          </w:p>
          <w:p w14:paraId="6AD64E95" w14:textId="7EDEEC0A" w:rsidR="003B53B8" w:rsidRPr="001D136F" w:rsidRDefault="003B53B8" w:rsidP="00453D48">
            <w:pPr>
              <w:jc w:val="both"/>
              <w:rPr>
                <w:color w:val="000000" w:themeColor="text1"/>
              </w:rPr>
            </w:pPr>
            <w:r w:rsidRPr="001D136F">
              <w:rPr>
                <w:color w:val="000000" w:themeColor="text1"/>
              </w:rPr>
              <w:t>Based</w:t>
            </w:r>
          </w:p>
          <w:p w14:paraId="59DE7448" w14:textId="26BAB46F" w:rsidR="003B53B8" w:rsidRPr="001D136F" w:rsidRDefault="003B53B8" w:rsidP="00453D48">
            <w:pPr>
              <w:jc w:val="both"/>
              <w:rPr>
                <w:color w:val="000000" w:themeColor="text1"/>
              </w:rPr>
            </w:pPr>
            <w:r w:rsidRPr="001D136F">
              <w:rPr>
                <w:color w:val="000000" w:themeColor="text1"/>
              </w:rPr>
              <w:t>Crowd-Funding</w:t>
            </w:r>
          </w:p>
        </w:tc>
        <w:tc>
          <w:tcPr>
            <w:tcW w:w="1698" w:type="dxa"/>
          </w:tcPr>
          <w:p w14:paraId="43AE737D" w14:textId="77777777" w:rsidR="00706433" w:rsidRPr="001D136F" w:rsidRDefault="003B53B8" w:rsidP="00453D48">
            <w:pPr>
              <w:jc w:val="both"/>
              <w:rPr>
                <w:color w:val="000000" w:themeColor="text1"/>
              </w:rPr>
            </w:pPr>
            <w:r w:rsidRPr="001D136F">
              <w:rPr>
                <w:color w:val="000000" w:themeColor="text1"/>
              </w:rPr>
              <w:t>Genetic Algorithm</w:t>
            </w:r>
          </w:p>
          <w:p w14:paraId="6580FEAD" w14:textId="350C3FB0" w:rsidR="003B53B8" w:rsidRPr="001D136F" w:rsidRDefault="003B53B8" w:rsidP="00453D48">
            <w:pPr>
              <w:jc w:val="both"/>
              <w:rPr>
                <w:color w:val="000000" w:themeColor="text1"/>
              </w:rPr>
            </w:pPr>
            <w:r w:rsidRPr="001D136F">
              <w:rPr>
                <w:color w:val="000000" w:themeColor="text1"/>
              </w:rPr>
              <w:t>&amp;</w:t>
            </w:r>
            <w:r w:rsidR="009735B9" w:rsidRPr="001D136F">
              <w:rPr>
                <w:color w:val="000000" w:themeColor="text1"/>
              </w:rPr>
              <w:t xml:space="preserve"> Backward Induction</w:t>
            </w:r>
          </w:p>
          <w:p w14:paraId="461FCA65" w14:textId="5EB87583" w:rsidR="003B53B8" w:rsidRPr="001D136F" w:rsidRDefault="003B53B8" w:rsidP="00453D48">
            <w:pPr>
              <w:jc w:val="both"/>
              <w:rPr>
                <w:color w:val="000000" w:themeColor="text1"/>
              </w:rPr>
            </w:pPr>
          </w:p>
        </w:tc>
        <w:tc>
          <w:tcPr>
            <w:tcW w:w="2212" w:type="dxa"/>
          </w:tcPr>
          <w:p w14:paraId="6DDB7AF2" w14:textId="2A2A6119" w:rsidR="003B53B8" w:rsidRPr="001D136F" w:rsidRDefault="003B53B8"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Focuses</w:t>
            </w:r>
            <w:r w:rsidR="009735B9" w:rsidRPr="001D136F">
              <w:rPr>
                <w:rFonts w:ascii="TimesNewRoman,Bold" w:hAnsi="TimesNewRoman,Bold" w:cs="TimesNewRoman,Bold"/>
                <w:bCs/>
                <w:color w:val="000000" w:themeColor="text1"/>
              </w:rPr>
              <w:t xml:space="preserve"> on</w:t>
            </w:r>
            <w:r w:rsidRPr="001D136F">
              <w:rPr>
                <w:rFonts w:ascii="TimesNewRoman,Bold" w:hAnsi="TimesNewRoman,Bold" w:cs="TimesNewRoman,Bold"/>
                <w:bCs/>
                <w:color w:val="000000" w:themeColor="text1"/>
              </w:rPr>
              <w:t xml:space="preserve"> Improving </w:t>
            </w:r>
          </w:p>
          <w:p w14:paraId="4CA44F2B" w14:textId="650C36FD" w:rsidR="003B53B8" w:rsidRPr="001D136F" w:rsidRDefault="003B53B8"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Business</w:t>
            </w:r>
            <w:r w:rsidR="009735B9" w:rsidRPr="001D136F">
              <w:rPr>
                <w:rFonts w:ascii="TimesNewRoman,Bold" w:hAnsi="TimesNewRoman,Bold" w:cs="TimesNewRoman,Bold"/>
                <w:bCs/>
                <w:color w:val="000000" w:themeColor="text1"/>
              </w:rPr>
              <w:t xml:space="preserve"> </w:t>
            </w:r>
            <w:r w:rsidRPr="001D136F">
              <w:rPr>
                <w:rFonts w:ascii="TimesNewRoman,Bold" w:hAnsi="TimesNewRoman,Bold" w:cs="TimesNewRoman,Bold"/>
                <w:bCs/>
                <w:color w:val="000000" w:themeColor="text1"/>
              </w:rPr>
              <w:t>model</w:t>
            </w:r>
          </w:p>
        </w:tc>
        <w:tc>
          <w:tcPr>
            <w:tcW w:w="4678" w:type="dxa"/>
          </w:tcPr>
          <w:p w14:paraId="32EA1360" w14:textId="49889CBE" w:rsidR="003B53B8" w:rsidRPr="001D136F" w:rsidRDefault="003B53B8" w:rsidP="00453D48">
            <w:pPr>
              <w:jc w:val="both"/>
              <w:rPr>
                <w:color w:val="000000" w:themeColor="text1"/>
              </w:rPr>
            </w:pPr>
            <w:r w:rsidRPr="001D136F">
              <w:rPr>
                <w:color w:val="000000" w:themeColor="text1"/>
              </w:rPr>
              <w:t>Two stage</w:t>
            </w:r>
            <w:r w:rsidR="00453D48" w:rsidRPr="001D136F">
              <w:rPr>
                <w:color w:val="000000" w:themeColor="text1"/>
              </w:rPr>
              <w:t xml:space="preserve"> </w:t>
            </w:r>
            <w:r w:rsidR="009735B9" w:rsidRPr="001D136F">
              <w:rPr>
                <w:color w:val="000000" w:themeColor="text1"/>
              </w:rPr>
              <w:t>m</w:t>
            </w:r>
            <w:r w:rsidRPr="001D136F">
              <w:rPr>
                <w:color w:val="000000" w:themeColor="text1"/>
              </w:rPr>
              <w:t>odel</w:t>
            </w:r>
            <w:r w:rsidR="00453D48" w:rsidRPr="001D136F">
              <w:rPr>
                <w:color w:val="000000" w:themeColor="text1"/>
              </w:rPr>
              <w:t xml:space="preserve"> </w:t>
            </w:r>
            <w:r w:rsidR="009735B9" w:rsidRPr="001D136F">
              <w:rPr>
                <w:color w:val="000000" w:themeColor="text1"/>
              </w:rPr>
              <w:t>is developed in</w:t>
            </w:r>
            <w:r w:rsidR="00453D48" w:rsidRPr="001D136F">
              <w:rPr>
                <w:color w:val="000000" w:themeColor="text1"/>
              </w:rPr>
              <w:t xml:space="preserve"> </w:t>
            </w:r>
            <w:r w:rsidR="009735B9" w:rsidRPr="001D136F">
              <w:rPr>
                <w:color w:val="000000" w:themeColor="text1"/>
              </w:rPr>
              <w:t>closed analytical</w:t>
            </w:r>
            <w:r w:rsidR="00453D48" w:rsidRPr="001D136F">
              <w:rPr>
                <w:color w:val="000000" w:themeColor="text1"/>
              </w:rPr>
              <w:t xml:space="preserve"> </w:t>
            </w:r>
            <w:r w:rsidR="009735B9" w:rsidRPr="001D136F">
              <w:rPr>
                <w:color w:val="000000" w:themeColor="text1"/>
              </w:rPr>
              <w:t>f</w:t>
            </w:r>
            <w:r w:rsidRPr="001D136F">
              <w:rPr>
                <w:color w:val="000000" w:themeColor="text1"/>
              </w:rPr>
              <w:t>orm</w:t>
            </w:r>
            <w:r w:rsidR="009735B9" w:rsidRPr="001D136F">
              <w:rPr>
                <w:color w:val="000000" w:themeColor="text1"/>
              </w:rPr>
              <w:t>. Cl</w:t>
            </w:r>
            <w:r w:rsidRPr="001D136F">
              <w:rPr>
                <w:color w:val="000000" w:themeColor="text1"/>
              </w:rPr>
              <w:t>assify</w:t>
            </w:r>
            <w:r w:rsidR="009735B9" w:rsidRPr="001D136F">
              <w:rPr>
                <w:color w:val="000000" w:themeColor="text1"/>
              </w:rPr>
              <w:t xml:space="preserve"> t</w:t>
            </w:r>
            <w:r w:rsidRPr="001D136F">
              <w:rPr>
                <w:color w:val="000000" w:themeColor="text1"/>
              </w:rPr>
              <w:t xml:space="preserve">he </w:t>
            </w:r>
            <w:r w:rsidR="009735B9" w:rsidRPr="001D136F">
              <w:rPr>
                <w:color w:val="000000" w:themeColor="text1"/>
              </w:rPr>
              <w:t>o</w:t>
            </w:r>
            <w:r w:rsidRPr="001D136F">
              <w:rPr>
                <w:color w:val="000000" w:themeColor="text1"/>
              </w:rPr>
              <w:t>ptimal</w:t>
            </w:r>
            <w:r w:rsidR="009735B9" w:rsidRPr="001D136F">
              <w:rPr>
                <w:color w:val="000000" w:themeColor="text1"/>
              </w:rPr>
              <w:t xml:space="preserve"> </w:t>
            </w:r>
            <w:r w:rsidRPr="001D136F">
              <w:rPr>
                <w:color w:val="000000" w:themeColor="text1"/>
              </w:rPr>
              <w:t>Price</w:t>
            </w:r>
            <w:r w:rsidR="009735B9" w:rsidRPr="001D136F">
              <w:rPr>
                <w:color w:val="000000" w:themeColor="text1"/>
              </w:rPr>
              <w:t xml:space="preserve"> i</w:t>
            </w:r>
            <w:r w:rsidRPr="001D136F">
              <w:rPr>
                <w:color w:val="000000" w:themeColor="text1"/>
              </w:rPr>
              <w:t>n the Normal</w:t>
            </w:r>
          </w:p>
          <w:p w14:paraId="256183D4" w14:textId="2263B261" w:rsidR="003B53B8" w:rsidRPr="001D136F" w:rsidRDefault="008D4502" w:rsidP="00453D48">
            <w:pPr>
              <w:jc w:val="both"/>
              <w:rPr>
                <w:color w:val="000000" w:themeColor="text1"/>
              </w:rPr>
            </w:pPr>
            <w:r w:rsidRPr="001D136F">
              <w:rPr>
                <w:color w:val="000000" w:themeColor="text1"/>
              </w:rPr>
              <w:t>Stage</w:t>
            </w:r>
            <w:r w:rsidR="009735B9" w:rsidRPr="001D136F">
              <w:rPr>
                <w:color w:val="000000" w:themeColor="text1"/>
              </w:rPr>
              <w:t xml:space="preserve"> w</w:t>
            </w:r>
            <w:r w:rsidR="003B53B8" w:rsidRPr="001D136F">
              <w:rPr>
                <w:color w:val="000000" w:themeColor="text1"/>
              </w:rPr>
              <w:t>hile</w:t>
            </w:r>
            <w:r w:rsidR="009735B9" w:rsidRPr="001D136F">
              <w:rPr>
                <w:color w:val="000000" w:themeColor="text1"/>
              </w:rPr>
              <w:t xml:space="preserve"> </w:t>
            </w:r>
            <w:r w:rsidR="003B53B8" w:rsidRPr="001D136F">
              <w:rPr>
                <w:color w:val="000000" w:themeColor="text1"/>
              </w:rPr>
              <w:t>Genetic</w:t>
            </w:r>
            <w:r w:rsidR="009735B9" w:rsidRPr="001D136F">
              <w:rPr>
                <w:color w:val="000000" w:themeColor="text1"/>
              </w:rPr>
              <w:t xml:space="preserve"> </w:t>
            </w:r>
            <w:r w:rsidR="00E35DCD" w:rsidRPr="001D136F">
              <w:rPr>
                <w:color w:val="000000" w:themeColor="text1"/>
              </w:rPr>
              <w:t>Algorithm</w:t>
            </w:r>
            <w:r w:rsidR="009735B9" w:rsidRPr="001D136F">
              <w:rPr>
                <w:color w:val="000000" w:themeColor="text1"/>
              </w:rPr>
              <w:t xml:space="preserve"> i</w:t>
            </w:r>
            <w:r w:rsidR="003B53B8" w:rsidRPr="001D136F">
              <w:rPr>
                <w:color w:val="000000" w:themeColor="text1"/>
              </w:rPr>
              <w:t>s</w:t>
            </w:r>
            <w:r w:rsidR="009735B9" w:rsidRPr="001D136F">
              <w:rPr>
                <w:color w:val="000000" w:themeColor="text1"/>
              </w:rPr>
              <w:t xml:space="preserve"> </w:t>
            </w:r>
            <w:r w:rsidR="003B53B8" w:rsidRPr="001D136F">
              <w:rPr>
                <w:color w:val="000000" w:themeColor="text1"/>
              </w:rPr>
              <w:t>used</w:t>
            </w:r>
            <w:r w:rsidR="009735B9" w:rsidRPr="001D136F">
              <w:rPr>
                <w:color w:val="000000" w:themeColor="text1"/>
              </w:rPr>
              <w:t xml:space="preserve"> </w:t>
            </w:r>
            <w:proofErr w:type="gramStart"/>
            <w:r w:rsidR="003B53B8" w:rsidRPr="001D136F">
              <w:rPr>
                <w:color w:val="000000" w:themeColor="text1"/>
              </w:rPr>
              <w:t>For</w:t>
            </w:r>
            <w:proofErr w:type="gramEnd"/>
            <w:r w:rsidR="003B53B8" w:rsidRPr="001D136F">
              <w:rPr>
                <w:color w:val="000000" w:themeColor="text1"/>
              </w:rPr>
              <w:t xml:space="preserve"> having</w:t>
            </w:r>
            <w:r w:rsidR="009735B9" w:rsidRPr="001D136F">
              <w:rPr>
                <w:color w:val="000000" w:themeColor="text1"/>
              </w:rPr>
              <w:t xml:space="preserve"> s</w:t>
            </w:r>
            <w:r w:rsidR="003B53B8" w:rsidRPr="001D136F">
              <w:rPr>
                <w:color w:val="000000" w:themeColor="text1"/>
              </w:rPr>
              <w:t>olution</w:t>
            </w:r>
            <w:r w:rsidR="009735B9" w:rsidRPr="001D136F">
              <w:rPr>
                <w:color w:val="000000" w:themeColor="text1"/>
              </w:rPr>
              <w:t xml:space="preserve"> o</w:t>
            </w:r>
            <w:r w:rsidR="003B53B8" w:rsidRPr="001D136F">
              <w:rPr>
                <w:color w:val="000000" w:themeColor="text1"/>
              </w:rPr>
              <w:t xml:space="preserve">f </w:t>
            </w:r>
            <w:r w:rsidR="009735B9" w:rsidRPr="001D136F">
              <w:rPr>
                <w:color w:val="000000" w:themeColor="text1"/>
              </w:rPr>
              <w:t>resale Price</w:t>
            </w:r>
            <w:r w:rsidR="00E35DCD" w:rsidRPr="001D136F">
              <w:rPr>
                <w:color w:val="000000" w:themeColor="text1"/>
              </w:rPr>
              <w:t xml:space="preserve">. </w:t>
            </w:r>
          </w:p>
          <w:p w14:paraId="3558F4B4" w14:textId="77777777" w:rsidR="003B53B8" w:rsidRPr="001D136F" w:rsidRDefault="003B53B8" w:rsidP="00453D48">
            <w:pPr>
              <w:jc w:val="both"/>
              <w:rPr>
                <w:color w:val="000000" w:themeColor="text1"/>
              </w:rPr>
            </w:pPr>
          </w:p>
          <w:p w14:paraId="567E1397" w14:textId="5FAF607E" w:rsidR="003B53B8" w:rsidRPr="001D136F" w:rsidRDefault="003B53B8" w:rsidP="00453D48">
            <w:pPr>
              <w:jc w:val="both"/>
              <w:rPr>
                <w:color w:val="000000" w:themeColor="text1"/>
              </w:rPr>
            </w:pPr>
          </w:p>
        </w:tc>
      </w:tr>
      <w:tr w:rsidR="00E35DCD" w:rsidRPr="001D136F" w14:paraId="4B608E2C" w14:textId="77777777" w:rsidTr="009735B9">
        <w:trPr>
          <w:trHeight w:val="260"/>
        </w:trPr>
        <w:tc>
          <w:tcPr>
            <w:tcW w:w="511" w:type="dxa"/>
          </w:tcPr>
          <w:p w14:paraId="3C1C3726" w14:textId="0793D8F5" w:rsidR="00E35DCD" w:rsidRPr="001D136F" w:rsidRDefault="00643C1B" w:rsidP="00453D48">
            <w:pPr>
              <w:jc w:val="both"/>
              <w:rPr>
                <w:color w:val="000000" w:themeColor="text1"/>
              </w:rPr>
            </w:pPr>
            <w:r w:rsidRPr="001D136F">
              <w:rPr>
                <w:color w:val="000000" w:themeColor="text1"/>
              </w:rPr>
              <w:t>[20]</w:t>
            </w:r>
          </w:p>
        </w:tc>
        <w:tc>
          <w:tcPr>
            <w:tcW w:w="616" w:type="dxa"/>
          </w:tcPr>
          <w:p w14:paraId="217C77F6" w14:textId="0A39B62C" w:rsidR="00E35DCD" w:rsidRPr="001D136F" w:rsidRDefault="00E35DCD" w:rsidP="00453D48">
            <w:pPr>
              <w:jc w:val="both"/>
              <w:rPr>
                <w:color w:val="000000" w:themeColor="text1"/>
              </w:rPr>
            </w:pPr>
            <w:r w:rsidRPr="001D136F">
              <w:rPr>
                <w:color w:val="000000" w:themeColor="text1"/>
              </w:rPr>
              <w:t>2018</w:t>
            </w:r>
          </w:p>
        </w:tc>
        <w:tc>
          <w:tcPr>
            <w:tcW w:w="883" w:type="dxa"/>
          </w:tcPr>
          <w:p w14:paraId="598081C7" w14:textId="3519D98E" w:rsidR="00E35DCD" w:rsidRPr="001D136F" w:rsidRDefault="00E35DCD" w:rsidP="00453D48">
            <w:pPr>
              <w:jc w:val="both"/>
              <w:rPr>
                <w:color w:val="000000" w:themeColor="text1"/>
              </w:rPr>
            </w:pPr>
            <w:r w:rsidRPr="001D136F">
              <w:rPr>
                <w:color w:val="000000" w:themeColor="text1"/>
              </w:rPr>
              <w:t>Reward</w:t>
            </w:r>
          </w:p>
          <w:p w14:paraId="1283B540" w14:textId="131C66AD" w:rsidR="00E35DCD" w:rsidRPr="001D136F" w:rsidRDefault="00E35DCD" w:rsidP="00453D48">
            <w:pPr>
              <w:jc w:val="both"/>
              <w:rPr>
                <w:color w:val="000000" w:themeColor="text1"/>
              </w:rPr>
            </w:pPr>
            <w:r w:rsidRPr="001D136F">
              <w:rPr>
                <w:color w:val="000000" w:themeColor="text1"/>
              </w:rPr>
              <w:t>Based</w:t>
            </w:r>
          </w:p>
          <w:p w14:paraId="16688171" w14:textId="5D294273" w:rsidR="00E35DCD" w:rsidRPr="001D136F" w:rsidRDefault="00E35DCD" w:rsidP="00453D48">
            <w:pPr>
              <w:jc w:val="both"/>
              <w:rPr>
                <w:color w:val="000000" w:themeColor="text1"/>
              </w:rPr>
            </w:pPr>
            <w:r w:rsidRPr="001D136F">
              <w:rPr>
                <w:color w:val="000000" w:themeColor="text1"/>
              </w:rPr>
              <w:t>Crowd</w:t>
            </w:r>
          </w:p>
          <w:p w14:paraId="5F0A6E5B" w14:textId="42949853" w:rsidR="00E35DCD" w:rsidRPr="001D136F" w:rsidRDefault="00E35DCD" w:rsidP="00453D48">
            <w:pPr>
              <w:jc w:val="both"/>
              <w:rPr>
                <w:color w:val="000000" w:themeColor="text1"/>
              </w:rPr>
            </w:pPr>
            <w:r w:rsidRPr="001D136F">
              <w:rPr>
                <w:color w:val="000000" w:themeColor="text1"/>
              </w:rPr>
              <w:t>Funding</w:t>
            </w:r>
          </w:p>
          <w:p w14:paraId="3F12D2F6" w14:textId="75F54FFC" w:rsidR="00E35DCD" w:rsidRPr="001D136F" w:rsidRDefault="00E35DCD" w:rsidP="00453D48">
            <w:pPr>
              <w:jc w:val="both"/>
              <w:rPr>
                <w:color w:val="000000" w:themeColor="text1"/>
              </w:rPr>
            </w:pPr>
          </w:p>
        </w:tc>
        <w:tc>
          <w:tcPr>
            <w:tcW w:w="1698" w:type="dxa"/>
          </w:tcPr>
          <w:p w14:paraId="7889356F" w14:textId="77777777" w:rsidR="00E35DCD" w:rsidRPr="001D136F" w:rsidRDefault="00E35DCD" w:rsidP="00453D48">
            <w:pPr>
              <w:jc w:val="both"/>
              <w:rPr>
                <w:color w:val="000000" w:themeColor="text1"/>
              </w:rPr>
            </w:pPr>
            <w:r w:rsidRPr="001D136F">
              <w:rPr>
                <w:color w:val="000000" w:themeColor="text1"/>
              </w:rPr>
              <w:t>Logistic</w:t>
            </w:r>
          </w:p>
          <w:p w14:paraId="503402DB" w14:textId="263FCA82" w:rsidR="00E35DCD" w:rsidRPr="001D136F" w:rsidRDefault="00E35DCD" w:rsidP="00453D48">
            <w:pPr>
              <w:jc w:val="both"/>
              <w:rPr>
                <w:color w:val="000000" w:themeColor="text1"/>
              </w:rPr>
            </w:pPr>
            <w:r w:rsidRPr="001D136F">
              <w:rPr>
                <w:color w:val="000000" w:themeColor="text1"/>
              </w:rPr>
              <w:t>Regression</w:t>
            </w:r>
          </w:p>
        </w:tc>
        <w:tc>
          <w:tcPr>
            <w:tcW w:w="2212" w:type="dxa"/>
          </w:tcPr>
          <w:p w14:paraId="2ABED9A2" w14:textId="77777777" w:rsidR="00E35DCD" w:rsidRPr="001D136F" w:rsidRDefault="00E35DCD"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Kickstarter</w:t>
            </w:r>
          </w:p>
          <w:p w14:paraId="2D560744" w14:textId="77777777" w:rsidR="00E35DCD" w:rsidRPr="001D136F" w:rsidRDefault="00E35DCD"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&amp;</w:t>
            </w:r>
          </w:p>
          <w:p w14:paraId="765E5D14" w14:textId="6AD6A10F" w:rsidR="00E35DCD" w:rsidRPr="001D136F" w:rsidRDefault="00E35DCD" w:rsidP="00453D48">
            <w:pPr>
              <w:autoSpaceDE w:val="0"/>
              <w:autoSpaceDN w:val="0"/>
              <w:adjustRightInd w:val="0"/>
              <w:jc w:val="both"/>
              <w:rPr>
                <w:rFonts w:ascii="TimesNewRoman,Bold" w:hAnsi="TimesNewRoman,Bold" w:cs="TimesNewRoman,Bold"/>
                <w:bCs/>
                <w:color w:val="000000" w:themeColor="text1"/>
              </w:rPr>
            </w:pPr>
            <w:proofErr w:type="spellStart"/>
            <w:r w:rsidRPr="001D136F">
              <w:rPr>
                <w:rFonts w:ascii="TimesNewRoman,Bold" w:hAnsi="TimesNewRoman,Bold" w:cs="TimesNewRoman,Bold"/>
                <w:bCs/>
                <w:color w:val="000000" w:themeColor="text1"/>
              </w:rPr>
              <w:t>Kickspy</w:t>
            </w:r>
            <w:proofErr w:type="spellEnd"/>
          </w:p>
        </w:tc>
        <w:tc>
          <w:tcPr>
            <w:tcW w:w="4678" w:type="dxa"/>
          </w:tcPr>
          <w:p w14:paraId="3CDDB9AF" w14:textId="104A5000" w:rsidR="00E5009E" w:rsidRPr="001D136F" w:rsidRDefault="001B5000" w:rsidP="00453D48">
            <w:pPr>
              <w:jc w:val="both"/>
              <w:rPr>
                <w:color w:val="000000" w:themeColor="text1"/>
              </w:rPr>
            </w:pPr>
            <w:r w:rsidRPr="001D136F">
              <w:rPr>
                <w:color w:val="000000" w:themeColor="text1"/>
              </w:rPr>
              <w:t>Focus</w:t>
            </w:r>
            <w:r w:rsidR="009735B9" w:rsidRPr="001D136F">
              <w:rPr>
                <w:color w:val="000000" w:themeColor="text1"/>
              </w:rPr>
              <w:t xml:space="preserve"> </w:t>
            </w:r>
            <w:r w:rsidRPr="001D136F">
              <w:rPr>
                <w:color w:val="000000" w:themeColor="text1"/>
              </w:rPr>
              <w:t>i</w:t>
            </w:r>
            <w:r w:rsidR="00E5009E" w:rsidRPr="001D136F">
              <w:rPr>
                <w:color w:val="000000" w:themeColor="text1"/>
              </w:rPr>
              <w:t>s on the</w:t>
            </w:r>
            <w:r w:rsidR="009735B9" w:rsidRPr="001D136F">
              <w:rPr>
                <w:color w:val="000000" w:themeColor="text1"/>
              </w:rPr>
              <w:t xml:space="preserve"> </w:t>
            </w:r>
            <w:r w:rsidRPr="001D136F">
              <w:rPr>
                <w:color w:val="000000" w:themeColor="text1"/>
              </w:rPr>
              <w:t>p</w:t>
            </w:r>
            <w:r w:rsidR="00E5009E" w:rsidRPr="001D136F">
              <w:rPr>
                <w:color w:val="000000" w:themeColor="text1"/>
              </w:rPr>
              <w:t>ersonality</w:t>
            </w:r>
            <w:r w:rsidR="009735B9" w:rsidRPr="001D136F">
              <w:rPr>
                <w:color w:val="000000" w:themeColor="text1"/>
              </w:rPr>
              <w:t xml:space="preserve"> </w:t>
            </w:r>
            <w:r w:rsidRPr="001D136F">
              <w:rPr>
                <w:color w:val="000000" w:themeColor="text1"/>
              </w:rPr>
              <w:t>t</w:t>
            </w:r>
            <w:r w:rsidR="00E5009E" w:rsidRPr="001D136F">
              <w:rPr>
                <w:color w:val="000000" w:themeColor="text1"/>
              </w:rPr>
              <w:t>raits</w:t>
            </w:r>
            <w:r w:rsidR="009735B9" w:rsidRPr="001D136F">
              <w:rPr>
                <w:color w:val="000000" w:themeColor="text1"/>
              </w:rPr>
              <w:t xml:space="preserve"> o</w:t>
            </w:r>
            <w:r w:rsidR="00E5009E" w:rsidRPr="001D136F">
              <w:rPr>
                <w:color w:val="000000" w:themeColor="text1"/>
              </w:rPr>
              <w:t>n</w:t>
            </w:r>
            <w:r w:rsidR="009735B9" w:rsidRPr="001D136F">
              <w:rPr>
                <w:color w:val="000000" w:themeColor="text1"/>
              </w:rPr>
              <w:t xml:space="preserve"> f</w:t>
            </w:r>
            <w:r w:rsidR="00E5009E" w:rsidRPr="001D136F">
              <w:rPr>
                <w:color w:val="000000" w:themeColor="text1"/>
              </w:rPr>
              <w:t>unding</w:t>
            </w:r>
          </w:p>
          <w:p w14:paraId="3FFA2206" w14:textId="7625C6B3" w:rsidR="00E5009E" w:rsidRPr="001D136F" w:rsidRDefault="00E5009E" w:rsidP="00453D48">
            <w:pPr>
              <w:jc w:val="both"/>
              <w:rPr>
                <w:color w:val="000000" w:themeColor="text1"/>
              </w:rPr>
            </w:pPr>
            <w:r w:rsidRPr="001D136F">
              <w:rPr>
                <w:color w:val="000000" w:themeColor="text1"/>
              </w:rPr>
              <w:t>From the</w:t>
            </w:r>
            <w:r w:rsidR="009735B9" w:rsidRPr="001D136F">
              <w:rPr>
                <w:color w:val="000000" w:themeColor="text1"/>
              </w:rPr>
              <w:t xml:space="preserve"> </w:t>
            </w:r>
            <w:r w:rsidRPr="001D136F">
              <w:rPr>
                <w:color w:val="000000" w:themeColor="text1"/>
              </w:rPr>
              <w:t>Backers.</w:t>
            </w:r>
            <w:r w:rsidR="001B5000" w:rsidRPr="001D136F">
              <w:rPr>
                <w:color w:val="000000" w:themeColor="text1"/>
              </w:rPr>
              <w:t xml:space="preserve"> </w:t>
            </w:r>
            <w:r w:rsidRPr="001D136F">
              <w:rPr>
                <w:color w:val="000000" w:themeColor="text1"/>
              </w:rPr>
              <w:t>Prediction</w:t>
            </w:r>
            <w:r w:rsidR="009735B9" w:rsidRPr="001D136F">
              <w:rPr>
                <w:color w:val="000000" w:themeColor="text1"/>
              </w:rPr>
              <w:t xml:space="preserve"> </w:t>
            </w:r>
            <w:r w:rsidRPr="001D136F">
              <w:rPr>
                <w:color w:val="000000" w:themeColor="text1"/>
              </w:rPr>
              <w:t>Model</w:t>
            </w:r>
            <w:r w:rsidR="009735B9" w:rsidRPr="001D136F">
              <w:rPr>
                <w:color w:val="000000" w:themeColor="text1"/>
              </w:rPr>
              <w:t xml:space="preserve"> </w:t>
            </w:r>
            <w:r w:rsidR="001B5000" w:rsidRPr="001D136F">
              <w:rPr>
                <w:color w:val="000000" w:themeColor="text1"/>
              </w:rPr>
              <w:t>w</w:t>
            </w:r>
            <w:r w:rsidRPr="001D136F">
              <w:rPr>
                <w:color w:val="000000" w:themeColor="text1"/>
              </w:rPr>
              <w:t>orked</w:t>
            </w:r>
            <w:r w:rsidR="009735B9" w:rsidRPr="001D136F">
              <w:rPr>
                <w:color w:val="000000" w:themeColor="text1"/>
              </w:rPr>
              <w:t xml:space="preserve"> </w:t>
            </w:r>
            <w:r w:rsidR="001B5000" w:rsidRPr="001D136F">
              <w:rPr>
                <w:color w:val="000000" w:themeColor="text1"/>
              </w:rPr>
              <w:t>w</w:t>
            </w:r>
            <w:r w:rsidRPr="001D136F">
              <w:rPr>
                <w:color w:val="000000" w:themeColor="text1"/>
              </w:rPr>
              <w:t xml:space="preserve">ith </w:t>
            </w:r>
          </w:p>
          <w:p w14:paraId="5B938B9B" w14:textId="5CB5B46C" w:rsidR="00E5009E" w:rsidRPr="001D136F" w:rsidRDefault="00E5009E" w:rsidP="00453D48">
            <w:pPr>
              <w:jc w:val="both"/>
              <w:rPr>
                <w:color w:val="000000" w:themeColor="text1"/>
              </w:rPr>
            </w:pPr>
            <w:r w:rsidRPr="001D136F">
              <w:rPr>
                <w:color w:val="000000" w:themeColor="text1"/>
              </w:rPr>
              <w:t>75 Percent</w:t>
            </w:r>
            <w:r w:rsidR="009735B9" w:rsidRPr="001D136F">
              <w:rPr>
                <w:color w:val="000000" w:themeColor="text1"/>
              </w:rPr>
              <w:t xml:space="preserve"> </w:t>
            </w:r>
            <w:r w:rsidR="001B5000" w:rsidRPr="001D136F">
              <w:rPr>
                <w:color w:val="000000" w:themeColor="text1"/>
              </w:rPr>
              <w:t>a</w:t>
            </w:r>
            <w:r w:rsidRPr="001D136F">
              <w:rPr>
                <w:color w:val="000000" w:themeColor="text1"/>
              </w:rPr>
              <w:t>ccuracy</w:t>
            </w:r>
            <w:r w:rsidR="009735B9" w:rsidRPr="001D136F">
              <w:rPr>
                <w:color w:val="000000" w:themeColor="text1"/>
              </w:rPr>
              <w:t xml:space="preserve"> </w:t>
            </w:r>
            <w:r w:rsidR="001B5000" w:rsidRPr="001D136F">
              <w:rPr>
                <w:color w:val="000000" w:themeColor="text1"/>
              </w:rPr>
              <w:t>u</w:t>
            </w:r>
            <w:r w:rsidRPr="001D136F">
              <w:rPr>
                <w:color w:val="000000" w:themeColor="text1"/>
              </w:rPr>
              <w:t>sing</w:t>
            </w:r>
            <w:r w:rsidR="009735B9" w:rsidRPr="001D136F">
              <w:rPr>
                <w:color w:val="000000" w:themeColor="text1"/>
              </w:rPr>
              <w:t xml:space="preserve"> </w:t>
            </w:r>
            <w:r w:rsidRPr="001D136F">
              <w:rPr>
                <w:color w:val="000000" w:themeColor="text1"/>
              </w:rPr>
              <w:t>Logistic</w:t>
            </w:r>
            <w:r w:rsidR="009735B9" w:rsidRPr="001D136F">
              <w:rPr>
                <w:color w:val="000000" w:themeColor="text1"/>
              </w:rPr>
              <w:t xml:space="preserve"> </w:t>
            </w:r>
            <w:r w:rsidRPr="001D136F">
              <w:rPr>
                <w:color w:val="000000" w:themeColor="text1"/>
              </w:rPr>
              <w:t>Regression</w:t>
            </w:r>
          </w:p>
          <w:p w14:paraId="5ED2A394" w14:textId="4265A574" w:rsidR="00E5009E" w:rsidRPr="001D136F" w:rsidRDefault="00E5009E" w:rsidP="00453D48">
            <w:pPr>
              <w:jc w:val="both"/>
              <w:rPr>
                <w:color w:val="000000" w:themeColor="text1"/>
              </w:rPr>
            </w:pPr>
            <w:r w:rsidRPr="001D136F">
              <w:rPr>
                <w:color w:val="000000" w:themeColor="text1"/>
              </w:rPr>
              <w:t>By Investigate</w:t>
            </w:r>
            <w:r w:rsidR="009735B9" w:rsidRPr="001D136F">
              <w:rPr>
                <w:color w:val="000000" w:themeColor="text1"/>
              </w:rPr>
              <w:t xml:space="preserve"> </w:t>
            </w:r>
            <w:r w:rsidR="001B5000" w:rsidRPr="001D136F">
              <w:rPr>
                <w:color w:val="000000" w:themeColor="text1"/>
              </w:rPr>
              <w:t>f</w:t>
            </w:r>
            <w:r w:rsidRPr="001D136F">
              <w:rPr>
                <w:color w:val="000000" w:themeColor="text1"/>
              </w:rPr>
              <w:t>amily</w:t>
            </w:r>
            <w:r w:rsidR="001B5000" w:rsidRPr="001D136F">
              <w:rPr>
                <w:color w:val="000000" w:themeColor="text1"/>
              </w:rPr>
              <w:t xml:space="preserve"> t</w:t>
            </w:r>
            <w:r w:rsidRPr="001D136F">
              <w:rPr>
                <w:color w:val="000000" w:themeColor="text1"/>
              </w:rPr>
              <w:t>raits</w:t>
            </w:r>
            <w:r w:rsidR="001B5000" w:rsidRPr="001D136F">
              <w:rPr>
                <w:color w:val="000000" w:themeColor="text1"/>
              </w:rPr>
              <w:t>.</w:t>
            </w:r>
          </w:p>
          <w:p w14:paraId="1D25BA16" w14:textId="395F2C35" w:rsidR="00E5009E" w:rsidRPr="001D136F" w:rsidRDefault="00E5009E" w:rsidP="00453D48">
            <w:pPr>
              <w:jc w:val="both"/>
              <w:rPr>
                <w:color w:val="000000" w:themeColor="text1"/>
              </w:rPr>
            </w:pPr>
          </w:p>
        </w:tc>
      </w:tr>
      <w:tr w:rsidR="00E5009E" w:rsidRPr="001D136F" w14:paraId="47EE51FA" w14:textId="77777777" w:rsidTr="009735B9">
        <w:trPr>
          <w:trHeight w:val="260"/>
        </w:trPr>
        <w:tc>
          <w:tcPr>
            <w:tcW w:w="511" w:type="dxa"/>
          </w:tcPr>
          <w:p w14:paraId="68EEA615" w14:textId="1532C526" w:rsidR="00E5009E" w:rsidRPr="001D136F" w:rsidRDefault="00643C1B" w:rsidP="00453D48">
            <w:pPr>
              <w:jc w:val="both"/>
              <w:rPr>
                <w:color w:val="000000" w:themeColor="text1"/>
              </w:rPr>
            </w:pPr>
            <w:r w:rsidRPr="001D136F">
              <w:rPr>
                <w:color w:val="000000" w:themeColor="text1"/>
              </w:rPr>
              <w:t>[</w:t>
            </w:r>
            <w:r w:rsidR="00E5009E" w:rsidRPr="001D136F">
              <w:rPr>
                <w:color w:val="000000" w:themeColor="text1"/>
              </w:rPr>
              <w:t>21</w:t>
            </w:r>
            <w:r w:rsidRPr="001D136F">
              <w:rPr>
                <w:color w:val="000000" w:themeColor="text1"/>
              </w:rPr>
              <w:t>]</w:t>
            </w:r>
          </w:p>
        </w:tc>
        <w:tc>
          <w:tcPr>
            <w:tcW w:w="616" w:type="dxa"/>
          </w:tcPr>
          <w:p w14:paraId="266667FF" w14:textId="56FF6002" w:rsidR="00E5009E" w:rsidRPr="001D136F" w:rsidRDefault="00E5009E" w:rsidP="00453D48">
            <w:pPr>
              <w:jc w:val="both"/>
              <w:rPr>
                <w:color w:val="000000" w:themeColor="text1"/>
              </w:rPr>
            </w:pPr>
            <w:r w:rsidRPr="001D136F">
              <w:rPr>
                <w:color w:val="000000" w:themeColor="text1"/>
              </w:rPr>
              <w:t>2016</w:t>
            </w:r>
          </w:p>
        </w:tc>
        <w:tc>
          <w:tcPr>
            <w:tcW w:w="883" w:type="dxa"/>
          </w:tcPr>
          <w:p w14:paraId="08F6B026" w14:textId="77777777" w:rsidR="00E5009E" w:rsidRPr="001D136F" w:rsidRDefault="00E5009E" w:rsidP="00453D48">
            <w:pPr>
              <w:jc w:val="both"/>
              <w:rPr>
                <w:color w:val="000000" w:themeColor="text1"/>
              </w:rPr>
            </w:pPr>
            <w:r w:rsidRPr="001D136F">
              <w:rPr>
                <w:color w:val="000000" w:themeColor="text1"/>
              </w:rPr>
              <w:t>Reward</w:t>
            </w:r>
          </w:p>
          <w:p w14:paraId="7F1AF128" w14:textId="77777777" w:rsidR="00E5009E" w:rsidRPr="001D136F" w:rsidRDefault="00E5009E" w:rsidP="00453D48">
            <w:pPr>
              <w:jc w:val="both"/>
              <w:rPr>
                <w:color w:val="000000" w:themeColor="text1"/>
              </w:rPr>
            </w:pPr>
            <w:r w:rsidRPr="001D136F">
              <w:rPr>
                <w:color w:val="000000" w:themeColor="text1"/>
              </w:rPr>
              <w:t>Based</w:t>
            </w:r>
          </w:p>
          <w:p w14:paraId="3D347B34" w14:textId="11EA76CB" w:rsidR="00E5009E" w:rsidRPr="001D136F" w:rsidRDefault="00E5009E" w:rsidP="00453D48">
            <w:pPr>
              <w:jc w:val="both"/>
              <w:rPr>
                <w:color w:val="000000" w:themeColor="text1"/>
              </w:rPr>
            </w:pPr>
            <w:r w:rsidRPr="001D136F">
              <w:rPr>
                <w:color w:val="000000" w:themeColor="text1"/>
              </w:rPr>
              <w:t>Crowd</w:t>
            </w:r>
          </w:p>
          <w:p w14:paraId="3DA99332" w14:textId="1ABB9472" w:rsidR="00E5009E" w:rsidRPr="001D136F" w:rsidRDefault="00E5009E" w:rsidP="00453D48">
            <w:pPr>
              <w:jc w:val="both"/>
              <w:rPr>
                <w:color w:val="000000" w:themeColor="text1"/>
              </w:rPr>
            </w:pPr>
            <w:r w:rsidRPr="001D136F">
              <w:rPr>
                <w:color w:val="000000" w:themeColor="text1"/>
              </w:rPr>
              <w:t>Funding</w:t>
            </w:r>
          </w:p>
          <w:p w14:paraId="41B0587C" w14:textId="766FE4CD" w:rsidR="00E5009E" w:rsidRPr="001D136F" w:rsidRDefault="00E5009E" w:rsidP="00453D48">
            <w:pPr>
              <w:jc w:val="both"/>
              <w:rPr>
                <w:color w:val="000000" w:themeColor="text1"/>
              </w:rPr>
            </w:pPr>
          </w:p>
        </w:tc>
        <w:tc>
          <w:tcPr>
            <w:tcW w:w="1698" w:type="dxa"/>
          </w:tcPr>
          <w:p w14:paraId="441768DC" w14:textId="77777777" w:rsidR="00E5009E" w:rsidRPr="001D136F" w:rsidRDefault="00E5009E" w:rsidP="00453D48">
            <w:pPr>
              <w:jc w:val="both"/>
              <w:rPr>
                <w:color w:val="000000" w:themeColor="text1"/>
              </w:rPr>
            </w:pPr>
            <w:r w:rsidRPr="001D136F">
              <w:rPr>
                <w:color w:val="000000" w:themeColor="text1"/>
              </w:rPr>
              <w:t>Logistic</w:t>
            </w:r>
          </w:p>
          <w:p w14:paraId="583E5421" w14:textId="77777777" w:rsidR="00E5009E" w:rsidRPr="001D136F" w:rsidRDefault="00E5009E" w:rsidP="00453D48">
            <w:pPr>
              <w:jc w:val="both"/>
              <w:rPr>
                <w:color w:val="000000" w:themeColor="text1"/>
              </w:rPr>
            </w:pPr>
            <w:r w:rsidRPr="001D136F">
              <w:rPr>
                <w:color w:val="000000" w:themeColor="text1"/>
              </w:rPr>
              <w:t>Regression</w:t>
            </w:r>
          </w:p>
          <w:p w14:paraId="6A2FD103" w14:textId="77777777" w:rsidR="00E5009E" w:rsidRPr="001D136F" w:rsidRDefault="00E5009E" w:rsidP="00453D48">
            <w:pPr>
              <w:jc w:val="both"/>
              <w:rPr>
                <w:color w:val="000000" w:themeColor="text1"/>
              </w:rPr>
            </w:pPr>
            <w:r w:rsidRPr="001D136F">
              <w:rPr>
                <w:color w:val="000000" w:themeColor="text1"/>
              </w:rPr>
              <w:t>Log-</w:t>
            </w:r>
          </w:p>
          <w:p w14:paraId="76A26DB0" w14:textId="3507FB96" w:rsidR="00E5009E" w:rsidRPr="001D136F" w:rsidRDefault="00E5009E" w:rsidP="00453D48">
            <w:pPr>
              <w:jc w:val="both"/>
              <w:rPr>
                <w:color w:val="000000" w:themeColor="text1"/>
              </w:rPr>
            </w:pPr>
            <w:r w:rsidRPr="001D136F">
              <w:rPr>
                <w:color w:val="000000" w:themeColor="text1"/>
              </w:rPr>
              <w:t>Logistic</w:t>
            </w:r>
          </w:p>
          <w:p w14:paraId="253F6564" w14:textId="1971E4F4" w:rsidR="00E5009E" w:rsidRPr="001D136F" w:rsidRDefault="00E5009E" w:rsidP="00453D48">
            <w:pPr>
              <w:jc w:val="both"/>
              <w:rPr>
                <w:color w:val="000000" w:themeColor="text1"/>
              </w:rPr>
            </w:pPr>
            <w:r w:rsidRPr="001D136F">
              <w:rPr>
                <w:color w:val="000000" w:themeColor="text1"/>
              </w:rPr>
              <w:t>regression</w:t>
            </w:r>
          </w:p>
        </w:tc>
        <w:tc>
          <w:tcPr>
            <w:tcW w:w="2212" w:type="dxa"/>
          </w:tcPr>
          <w:p w14:paraId="286A4F05" w14:textId="77777777" w:rsidR="0021593A" w:rsidRPr="001D136F" w:rsidRDefault="0021593A"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Kick</w:t>
            </w:r>
          </w:p>
          <w:p w14:paraId="3CECDDC9" w14:textId="1166319C" w:rsidR="0021593A" w:rsidRPr="001D136F" w:rsidRDefault="0021593A"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Starter Project</w:t>
            </w:r>
          </w:p>
          <w:p w14:paraId="1889E964" w14:textId="686FFE2C" w:rsidR="0021593A" w:rsidRPr="001D136F" w:rsidRDefault="0021593A"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Website</w:t>
            </w:r>
          </w:p>
          <w:p w14:paraId="5FE92823" w14:textId="04DE66AC" w:rsidR="0021593A" w:rsidRPr="001D136F" w:rsidRDefault="0021593A"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&amp;</w:t>
            </w:r>
          </w:p>
          <w:p w14:paraId="63158C9B" w14:textId="23542A1E" w:rsidR="0021593A" w:rsidRPr="001D136F" w:rsidRDefault="0021593A"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Twitter</w:t>
            </w:r>
          </w:p>
          <w:p w14:paraId="0C2166BA" w14:textId="3998FB48" w:rsidR="0021593A" w:rsidRPr="001D136F" w:rsidRDefault="0021593A" w:rsidP="00453D48">
            <w:pPr>
              <w:autoSpaceDE w:val="0"/>
              <w:autoSpaceDN w:val="0"/>
              <w:adjustRightInd w:val="0"/>
              <w:jc w:val="both"/>
              <w:rPr>
                <w:rFonts w:ascii="TimesNewRoman,Bold" w:hAnsi="TimesNewRoman,Bold" w:cs="TimesNewRoman,Bold"/>
                <w:bCs/>
                <w:color w:val="000000" w:themeColor="text1"/>
              </w:rPr>
            </w:pPr>
          </w:p>
        </w:tc>
        <w:tc>
          <w:tcPr>
            <w:tcW w:w="4678" w:type="dxa"/>
          </w:tcPr>
          <w:p w14:paraId="29CD2764" w14:textId="416EDF13" w:rsidR="0021593A" w:rsidRPr="001D136F" w:rsidRDefault="001B5000" w:rsidP="00453D48">
            <w:pPr>
              <w:jc w:val="both"/>
              <w:rPr>
                <w:color w:val="000000" w:themeColor="text1"/>
              </w:rPr>
            </w:pPr>
            <w:r w:rsidRPr="001D136F">
              <w:rPr>
                <w:color w:val="000000" w:themeColor="text1"/>
              </w:rPr>
              <w:t>Achieved good accuracy in prediction of algorithms</w:t>
            </w:r>
          </w:p>
          <w:p w14:paraId="4F943C79" w14:textId="313AF556" w:rsidR="0021593A" w:rsidRPr="001D136F" w:rsidRDefault="008D4502" w:rsidP="00453D48">
            <w:pPr>
              <w:jc w:val="both"/>
              <w:rPr>
                <w:color w:val="000000" w:themeColor="text1"/>
              </w:rPr>
            </w:pPr>
            <w:r w:rsidRPr="001D136F">
              <w:rPr>
                <w:color w:val="000000" w:themeColor="text1"/>
              </w:rPr>
              <w:t>When</w:t>
            </w:r>
            <w:r w:rsidR="001B5000" w:rsidRPr="001D136F">
              <w:rPr>
                <w:color w:val="000000" w:themeColor="text1"/>
              </w:rPr>
              <w:t xml:space="preserve"> used with failed projects as well.</w:t>
            </w:r>
          </w:p>
          <w:p w14:paraId="5F54075A" w14:textId="6A75E5D1" w:rsidR="0021593A" w:rsidRPr="001D136F" w:rsidRDefault="008D4502" w:rsidP="00453D48">
            <w:pPr>
              <w:jc w:val="both"/>
              <w:rPr>
                <w:color w:val="000000" w:themeColor="text1"/>
              </w:rPr>
            </w:pPr>
            <w:r w:rsidRPr="001D136F">
              <w:rPr>
                <w:color w:val="000000" w:themeColor="text1"/>
              </w:rPr>
              <w:t>They</w:t>
            </w:r>
            <w:r w:rsidR="001B5000" w:rsidRPr="001D136F">
              <w:rPr>
                <w:color w:val="000000" w:themeColor="text1"/>
              </w:rPr>
              <w:t xml:space="preserve"> scrapped data for 3 days and the accuracy is improved. The highest accuracy achieved with</w:t>
            </w:r>
          </w:p>
          <w:p w14:paraId="4DAE95A2" w14:textId="7AC2D01E" w:rsidR="0021593A" w:rsidRPr="001D136F" w:rsidRDefault="001B5000" w:rsidP="00453D48">
            <w:pPr>
              <w:jc w:val="both"/>
              <w:rPr>
                <w:color w:val="000000" w:themeColor="text1"/>
              </w:rPr>
            </w:pPr>
            <w:r w:rsidRPr="001D136F">
              <w:rPr>
                <w:color w:val="000000" w:themeColor="text1"/>
              </w:rPr>
              <w:t>log-logistic regression about 0.90 area</w:t>
            </w:r>
          </w:p>
          <w:p w14:paraId="538247D7" w14:textId="744B720E" w:rsidR="0021593A" w:rsidRPr="001D136F" w:rsidRDefault="008D4502" w:rsidP="00453D48">
            <w:pPr>
              <w:jc w:val="both"/>
              <w:rPr>
                <w:color w:val="000000" w:themeColor="text1"/>
              </w:rPr>
            </w:pPr>
            <w:r w:rsidRPr="001D136F">
              <w:rPr>
                <w:color w:val="000000" w:themeColor="text1"/>
              </w:rPr>
              <w:t>Under</w:t>
            </w:r>
            <w:r w:rsidR="001B5000" w:rsidRPr="001D136F">
              <w:rPr>
                <w:color w:val="000000" w:themeColor="text1"/>
              </w:rPr>
              <w:t xml:space="preserve"> the curve.</w:t>
            </w:r>
          </w:p>
          <w:p w14:paraId="786EA64A" w14:textId="451EE7C7" w:rsidR="0021593A" w:rsidRPr="001D136F" w:rsidRDefault="0021593A" w:rsidP="00453D48">
            <w:pPr>
              <w:jc w:val="both"/>
              <w:rPr>
                <w:color w:val="000000" w:themeColor="text1"/>
              </w:rPr>
            </w:pPr>
          </w:p>
        </w:tc>
      </w:tr>
      <w:tr w:rsidR="00587FBC" w:rsidRPr="001D136F" w14:paraId="1F6A40A4" w14:textId="77777777" w:rsidTr="009735B9">
        <w:trPr>
          <w:trHeight w:val="260"/>
        </w:trPr>
        <w:tc>
          <w:tcPr>
            <w:tcW w:w="511" w:type="dxa"/>
          </w:tcPr>
          <w:p w14:paraId="74666D8F" w14:textId="49342142" w:rsidR="00587FBC" w:rsidRPr="001D136F" w:rsidRDefault="00643C1B" w:rsidP="00453D48">
            <w:pPr>
              <w:jc w:val="both"/>
              <w:rPr>
                <w:color w:val="000000" w:themeColor="text1"/>
              </w:rPr>
            </w:pPr>
            <w:r w:rsidRPr="001D136F">
              <w:rPr>
                <w:color w:val="000000" w:themeColor="text1"/>
              </w:rPr>
              <w:t>[</w:t>
            </w:r>
            <w:r w:rsidR="000906DE" w:rsidRPr="001D136F">
              <w:rPr>
                <w:color w:val="000000" w:themeColor="text1"/>
              </w:rPr>
              <w:t>09</w:t>
            </w:r>
            <w:r w:rsidRPr="001D136F">
              <w:rPr>
                <w:color w:val="000000" w:themeColor="text1"/>
              </w:rPr>
              <w:t>]</w:t>
            </w:r>
          </w:p>
        </w:tc>
        <w:tc>
          <w:tcPr>
            <w:tcW w:w="616" w:type="dxa"/>
          </w:tcPr>
          <w:p w14:paraId="18860522" w14:textId="79299B4F" w:rsidR="00587FBC" w:rsidRPr="001D136F" w:rsidRDefault="000906DE" w:rsidP="00453D48">
            <w:pPr>
              <w:jc w:val="both"/>
              <w:rPr>
                <w:color w:val="000000" w:themeColor="text1"/>
              </w:rPr>
            </w:pPr>
            <w:r w:rsidRPr="001D136F">
              <w:rPr>
                <w:color w:val="000000" w:themeColor="text1"/>
              </w:rPr>
              <w:t>2016</w:t>
            </w:r>
          </w:p>
        </w:tc>
        <w:tc>
          <w:tcPr>
            <w:tcW w:w="883" w:type="dxa"/>
          </w:tcPr>
          <w:p w14:paraId="687F9854" w14:textId="06D0B2F9" w:rsidR="00587FBC" w:rsidRPr="001D136F" w:rsidRDefault="000906DE" w:rsidP="00453D48">
            <w:pPr>
              <w:jc w:val="both"/>
              <w:rPr>
                <w:color w:val="000000" w:themeColor="text1"/>
              </w:rPr>
            </w:pPr>
            <w:r w:rsidRPr="001D136F">
              <w:rPr>
                <w:color w:val="000000" w:themeColor="text1"/>
              </w:rPr>
              <w:t>Equity Crowd Funding</w:t>
            </w:r>
          </w:p>
        </w:tc>
        <w:tc>
          <w:tcPr>
            <w:tcW w:w="1698" w:type="dxa"/>
          </w:tcPr>
          <w:p w14:paraId="0203CA73" w14:textId="3B91D123" w:rsidR="00587FBC" w:rsidRPr="001D136F" w:rsidRDefault="0038171C" w:rsidP="00453D48">
            <w:pPr>
              <w:jc w:val="both"/>
              <w:rPr>
                <w:color w:val="000000" w:themeColor="text1"/>
              </w:rPr>
            </w:pPr>
            <w:r w:rsidRPr="001D136F">
              <w:rPr>
                <w:color w:val="000000" w:themeColor="text1"/>
              </w:rPr>
              <w:t>Proposed Solution</w:t>
            </w:r>
          </w:p>
        </w:tc>
        <w:tc>
          <w:tcPr>
            <w:tcW w:w="2212" w:type="dxa"/>
          </w:tcPr>
          <w:p w14:paraId="667A61E3" w14:textId="3CFD0BCF" w:rsidR="00587FBC" w:rsidRPr="001D136F" w:rsidRDefault="008D4502"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NA</w:t>
            </w:r>
          </w:p>
        </w:tc>
        <w:tc>
          <w:tcPr>
            <w:tcW w:w="4678" w:type="dxa"/>
          </w:tcPr>
          <w:p w14:paraId="000A1F95" w14:textId="6CFD344C" w:rsidR="00587FBC" w:rsidRPr="001D136F" w:rsidRDefault="000906DE" w:rsidP="00453D48">
            <w:pPr>
              <w:jc w:val="both"/>
              <w:rPr>
                <w:color w:val="000000" w:themeColor="text1"/>
              </w:rPr>
            </w:pPr>
            <w:r w:rsidRPr="001D136F">
              <w:rPr>
                <w:color w:val="000000" w:themeColor="text1"/>
              </w:rPr>
              <w:t>Proposed in improving Existing crowdfunding in young Entrepreneurs in China by developing university student entrepreneur</w:t>
            </w:r>
            <w:r w:rsidR="009B7233" w:rsidRPr="001D136F">
              <w:rPr>
                <w:color w:val="000000" w:themeColor="text1"/>
              </w:rPr>
              <w:t>s</w:t>
            </w:r>
            <w:r w:rsidRPr="001D136F">
              <w:rPr>
                <w:color w:val="000000" w:themeColor="text1"/>
              </w:rPr>
              <w:t xml:space="preserve"> tool using TRSADMIN </w:t>
            </w:r>
          </w:p>
        </w:tc>
      </w:tr>
      <w:tr w:rsidR="000906DE" w:rsidRPr="001D136F" w14:paraId="1BEB2361" w14:textId="77777777" w:rsidTr="009735B9">
        <w:trPr>
          <w:trHeight w:val="260"/>
        </w:trPr>
        <w:tc>
          <w:tcPr>
            <w:tcW w:w="511" w:type="dxa"/>
          </w:tcPr>
          <w:p w14:paraId="0885056A" w14:textId="655AD188" w:rsidR="000906DE" w:rsidRPr="001D136F" w:rsidRDefault="00643C1B" w:rsidP="00453D48">
            <w:pPr>
              <w:jc w:val="both"/>
              <w:rPr>
                <w:color w:val="000000" w:themeColor="text1"/>
              </w:rPr>
            </w:pPr>
            <w:r w:rsidRPr="001D136F">
              <w:rPr>
                <w:color w:val="000000" w:themeColor="text1"/>
              </w:rPr>
              <w:t>[</w:t>
            </w:r>
            <w:r w:rsidR="000906DE" w:rsidRPr="001D136F">
              <w:rPr>
                <w:color w:val="000000" w:themeColor="text1"/>
              </w:rPr>
              <w:t>10</w:t>
            </w:r>
            <w:r w:rsidRPr="001D136F">
              <w:rPr>
                <w:color w:val="000000" w:themeColor="text1"/>
              </w:rPr>
              <w:t>]</w:t>
            </w:r>
          </w:p>
        </w:tc>
        <w:tc>
          <w:tcPr>
            <w:tcW w:w="616" w:type="dxa"/>
          </w:tcPr>
          <w:p w14:paraId="722D724C" w14:textId="1B2E4A6C" w:rsidR="000906DE" w:rsidRPr="001D136F" w:rsidRDefault="009B7233" w:rsidP="00453D48">
            <w:pPr>
              <w:jc w:val="both"/>
              <w:rPr>
                <w:color w:val="000000" w:themeColor="text1"/>
              </w:rPr>
            </w:pPr>
            <w:r w:rsidRPr="001D136F">
              <w:rPr>
                <w:color w:val="000000" w:themeColor="text1"/>
              </w:rPr>
              <w:t>2014</w:t>
            </w:r>
          </w:p>
        </w:tc>
        <w:tc>
          <w:tcPr>
            <w:tcW w:w="883" w:type="dxa"/>
          </w:tcPr>
          <w:p w14:paraId="5486AFB1" w14:textId="31062BCD" w:rsidR="000906DE" w:rsidRPr="001D136F" w:rsidRDefault="009B7233" w:rsidP="00453D48">
            <w:pPr>
              <w:jc w:val="both"/>
              <w:rPr>
                <w:color w:val="000000" w:themeColor="text1"/>
              </w:rPr>
            </w:pPr>
            <w:r w:rsidRPr="001D136F">
              <w:rPr>
                <w:color w:val="000000" w:themeColor="text1"/>
              </w:rPr>
              <w:t>Equity Crowd Funding</w:t>
            </w:r>
          </w:p>
        </w:tc>
        <w:tc>
          <w:tcPr>
            <w:tcW w:w="1698" w:type="dxa"/>
          </w:tcPr>
          <w:p w14:paraId="4E0EEA4C" w14:textId="03B63568" w:rsidR="000906DE" w:rsidRPr="001D136F" w:rsidRDefault="0038171C" w:rsidP="00453D48">
            <w:pPr>
              <w:jc w:val="both"/>
              <w:rPr>
                <w:color w:val="000000" w:themeColor="text1"/>
              </w:rPr>
            </w:pPr>
            <w:r w:rsidRPr="001D136F">
              <w:rPr>
                <w:color w:val="000000" w:themeColor="text1"/>
              </w:rPr>
              <w:t>Data Visualization only</w:t>
            </w:r>
          </w:p>
        </w:tc>
        <w:tc>
          <w:tcPr>
            <w:tcW w:w="2212" w:type="dxa"/>
          </w:tcPr>
          <w:p w14:paraId="2D3F4D03" w14:textId="5F737FDD" w:rsidR="000906DE" w:rsidRPr="001D136F" w:rsidRDefault="009B7233" w:rsidP="00453D48">
            <w:pPr>
              <w:autoSpaceDE w:val="0"/>
              <w:autoSpaceDN w:val="0"/>
              <w:adjustRightInd w:val="0"/>
              <w:jc w:val="both"/>
              <w:rPr>
                <w:rFonts w:ascii="TimesNewRoman,Bold" w:hAnsi="TimesNewRoman,Bold" w:cs="TimesNewRoman,Bold"/>
                <w:bCs/>
                <w:color w:val="000000" w:themeColor="text1"/>
              </w:rPr>
            </w:pPr>
            <w:r w:rsidRPr="001D136F">
              <w:rPr>
                <w:rFonts w:ascii="TimesNewRoman,Bold" w:hAnsi="TimesNewRoman,Bold" w:cs="TimesNewRoman,Bold"/>
                <w:bCs/>
                <w:color w:val="000000" w:themeColor="text1"/>
              </w:rPr>
              <w:t>Crowd Funding source working in Finland</w:t>
            </w:r>
          </w:p>
        </w:tc>
        <w:tc>
          <w:tcPr>
            <w:tcW w:w="4678" w:type="dxa"/>
          </w:tcPr>
          <w:p w14:paraId="707A390A" w14:textId="546912B6" w:rsidR="000906DE" w:rsidRPr="001D136F" w:rsidRDefault="009B7233" w:rsidP="00453D48">
            <w:pPr>
              <w:jc w:val="both"/>
              <w:rPr>
                <w:color w:val="000000" w:themeColor="text1"/>
              </w:rPr>
            </w:pPr>
            <w:r w:rsidRPr="001D136F">
              <w:rPr>
                <w:color w:val="000000" w:themeColor="text1"/>
              </w:rPr>
              <w:t>Based on different cities equity crowd funding has upper hand in Finland with the help of visualizations.</w:t>
            </w:r>
          </w:p>
        </w:tc>
      </w:tr>
      <w:tr w:rsidR="009B7233" w:rsidRPr="001D136F" w14:paraId="4350F5E3" w14:textId="77777777" w:rsidTr="009735B9">
        <w:trPr>
          <w:trHeight w:val="260"/>
        </w:trPr>
        <w:tc>
          <w:tcPr>
            <w:tcW w:w="511" w:type="dxa"/>
          </w:tcPr>
          <w:p w14:paraId="75B46A13" w14:textId="75A53D9F" w:rsidR="009B7233" w:rsidRPr="001D136F" w:rsidRDefault="00643C1B" w:rsidP="00453D48">
            <w:pPr>
              <w:jc w:val="both"/>
              <w:rPr>
                <w:color w:val="000000" w:themeColor="text1"/>
              </w:rPr>
            </w:pPr>
            <w:r w:rsidRPr="001D136F">
              <w:rPr>
                <w:color w:val="000000" w:themeColor="text1"/>
              </w:rPr>
              <w:t>[</w:t>
            </w:r>
            <w:r w:rsidR="009B7233" w:rsidRPr="001D136F">
              <w:rPr>
                <w:color w:val="000000" w:themeColor="text1"/>
              </w:rPr>
              <w:t>12</w:t>
            </w:r>
            <w:r w:rsidRPr="001D136F">
              <w:rPr>
                <w:color w:val="000000" w:themeColor="text1"/>
              </w:rPr>
              <w:t>]</w:t>
            </w:r>
          </w:p>
        </w:tc>
        <w:tc>
          <w:tcPr>
            <w:tcW w:w="616" w:type="dxa"/>
          </w:tcPr>
          <w:p w14:paraId="25564B5F" w14:textId="474F208E" w:rsidR="009B7233" w:rsidRPr="001D136F" w:rsidRDefault="009B7233" w:rsidP="00453D48">
            <w:pPr>
              <w:jc w:val="both"/>
              <w:rPr>
                <w:color w:val="000000" w:themeColor="text1"/>
              </w:rPr>
            </w:pPr>
            <w:r w:rsidRPr="001D136F">
              <w:rPr>
                <w:color w:val="000000" w:themeColor="text1"/>
              </w:rPr>
              <w:t>2014</w:t>
            </w:r>
          </w:p>
        </w:tc>
        <w:tc>
          <w:tcPr>
            <w:tcW w:w="883" w:type="dxa"/>
          </w:tcPr>
          <w:p w14:paraId="7A9647B6" w14:textId="295FC16A" w:rsidR="009B7233" w:rsidRPr="001D136F" w:rsidRDefault="0038171C" w:rsidP="00453D48">
            <w:pPr>
              <w:jc w:val="both"/>
              <w:rPr>
                <w:color w:val="000000" w:themeColor="text1"/>
              </w:rPr>
            </w:pPr>
            <w:r w:rsidRPr="001D136F">
              <w:rPr>
                <w:color w:val="000000" w:themeColor="text1"/>
              </w:rPr>
              <w:t>Reward based Crowd Funding</w:t>
            </w:r>
          </w:p>
        </w:tc>
        <w:tc>
          <w:tcPr>
            <w:tcW w:w="1698" w:type="dxa"/>
          </w:tcPr>
          <w:p w14:paraId="724A06E7" w14:textId="32497A9D" w:rsidR="009B7233" w:rsidRPr="001D136F" w:rsidRDefault="0038171C" w:rsidP="00453D48">
            <w:pPr>
              <w:jc w:val="both"/>
              <w:rPr>
                <w:color w:val="000000" w:themeColor="text1"/>
              </w:rPr>
            </w:pPr>
            <w:r w:rsidRPr="001D136F">
              <w:rPr>
                <w:color w:val="000000" w:themeColor="text1"/>
              </w:rPr>
              <w:t>Data Visualization only</w:t>
            </w:r>
          </w:p>
        </w:tc>
        <w:tc>
          <w:tcPr>
            <w:tcW w:w="2212" w:type="dxa"/>
          </w:tcPr>
          <w:p w14:paraId="1CF7BA71" w14:textId="5DE055DB" w:rsidR="009B7233" w:rsidRPr="001D136F" w:rsidRDefault="0038171C" w:rsidP="00453D48">
            <w:pPr>
              <w:autoSpaceDE w:val="0"/>
              <w:autoSpaceDN w:val="0"/>
              <w:adjustRightInd w:val="0"/>
              <w:jc w:val="both"/>
              <w:rPr>
                <w:rFonts w:ascii="TimesNewRoman,Bold" w:hAnsi="TimesNewRoman,Bold" w:cs="TimesNewRoman,Bold"/>
                <w:bCs/>
                <w:color w:val="000000" w:themeColor="text1"/>
              </w:rPr>
            </w:pPr>
            <w:r w:rsidRPr="001D136F">
              <w:rPr>
                <w:bCs/>
                <w:color w:val="000000" w:themeColor="text1"/>
              </w:rPr>
              <w:t>Indiegogo platform</w:t>
            </w:r>
          </w:p>
        </w:tc>
        <w:tc>
          <w:tcPr>
            <w:tcW w:w="4678" w:type="dxa"/>
          </w:tcPr>
          <w:p w14:paraId="66B83187" w14:textId="505AF010" w:rsidR="009B7233" w:rsidRPr="001D136F" w:rsidRDefault="0038171C" w:rsidP="00453D48">
            <w:pPr>
              <w:jc w:val="both"/>
              <w:rPr>
                <w:color w:val="000000" w:themeColor="text1"/>
              </w:rPr>
            </w:pPr>
            <w:r w:rsidRPr="001D136F">
              <w:rPr>
                <w:color w:val="000000" w:themeColor="text1"/>
              </w:rPr>
              <w:t>Data Visualization of different countries specifically in middle east about the success and failure contribution from the scrapped data.</w:t>
            </w:r>
          </w:p>
        </w:tc>
      </w:tr>
      <w:tr w:rsidR="0038171C" w:rsidRPr="001D136F" w14:paraId="1C260E71" w14:textId="77777777" w:rsidTr="009735B9">
        <w:trPr>
          <w:trHeight w:val="260"/>
        </w:trPr>
        <w:tc>
          <w:tcPr>
            <w:tcW w:w="511" w:type="dxa"/>
          </w:tcPr>
          <w:p w14:paraId="1A7711BB" w14:textId="5014912E" w:rsidR="0038171C" w:rsidRPr="001D136F" w:rsidRDefault="00643C1B" w:rsidP="00453D48">
            <w:pPr>
              <w:jc w:val="both"/>
              <w:rPr>
                <w:color w:val="000000" w:themeColor="text1"/>
              </w:rPr>
            </w:pPr>
            <w:r w:rsidRPr="001D136F">
              <w:rPr>
                <w:color w:val="000000" w:themeColor="text1"/>
              </w:rPr>
              <w:t>[</w:t>
            </w:r>
            <w:r w:rsidR="0038171C" w:rsidRPr="001D136F">
              <w:rPr>
                <w:color w:val="000000" w:themeColor="text1"/>
              </w:rPr>
              <w:t>13</w:t>
            </w:r>
            <w:r w:rsidRPr="001D136F">
              <w:rPr>
                <w:color w:val="000000" w:themeColor="text1"/>
              </w:rPr>
              <w:t>]</w:t>
            </w:r>
          </w:p>
        </w:tc>
        <w:tc>
          <w:tcPr>
            <w:tcW w:w="616" w:type="dxa"/>
          </w:tcPr>
          <w:p w14:paraId="64EFF17F" w14:textId="56965250" w:rsidR="0038171C" w:rsidRPr="001D136F" w:rsidRDefault="0038171C" w:rsidP="00453D48">
            <w:pPr>
              <w:jc w:val="both"/>
              <w:rPr>
                <w:color w:val="000000" w:themeColor="text1"/>
              </w:rPr>
            </w:pPr>
            <w:r w:rsidRPr="001D136F">
              <w:rPr>
                <w:color w:val="000000" w:themeColor="text1"/>
              </w:rPr>
              <w:t>2016</w:t>
            </w:r>
          </w:p>
        </w:tc>
        <w:tc>
          <w:tcPr>
            <w:tcW w:w="883" w:type="dxa"/>
          </w:tcPr>
          <w:p w14:paraId="641088AD" w14:textId="1E2331FA" w:rsidR="0038171C" w:rsidRPr="001D136F" w:rsidRDefault="0038171C" w:rsidP="00453D48">
            <w:pPr>
              <w:jc w:val="both"/>
              <w:rPr>
                <w:color w:val="000000" w:themeColor="text1"/>
              </w:rPr>
            </w:pPr>
            <w:r w:rsidRPr="001D136F">
              <w:rPr>
                <w:color w:val="000000" w:themeColor="text1"/>
              </w:rPr>
              <w:t>Reward based crowd funding</w:t>
            </w:r>
          </w:p>
        </w:tc>
        <w:tc>
          <w:tcPr>
            <w:tcW w:w="1698" w:type="dxa"/>
          </w:tcPr>
          <w:p w14:paraId="69583222" w14:textId="23EDF81B" w:rsidR="0038171C" w:rsidRPr="001D136F" w:rsidRDefault="0038171C" w:rsidP="00453D48">
            <w:pPr>
              <w:jc w:val="both"/>
              <w:rPr>
                <w:color w:val="000000" w:themeColor="text1"/>
              </w:rPr>
            </w:pPr>
            <w:r w:rsidRPr="001D136F">
              <w:rPr>
                <w:color w:val="000000" w:themeColor="text1"/>
              </w:rPr>
              <w:t>Linear Regression</w:t>
            </w:r>
          </w:p>
        </w:tc>
        <w:tc>
          <w:tcPr>
            <w:tcW w:w="2212" w:type="dxa"/>
          </w:tcPr>
          <w:p w14:paraId="778821A8" w14:textId="2D63A6E6" w:rsidR="0038171C" w:rsidRPr="001D136F" w:rsidRDefault="0038171C" w:rsidP="00453D48">
            <w:pPr>
              <w:autoSpaceDE w:val="0"/>
              <w:autoSpaceDN w:val="0"/>
              <w:adjustRightInd w:val="0"/>
              <w:jc w:val="both"/>
              <w:rPr>
                <w:bCs/>
                <w:color w:val="000000" w:themeColor="text1"/>
              </w:rPr>
            </w:pPr>
            <w:r w:rsidRPr="001D136F">
              <w:rPr>
                <w:bCs/>
                <w:color w:val="000000" w:themeColor="text1"/>
              </w:rPr>
              <w:t>Jing Dong Crowd funding platform</w:t>
            </w:r>
          </w:p>
        </w:tc>
        <w:tc>
          <w:tcPr>
            <w:tcW w:w="4678" w:type="dxa"/>
          </w:tcPr>
          <w:p w14:paraId="3C802C08" w14:textId="2645A4A3" w:rsidR="0038171C" w:rsidRPr="001D136F" w:rsidRDefault="00324D88" w:rsidP="00453D48">
            <w:pPr>
              <w:jc w:val="both"/>
              <w:rPr>
                <w:color w:val="000000" w:themeColor="text1"/>
              </w:rPr>
            </w:pPr>
            <w:r w:rsidRPr="001D136F">
              <w:rPr>
                <w:color w:val="000000" w:themeColor="text1"/>
              </w:rPr>
              <w:t>Finding category based on linear regression to get the project successful in the dataset</w:t>
            </w:r>
          </w:p>
        </w:tc>
      </w:tr>
    </w:tbl>
    <w:p w14:paraId="79ED75DC" w14:textId="77777777" w:rsidR="00453D48" w:rsidRPr="001D136F" w:rsidRDefault="00453D48" w:rsidP="00453D48">
      <w:pPr>
        <w:jc w:val="both"/>
        <w:rPr>
          <w:color w:val="000000" w:themeColor="text1"/>
        </w:rPr>
        <w:sectPr w:rsidR="00453D48" w:rsidRPr="001D136F" w:rsidSect="00453D48">
          <w:type w:val="continuous"/>
          <w:pgSz w:w="12240" w:h="15840" w:code="1"/>
          <w:pgMar w:top="1008" w:right="936" w:bottom="1008" w:left="936" w:header="432" w:footer="432" w:gutter="0"/>
          <w:cols w:space="288"/>
        </w:sectPr>
      </w:pPr>
    </w:p>
    <w:p w14:paraId="446EF5CF" w14:textId="1E577268" w:rsidR="00B87E77" w:rsidRDefault="00B87E77" w:rsidP="00453D48">
      <w:pPr>
        <w:jc w:val="both"/>
        <w:rPr>
          <w:color w:val="000000" w:themeColor="text1"/>
        </w:rPr>
      </w:pPr>
    </w:p>
    <w:p w14:paraId="5AAF6E8C" w14:textId="1730E676" w:rsidR="001D136F" w:rsidRDefault="001D136F" w:rsidP="00453D48">
      <w:pPr>
        <w:jc w:val="both"/>
        <w:rPr>
          <w:color w:val="000000" w:themeColor="text1"/>
        </w:rPr>
      </w:pPr>
    </w:p>
    <w:p w14:paraId="4A0606BF" w14:textId="77777777" w:rsidR="001D136F" w:rsidRPr="001D136F" w:rsidRDefault="001D136F" w:rsidP="00453D48">
      <w:pPr>
        <w:jc w:val="both"/>
        <w:rPr>
          <w:color w:val="000000" w:themeColor="text1"/>
        </w:rPr>
      </w:pPr>
    </w:p>
    <w:p w14:paraId="4C384E09" w14:textId="77777777" w:rsidR="00442338" w:rsidRPr="001D136F" w:rsidRDefault="00442338" w:rsidP="00453D48">
      <w:pPr>
        <w:jc w:val="both"/>
        <w:rPr>
          <w:color w:val="000000" w:themeColor="text1"/>
        </w:rPr>
      </w:pPr>
    </w:p>
    <w:p w14:paraId="3B7B9218" w14:textId="676F54D6" w:rsidR="005C36A2" w:rsidRPr="001D136F" w:rsidRDefault="005C36A2" w:rsidP="005C36A2">
      <w:pPr>
        <w:pStyle w:val="ListParagraph"/>
        <w:numPr>
          <w:ilvl w:val="0"/>
          <w:numId w:val="41"/>
        </w:numPr>
        <w:jc w:val="both"/>
        <w:rPr>
          <w:color w:val="000000" w:themeColor="text1"/>
        </w:rPr>
      </w:pPr>
      <w:r w:rsidRPr="001D136F">
        <w:rPr>
          <w:color w:val="000000" w:themeColor="text1"/>
        </w:rPr>
        <w:t>PROBLEM STATEMENT</w:t>
      </w:r>
    </w:p>
    <w:p w14:paraId="351683AA" w14:textId="77777777" w:rsidR="00F448CB" w:rsidRPr="001D136F" w:rsidRDefault="00F448CB" w:rsidP="00F448CB">
      <w:pPr>
        <w:jc w:val="both"/>
        <w:rPr>
          <w:color w:val="000000" w:themeColor="text1"/>
        </w:rPr>
      </w:pPr>
    </w:p>
    <w:p w14:paraId="0E9A3DC8" w14:textId="378C1F9E" w:rsidR="00453D48" w:rsidRPr="001D136F" w:rsidRDefault="00386DA9" w:rsidP="005C36A2">
      <w:pPr>
        <w:jc w:val="both"/>
        <w:rPr>
          <w:color w:val="000000" w:themeColor="text1"/>
        </w:rPr>
      </w:pPr>
      <w:r w:rsidRPr="001D136F">
        <w:rPr>
          <w:color w:val="000000" w:themeColor="text1"/>
        </w:rPr>
        <w:t xml:space="preserve">The problem with the project is that </w:t>
      </w:r>
      <w:r w:rsidR="00B202AD" w:rsidRPr="001D136F">
        <w:rPr>
          <w:color w:val="000000" w:themeColor="text1"/>
        </w:rPr>
        <w:t xml:space="preserve">without getting the details of </w:t>
      </w:r>
      <w:r w:rsidR="00A0258E" w:rsidRPr="001D136F">
        <w:rPr>
          <w:color w:val="000000" w:themeColor="text1"/>
        </w:rPr>
        <w:t xml:space="preserve">the dataset we cannot say what type of problem we are going to solve. With the help of visualization of techniques using Logistic Regression, we can infer that that categories we assumed are good for the prediction of classification based </w:t>
      </w:r>
      <w:r w:rsidR="004677AC" w:rsidRPr="001D136F">
        <w:rPr>
          <w:color w:val="000000" w:themeColor="text1"/>
        </w:rPr>
        <w:t>on different features. First, we tried to predict the classification based on the features. In most of the research, logistic regression is the most common techniques used in different research papers.</w:t>
      </w:r>
      <w:r w:rsidR="00DC4E9C" w:rsidRPr="001D136F">
        <w:rPr>
          <w:color w:val="000000" w:themeColor="text1"/>
        </w:rPr>
        <w:t xml:space="preserve"> There are many categories used for crowd funding and the data visualization of these categories with respect to the state of the project which include cancelled, failed,</w:t>
      </w:r>
      <w:r w:rsidR="008D4502" w:rsidRPr="001D136F">
        <w:rPr>
          <w:color w:val="000000" w:themeColor="text1"/>
        </w:rPr>
        <w:t xml:space="preserve"> live, successful, and undefined. Figure.1 showing the comparison of the main categories of the project with respect to the state. In the x-axis, which is representing the number of </w:t>
      </w:r>
      <w:r w:rsidR="00176A32" w:rsidRPr="001D136F">
        <w:rPr>
          <w:color w:val="000000" w:themeColor="text1"/>
        </w:rPr>
        <w:t>appearances</w:t>
      </w:r>
      <w:r w:rsidR="008D4502" w:rsidRPr="001D136F">
        <w:rPr>
          <w:color w:val="000000" w:themeColor="text1"/>
        </w:rPr>
        <w:t xml:space="preserve"> of category in the dataset w.r.t to the state in different colors and y-axis representing the category. Film and Video is the category which appear the most as compared to others but the failed contribution in this category is higher as compared to successful projects. </w:t>
      </w:r>
      <w:r w:rsidR="00B664F9" w:rsidRPr="001D136F">
        <w:rPr>
          <w:color w:val="000000" w:themeColor="text1"/>
        </w:rPr>
        <w:t>Similarly,</w:t>
      </w:r>
      <w:r w:rsidR="008D4502" w:rsidRPr="001D136F">
        <w:rPr>
          <w:color w:val="000000" w:themeColor="text1"/>
        </w:rPr>
        <w:t xml:space="preserve"> Music is the second most appeared category in the dataset and the successful projects are more as compared to failed and other states in this </w:t>
      </w:r>
      <w:r w:rsidR="00176A32" w:rsidRPr="001D136F">
        <w:rPr>
          <w:color w:val="000000" w:themeColor="text1"/>
        </w:rPr>
        <w:t>category</w:t>
      </w:r>
      <w:r w:rsidR="008D4502" w:rsidRPr="001D136F">
        <w:rPr>
          <w:color w:val="000000" w:themeColor="text1"/>
        </w:rPr>
        <w:t>.</w:t>
      </w:r>
    </w:p>
    <w:p w14:paraId="089E69A1" w14:textId="050087F0" w:rsidR="00DC4E9C" w:rsidRPr="001D136F" w:rsidRDefault="0011759A" w:rsidP="005C36A2">
      <w:pPr>
        <w:jc w:val="both"/>
        <w:rPr>
          <w:color w:val="000000" w:themeColor="text1"/>
        </w:rPr>
      </w:pPr>
      <w:r>
        <w:rPr>
          <w:noProof/>
          <w:color w:val="000000" w:themeColor="text1"/>
        </w:rPr>
        <w:drawing>
          <wp:inline distT="0" distB="0" distL="0" distR="0" wp14:anchorId="006BC7BA" wp14:editId="7FC9E539">
            <wp:extent cx="3200400" cy="3109887"/>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eet 1.png"/>
                    <pic:cNvPicPr/>
                  </pic:nvPicPr>
                  <pic:blipFill>
                    <a:blip r:embed="rId9"/>
                    <a:stretch>
                      <a:fillRect/>
                    </a:stretch>
                  </pic:blipFill>
                  <pic:spPr>
                    <a:xfrm>
                      <a:off x="0" y="0"/>
                      <a:ext cx="3221523" cy="3130413"/>
                    </a:xfrm>
                    <a:prstGeom prst="rect">
                      <a:avLst/>
                    </a:prstGeom>
                  </pic:spPr>
                </pic:pic>
              </a:graphicData>
            </a:graphic>
          </wp:inline>
        </w:drawing>
      </w:r>
    </w:p>
    <w:p w14:paraId="61657ECA" w14:textId="77777777" w:rsidR="0011759A" w:rsidRDefault="0011759A" w:rsidP="00631127">
      <w:pPr>
        <w:jc w:val="both"/>
        <w:rPr>
          <w:color w:val="000000" w:themeColor="text1"/>
        </w:rPr>
      </w:pPr>
    </w:p>
    <w:p w14:paraId="464026FD" w14:textId="7F6BB0AB" w:rsidR="007A2552" w:rsidRDefault="007A2552" w:rsidP="00631127">
      <w:pPr>
        <w:jc w:val="both"/>
        <w:rPr>
          <w:color w:val="000000" w:themeColor="text1"/>
        </w:rPr>
      </w:pPr>
      <w:r w:rsidRPr="001D136F">
        <w:rPr>
          <w:color w:val="000000" w:themeColor="text1"/>
        </w:rPr>
        <w:t xml:space="preserve">Figure.1: Showing the </w:t>
      </w:r>
      <w:r w:rsidR="00991829" w:rsidRPr="001D136F">
        <w:rPr>
          <w:color w:val="000000" w:themeColor="text1"/>
        </w:rPr>
        <w:t>visualization</w:t>
      </w:r>
      <w:r w:rsidRPr="001D136F">
        <w:rPr>
          <w:color w:val="000000" w:themeColor="text1"/>
        </w:rPr>
        <w:t xml:space="preserve"> of project states vs categories</w:t>
      </w:r>
    </w:p>
    <w:p w14:paraId="2CD4E747" w14:textId="77777777" w:rsidR="001D136F" w:rsidRPr="001D136F" w:rsidRDefault="001D136F" w:rsidP="00631127">
      <w:pPr>
        <w:jc w:val="both"/>
        <w:rPr>
          <w:color w:val="000000" w:themeColor="text1"/>
        </w:rPr>
      </w:pPr>
    </w:p>
    <w:p w14:paraId="59B96765" w14:textId="38C07B89" w:rsidR="00700AD0" w:rsidRPr="001D136F" w:rsidRDefault="00631127" w:rsidP="00631127">
      <w:pPr>
        <w:jc w:val="both"/>
        <w:rPr>
          <w:color w:val="000000" w:themeColor="text1"/>
        </w:rPr>
      </w:pPr>
      <w:r w:rsidRPr="001D136F">
        <w:rPr>
          <w:color w:val="000000" w:themeColor="text1"/>
        </w:rPr>
        <w:t>So, with the help of visualization using Tableau indicates that most of the projects either successful or failed that’s what in other people work.</w:t>
      </w:r>
      <w:r w:rsidR="00700AD0">
        <w:rPr>
          <w:color w:val="000000" w:themeColor="text1"/>
        </w:rPr>
        <w:t xml:space="preserve"> </w:t>
      </w:r>
    </w:p>
    <w:p w14:paraId="2DC00A78" w14:textId="021DAD13" w:rsidR="00631127" w:rsidRPr="001D136F" w:rsidRDefault="00631127" w:rsidP="00631127">
      <w:pPr>
        <w:jc w:val="both"/>
        <w:rPr>
          <w:color w:val="000000" w:themeColor="text1"/>
        </w:rPr>
      </w:pPr>
      <w:r w:rsidRPr="001D136F">
        <w:rPr>
          <w:color w:val="000000" w:themeColor="text1"/>
        </w:rPr>
        <w:t xml:space="preserve">But most importantly, there is a significant </w:t>
      </w:r>
      <w:r w:rsidR="005428EA" w:rsidRPr="001D136F">
        <w:rPr>
          <w:color w:val="000000" w:themeColor="text1"/>
        </w:rPr>
        <w:t>amount</w:t>
      </w:r>
      <w:r w:rsidRPr="001D136F">
        <w:rPr>
          <w:color w:val="000000" w:themeColor="text1"/>
        </w:rPr>
        <w:t xml:space="preserve"> </w:t>
      </w:r>
      <w:r w:rsidR="00613E53" w:rsidRPr="001D136F">
        <w:rPr>
          <w:color w:val="000000" w:themeColor="text1"/>
        </w:rPr>
        <w:t>of appeared</w:t>
      </w:r>
      <w:r w:rsidR="005428EA" w:rsidRPr="001D136F">
        <w:rPr>
          <w:color w:val="000000" w:themeColor="text1"/>
        </w:rPr>
        <w:t xml:space="preserve"> categories</w:t>
      </w:r>
      <w:r w:rsidRPr="001D136F">
        <w:rPr>
          <w:color w:val="000000" w:themeColor="text1"/>
        </w:rPr>
        <w:t xml:space="preserve"> which are ignored by </w:t>
      </w:r>
      <w:r w:rsidR="005428EA" w:rsidRPr="001D136F">
        <w:rPr>
          <w:color w:val="000000" w:themeColor="text1"/>
        </w:rPr>
        <w:t>almost</w:t>
      </w:r>
      <w:r w:rsidRPr="001D136F">
        <w:rPr>
          <w:color w:val="000000" w:themeColor="text1"/>
        </w:rPr>
        <w:t xml:space="preserve"> </w:t>
      </w:r>
      <w:r w:rsidR="005428EA" w:rsidRPr="001D136F">
        <w:rPr>
          <w:color w:val="000000" w:themeColor="text1"/>
        </w:rPr>
        <w:t>everyone</w:t>
      </w:r>
      <w:r w:rsidRPr="001D136F">
        <w:rPr>
          <w:color w:val="000000" w:themeColor="text1"/>
        </w:rPr>
        <w:t xml:space="preserve"> that include cancelled and live projects. So, that’s the research gap</w:t>
      </w:r>
      <w:r w:rsidR="00613E53" w:rsidRPr="001D136F">
        <w:rPr>
          <w:color w:val="000000" w:themeColor="text1"/>
        </w:rPr>
        <w:t>.</w:t>
      </w:r>
    </w:p>
    <w:p w14:paraId="47856873" w14:textId="762261C7" w:rsidR="00613E53" w:rsidRPr="001D136F" w:rsidRDefault="00613E53" w:rsidP="001D136F">
      <w:pPr>
        <w:spacing w:after="240"/>
        <w:jc w:val="both"/>
        <w:rPr>
          <w:color w:val="000000" w:themeColor="text1"/>
        </w:rPr>
      </w:pPr>
      <w:r w:rsidRPr="001D136F">
        <w:rPr>
          <w:color w:val="000000" w:themeColor="text1"/>
        </w:rPr>
        <w:t xml:space="preserve">With the help of features used for the prediction of cancelled and failed projects are categories, Goal: the amount of money </w:t>
      </w:r>
      <w:r w:rsidRPr="001D136F">
        <w:rPr>
          <w:color w:val="000000" w:themeColor="text1"/>
        </w:rPr>
        <w:t>in US dollars</w:t>
      </w:r>
      <w:r w:rsidR="009C31F2" w:rsidRPr="001D136F">
        <w:rPr>
          <w:color w:val="000000" w:themeColor="text1"/>
        </w:rPr>
        <w:t xml:space="preserve">. </w:t>
      </w:r>
      <w:r w:rsidR="00B47D2A" w:rsidRPr="001D136F">
        <w:rPr>
          <w:color w:val="000000" w:themeColor="text1"/>
        </w:rPr>
        <w:t>Similarly,</w:t>
      </w:r>
      <w:r w:rsidR="009C31F2" w:rsidRPr="001D136F">
        <w:rPr>
          <w:color w:val="000000" w:themeColor="text1"/>
        </w:rPr>
        <w:t xml:space="preserve"> amount of money in US dollars pledged</w:t>
      </w:r>
      <w:r w:rsidR="00B47D2A" w:rsidRPr="001D136F">
        <w:rPr>
          <w:color w:val="000000" w:themeColor="text1"/>
        </w:rPr>
        <w:t xml:space="preserve">. </w:t>
      </w:r>
    </w:p>
    <w:p w14:paraId="44201F0D" w14:textId="7F29223B" w:rsidR="00B47D2A" w:rsidRPr="001D136F" w:rsidRDefault="00B47D2A" w:rsidP="001D136F">
      <w:pPr>
        <w:spacing w:after="240"/>
        <w:jc w:val="both"/>
        <w:rPr>
          <w:color w:val="000000" w:themeColor="text1"/>
        </w:rPr>
      </w:pPr>
      <w:r w:rsidRPr="001D136F">
        <w:rPr>
          <w:color w:val="000000" w:themeColor="text1"/>
        </w:rPr>
        <w:t xml:space="preserve">In the research, Logistic Regression has reached with the accuracy of 89 percent as we tried it for cross reference, and we got the same result with including the features. </w:t>
      </w:r>
      <w:r w:rsidR="00F95412" w:rsidRPr="001D136F">
        <w:rPr>
          <w:color w:val="000000" w:themeColor="text1"/>
        </w:rPr>
        <w:t>Similarly,</w:t>
      </w:r>
      <w:r w:rsidRPr="001D136F">
        <w:rPr>
          <w:color w:val="000000" w:themeColor="text1"/>
        </w:rPr>
        <w:t xml:space="preserve"> we tried gradient boosting machines and got the accuracy 97 percent.</w:t>
      </w:r>
    </w:p>
    <w:p w14:paraId="23E5C400" w14:textId="15D3638F" w:rsidR="00631127" w:rsidRPr="001D136F" w:rsidRDefault="00F95412" w:rsidP="00631127">
      <w:pPr>
        <w:jc w:val="both"/>
        <w:rPr>
          <w:color w:val="000000" w:themeColor="text1"/>
        </w:rPr>
      </w:pPr>
      <w:r w:rsidRPr="001D136F">
        <w:rPr>
          <w:color w:val="000000" w:themeColor="text1"/>
        </w:rPr>
        <w:t>T</w:t>
      </w:r>
      <w:r w:rsidR="004775D6" w:rsidRPr="001D136F">
        <w:rPr>
          <w:color w:val="000000" w:themeColor="text1"/>
        </w:rPr>
        <w:t xml:space="preserve">he </w:t>
      </w:r>
      <w:r w:rsidR="00F90DEB" w:rsidRPr="001D136F">
        <w:rPr>
          <w:color w:val="000000" w:themeColor="text1"/>
        </w:rPr>
        <w:t>Problem include in this project is to apply different machine learning algorithm</w:t>
      </w:r>
      <w:r w:rsidR="006C257D" w:rsidRPr="001D136F">
        <w:rPr>
          <w:color w:val="000000" w:themeColor="text1"/>
        </w:rPr>
        <w:t xml:space="preserve">s like logistic regression, gradient boosting algorithm and deep learning machine learning artificial neural networks with forward feed to check the </w:t>
      </w:r>
      <w:r w:rsidR="008D4502" w:rsidRPr="001D136F">
        <w:rPr>
          <w:color w:val="000000" w:themeColor="text1"/>
        </w:rPr>
        <w:t xml:space="preserve">accuracy </w:t>
      </w:r>
      <w:r w:rsidR="006C257D" w:rsidRPr="001D136F">
        <w:rPr>
          <w:color w:val="000000" w:themeColor="text1"/>
        </w:rPr>
        <w:t>in the multi</w:t>
      </w:r>
      <w:r w:rsidR="008D4502" w:rsidRPr="001D136F">
        <w:rPr>
          <w:color w:val="000000" w:themeColor="text1"/>
        </w:rPr>
        <w:t>-</w:t>
      </w:r>
      <w:r w:rsidR="006C257D" w:rsidRPr="001D136F">
        <w:rPr>
          <w:color w:val="000000" w:themeColor="text1"/>
        </w:rPr>
        <w:t>classification problem.</w:t>
      </w:r>
    </w:p>
    <w:p w14:paraId="293A3FA5" w14:textId="77777777" w:rsidR="00453D48" w:rsidRPr="001D136F" w:rsidRDefault="00453D48" w:rsidP="00453D48">
      <w:pPr>
        <w:ind w:left="1616" w:firstLine="202"/>
        <w:jc w:val="both"/>
        <w:rPr>
          <w:color w:val="000000" w:themeColor="text1"/>
        </w:rPr>
      </w:pPr>
    </w:p>
    <w:p w14:paraId="3AA864F3" w14:textId="77777777" w:rsidR="00453D48" w:rsidRPr="001D136F" w:rsidRDefault="00453D48" w:rsidP="00453D48">
      <w:pPr>
        <w:ind w:left="1616" w:firstLine="202"/>
        <w:jc w:val="both"/>
        <w:rPr>
          <w:color w:val="000000" w:themeColor="text1"/>
        </w:rPr>
      </w:pPr>
    </w:p>
    <w:p w14:paraId="6935871B" w14:textId="3F5FD43C" w:rsidR="00453D48" w:rsidRPr="001D136F" w:rsidRDefault="0011759A" w:rsidP="004D02DE">
      <w:pPr>
        <w:jc w:val="both"/>
        <w:rPr>
          <w:color w:val="000000" w:themeColor="text1"/>
        </w:rPr>
      </w:pPr>
      <w:r>
        <w:rPr>
          <w:noProof/>
          <w:color w:val="000000" w:themeColor="text1"/>
        </w:rPr>
        <w:drawing>
          <wp:inline distT="0" distB="0" distL="0" distR="0" wp14:anchorId="5A5DD305" wp14:editId="3B474F77">
            <wp:extent cx="3200158" cy="2598395"/>
            <wp:effectExtent l="0" t="0" r="63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ncer.png"/>
                    <pic:cNvPicPr/>
                  </pic:nvPicPr>
                  <pic:blipFill>
                    <a:blip r:embed="rId10"/>
                    <a:stretch>
                      <a:fillRect/>
                    </a:stretch>
                  </pic:blipFill>
                  <pic:spPr>
                    <a:xfrm>
                      <a:off x="0" y="0"/>
                      <a:ext cx="3247817" cy="2637092"/>
                    </a:xfrm>
                    <a:prstGeom prst="rect">
                      <a:avLst/>
                    </a:prstGeom>
                  </pic:spPr>
                </pic:pic>
              </a:graphicData>
            </a:graphic>
          </wp:inline>
        </w:drawing>
      </w:r>
    </w:p>
    <w:p w14:paraId="6F667D03" w14:textId="5092E710" w:rsidR="00453D48" w:rsidRPr="001D136F" w:rsidRDefault="00C00454" w:rsidP="00626548">
      <w:pPr>
        <w:jc w:val="both"/>
        <w:rPr>
          <w:color w:val="000000" w:themeColor="text1"/>
        </w:rPr>
      </w:pPr>
      <w:r w:rsidRPr="001D136F">
        <w:rPr>
          <w:color w:val="000000" w:themeColor="text1"/>
        </w:rPr>
        <w:t>Figure.2: Showing the compl</w:t>
      </w:r>
      <w:r w:rsidR="008D4502" w:rsidRPr="001D136F">
        <w:rPr>
          <w:color w:val="000000" w:themeColor="text1"/>
        </w:rPr>
        <w:t>ete process of Project</w:t>
      </w:r>
    </w:p>
    <w:p w14:paraId="49D6E01D" w14:textId="23646733" w:rsidR="00453D48" w:rsidRPr="001D136F" w:rsidRDefault="00453D48" w:rsidP="007A2552">
      <w:pPr>
        <w:jc w:val="both"/>
        <w:rPr>
          <w:color w:val="000000" w:themeColor="text1"/>
        </w:rPr>
      </w:pPr>
    </w:p>
    <w:p w14:paraId="5DD7D117" w14:textId="2241DB77" w:rsidR="007A2552" w:rsidRPr="001D136F" w:rsidRDefault="007A2552" w:rsidP="001D136F">
      <w:pPr>
        <w:spacing w:after="240"/>
        <w:jc w:val="both"/>
        <w:rPr>
          <w:color w:val="000000" w:themeColor="text1"/>
        </w:rPr>
      </w:pPr>
      <w:r w:rsidRPr="001D136F">
        <w:rPr>
          <w:color w:val="000000" w:themeColor="text1"/>
        </w:rPr>
        <w:t xml:space="preserve">The Figure.2 showing the complete process of the project which includes many stages. The first stage which include the Data cleaning has already been done for the prediction of success and failure to confirm the </w:t>
      </w:r>
      <w:r w:rsidR="001F4CF7" w:rsidRPr="001D136F">
        <w:rPr>
          <w:color w:val="000000" w:themeColor="text1"/>
        </w:rPr>
        <w:t>related work with gradient boosting machines and logistic regression.</w:t>
      </w:r>
    </w:p>
    <w:p w14:paraId="34364152" w14:textId="77777777" w:rsidR="005156DF" w:rsidRPr="001D136F" w:rsidRDefault="001F4CF7" w:rsidP="007A2552">
      <w:pPr>
        <w:jc w:val="both"/>
        <w:rPr>
          <w:color w:val="000000" w:themeColor="text1"/>
        </w:rPr>
      </w:pPr>
      <w:r w:rsidRPr="001D136F">
        <w:rPr>
          <w:color w:val="000000" w:themeColor="text1"/>
        </w:rPr>
        <w:t>The second stage of the Data Analysis is Data Pre-processing which has done before based on binomial classification. So, we cannot use logistic regression for this type of specific multi classification problem, So</w:t>
      </w:r>
      <w:r w:rsidR="00991829" w:rsidRPr="001D136F">
        <w:rPr>
          <w:color w:val="000000" w:themeColor="text1"/>
        </w:rPr>
        <w:t>,</w:t>
      </w:r>
      <w:r w:rsidRPr="001D136F">
        <w:rPr>
          <w:color w:val="000000" w:themeColor="text1"/>
        </w:rPr>
        <w:t xml:space="preserve"> we will use Deep Learning Artificial Neural Networks along with Gradient Boosting Machines to predict the classes whether the project is successful, failed, live or cancelled.</w:t>
      </w:r>
    </w:p>
    <w:p w14:paraId="621F6162" w14:textId="13080DC5" w:rsidR="001E3CA2" w:rsidRDefault="005156DF" w:rsidP="007A2552">
      <w:pPr>
        <w:jc w:val="both"/>
        <w:rPr>
          <w:color w:val="000000" w:themeColor="text1"/>
        </w:rPr>
      </w:pPr>
      <w:r w:rsidRPr="001D136F">
        <w:rPr>
          <w:color w:val="000000" w:themeColor="text1"/>
        </w:rPr>
        <w:t xml:space="preserve">Table.1 showing the number of projects appeared </w:t>
      </w:r>
      <w:r w:rsidR="00700AD0" w:rsidRPr="001D136F">
        <w:rPr>
          <w:color w:val="000000" w:themeColor="text1"/>
        </w:rPr>
        <w:t>and</w:t>
      </w:r>
      <w:r w:rsidRPr="001D136F">
        <w:rPr>
          <w:color w:val="000000" w:themeColor="text1"/>
        </w:rPr>
        <w:t xml:space="preserve"> their percentages. If look more closely, it can be </w:t>
      </w:r>
      <w:r w:rsidR="00700AD0" w:rsidRPr="001D136F">
        <w:rPr>
          <w:color w:val="000000" w:themeColor="text1"/>
        </w:rPr>
        <w:t>saying</w:t>
      </w:r>
      <w:r w:rsidRPr="001D136F">
        <w:rPr>
          <w:color w:val="000000" w:themeColor="text1"/>
        </w:rPr>
        <w:t xml:space="preserve"> that failed projects appeared more as compared to others. Followed by successful, Canceled, Live and Suspended</w:t>
      </w:r>
    </w:p>
    <w:p w14:paraId="3704FE08" w14:textId="55924CFA" w:rsidR="00700AD0" w:rsidRDefault="00700AD0" w:rsidP="007A2552">
      <w:pPr>
        <w:jc w:val="both"/>
        <w:rPr>
          <w:color w:val="000000" w:themeColor="text1"/>
        </w:rPr>
      </w:pPr>
    </w:p>
    <w:p w14:paraId="689FE504" w14:textId="5921AE42" w:rsidR="00700AD0" w:rsidRDefault="00700AD0" w:rsidP="007A2552">
      <w:pPr>
        <w:jc w:val="both"/>
        <w:rPr>
          <w:color w:val="000000" w:themeColor="text1"/>
        </w:rPr>
      </w:pPr>
    </w:p>
    <w:p w14:paraId="7C26F1B7" w14:textId="7D13EE37" w:rsidR="00700AD0" w:rsidRDefault="00700AD0" w:rsidP="007A2552">
      <w:pPr>
        <w:jc w:val="both"/>
        <w:rPr>
          <w:color w:val="000000" w:themeColor="text1"/>
        </w:rPr>
      </w:pPr>
    </w:p>
    <w:p w14:paraId="00A6B430" w14:textId="165B40D3" w:rsidR="00700AD0" w:rsidRDefault="00700AD0" w:rsidP="007A2552">
      <w:pPr>
        <w:jc w:val="both"/>
        <w:rPr>
          <w:color w:val="000000" w:themeColor="text1"/>
        </w:rPr>
      </w:pPr>
    </w:p>
    <w:p w14:paraId="45D298A6" w14:textId="77777777" w:rsidR="00700AD0" w:rsidRDefault="00700AD0" w:rsidP="007A2552">
      <w:pPr>
        <w:jc w:val="both"/>
        <w:rPr>
          <w:color w:val="000000" w:themeColor="text1"/>
        </w:rPr>
      </w:pPr>
    </w:p>
    <w:p w14:paraId="538D365A" w14:textId="57152AFF" w:rsidR="001F4CF7" w:rsidRPr="001D136F" w:rsidRDefault="005156DF" w:rsidP="007A2552">
      <w:pPr>
        <w:jc w:val="both"/>
        <w:rPr>
          <w:color w:val="000000" w:themeColor="text1"/>
        </w:rPr>
      </w:pPr>
      <w:r w:rsidRPr="001D136F">
        <w:rPr>
          <w:color w:val="000000" w:themeColor="text1"/>
        </w:rPr>
        <w:t xml:space="preserve"> </w:t>
      </w:r>
      <w:r w:rsidR="001F4CF7" w:rsidRPr="001D136F">
        <w:rPr>
          <w:color w:val="000000" w:themeColor="text1"/>
        </w:rPr>
        <w:t xml:space="preserve"> </w:t>
      </w:r>
    </w:p>
    <w:p w14:paraId="5DFFD9DA" w14:textId="77777777" w:rsidR="00991829" w:rsidRPr="001D136F" w:rsidRDefault="00991829" w:rsidP="007A2552">
      <w:pPr>
        <w:jc w:val="both"/>
        <w:rPr>
          <w:color w:val="000000" w:themeColor="text1"/>
        </w:rPr>
      </w:pPr>
    </w:p>
    <w:tbl>
      <w:tblPr>
        <w:tblStyle w:val="TableGrid"/>
        <w:tblW w:w="5305" w:type="dxa"/>
        <w:tblLook w:val="04A0" w:firstRow="1" w:lastRow="0" w:firstColumn="1" w:lastColumn="0" w:noHBand="0" w:noVBand="1"/>
      </w:tblPr>
      <w:tblGrid>
        <w:gridCol w:w="1525"/>
        <w:gridCol w:w="1890"/>
        <w:gridCol w:w="1890"/>
      </w:tblGrid>
      <w:tr w:rsidR="00991829" w:rsidRPr="001D136F" w14:paraId="28D6EDA8" w14:textId="77777777" w:rsidTr="00991829">
        <w:tc>
          <w:tcPr>
            <w:tcW w:w="1525" w:type="dxa"/>
          </w:tcPr>
          <w:p w14:paraId="53556682" w14:textId="6ACA95D5" w:rsidR="00991829" w:rsidRPr="001D136F" w:rsidRDefault="00991829" w:rsidP="007A2552">
            <w:pPr>
              <w:jc w:val="both"/>
              <w:rPr>
                <w:b/>
                <w:color w:val="000000" w:themeColor="text1"/>
              </w:rPr>
            </w:pPr>
            <w:r w:rsidRPr="001D136F">
              <w:rPr>
                <w:b/>
                <w:color w:val="000000" w:themeColor="text1"/>
              </w:rPr>
              <w:lastRenderedPageBreak/>
              <w:t>Status</w:t>
            </w:r>
          </w:p>
        </w:tc>
        <w:tc>
          <w:tcPr>
            <w:tcW w:w="1890" w:type="dxa"/>
          </w:tcPr>
          <w:p w14:paraId="0E4A58BB" w14:textId="0F2BDB79" w:rsidR="00991829" w:rsidRPr="001D136F" w:rsidRDefault="00991829" w:rsidP="007A2552">
            <w:pPr>
              <w:jc w:val="both"/>
              <w:rPr>
                <w:b/>
                <w:color w:val="000000" w:themeColor="text1"/>
              </w:rPr>
            </w:pPr>
            <w:r w:rsidRPr="001D136F">
              <w:rPr>
                <w:b/>
                <w:color w:val="000000" w:themeColor="text1"/>
              </w:rPr>
              <w:t>Number of Projects</w:t>
            </w:r>
          </w:p>
        </w:tc>
        <w:tc>
          <w:tcPr>
            <w:tcW w:w="1890" w:type="dxa"/>
          </w:tcPr>
          <w:p w14:paraId="66E636F3" w14:textId="1EA22E96" w:rsidR="00991829" w:rsidRPr="001D136F" w:rsidRDefault="00991829" w:rsidP="007A2552">
            <w:pPr>
              <w:jc w:val="both"/>
              <w:rPr>
                <w:b/>
                <w:color w:val="000000" w:themeColor="text1"/>
              </w:rPr>
            </w:pPr>
            <w:r w:rsidRPr="001D136F">
              <w:rPr>
                <w:b/>
                <w:color w:val="000000" w:themeColor="text1"/>
              </w:rPr>
              <w:t>Percentage</w:t>
            </w:r>
          </w:p>
        </w:tc>
      </w:tr>
      <w:tr w:rsidR="00991829" w:rsidRPr="001D136F" w14:paraId="2C9914F7" w14:textId="77777777" w:rsidTr="00991829">
        <w:tc>
          <w:tcPr>
            <w:tcW w:w="1525" w:type="dxa"/>
          </w:tcPr>
          <w:p w14:paraId="586816A7" w14:textId="6EECB49E" w:rsidR="00991829" w:rsidRPr="001D136F" w:rsidRDefault="004572F9" w:rsidP="007A2552">
            <w:pPr>
              <w:jc w:val="both"/>
              <w:rPr>
                <w:color w:val="000000" w:themeColor="text1"/>
              </w:rPr>
            </w:pPr>
            <w:r w:rsidRPr="001D136F">
              <w:rPr>
                <w:color w:val="000000" w:themeColor="text1"/>
              </w:rPr>
              <w:t>Suspended</w:t>
            </w:r>
          </w:p>
        </w:tc>
        <w:tc>
          <w:tcPr>
            <w:tcW w:w="1890" w:type="dxa"/>
          </w:tcPr>
          <w:p w14:paraId="2C39EF98" w14:textId="7715EEFE" w:rsidR="00991829" w:rsidRPr="001D136F" w:rsidRDefault="00991829" w:rsidP="007A2552">
            <w:pPr>
              <w:jc w:val="both"/>
              <w:rPr>
                <w:color w:val="000000" w:themeColor="text1"/>
              </w:rPr>
            </w:pPr>
            <w:r w:rsidRPr="001D136F">
              <w:rPr>
                <w:color w:val="000000" w:themeColor="text1"/>
              </w:rPr>
              <w:t>1842</w:t>
            </w:r>
          </w:p>
        </w:tc>
        <w:tc>
          <w:tcPr>
            <w:tcW w:w="1890" w:type="dxa"/>
          </w:tcPr>
          <w:p w14:paraId="5641925E" w14:textId="08674246" w:rsidR="00991829" w:rsidRPr="001D136F" w:rsidRDefault="004572F9" w:rsidP="007A2552">
            <w:pPr>
              <w:jc w:val="both"/>
              <w:rPr>
                <w:color w:val="000000" w:themeColor="text1"/>
              </w:rPr>
            </w:pPr>
            <w:r w:rsidRPr="001D136F">
              <w:rPr>
                <w:color w:val="000000" w:themeColor="text1"/>
              </w:rPr>
              <w:t>0.49%</w:t>
            </w:r>
          </w:p>
        </w:tc>
      </w:tr>
      <w:tr w:rsidR="00991829" w:rsidRPr="001D136F" w14:paraId="6380398E" w14:textId="77777777" w:rsidTr="00991829">
        <w:tc>
          <w:tcPr>
            <w:tcW w:w="1525" w:type="dxa"/>
          </w:tcPr>
          <w:p w14:paraId="07C60207" w14:textId="3EC5D1D8" w:rsidR="00991829" w:rsidRPr="001D136F" w:rsidRDefault="004572F9" w:rsidP="007A2552">
            <w:pPr>
              <w:jc w:val="both"/>
              <w:rPr>
                <w:color w:val="000000" w:themeColor="text1"/>
              </w:rPr>
            </w:pPr>
            <w:r w:rsidRPr="001D136F">
              <w:rPr>
                <w:color w:val="000000" w:themeColor="text1"/>
              </w:rPr>
              <w:t>Live</w:t>
            </w:r>
          </w:p>
        </w:tc>
        <w:tc>
          <w:tcPr>
            <w:tcW w:w="1890" w:type="dxa"/>
          </w:tcPr>
          <w:p w14:paraId="52488628" w14:textId="742C92D3" w:rsidR="00991829" w:rsidRPr="001D136F" w:rsidRDefault="00991829" w:rsidP="007A2552">
            <w:pPr>
              <w:jc w:val="both"/>
              <w:rPr>
                <w:color w:val="000000" w:themeColor="text1"/>
              </w:rPr>
            </w:pPr>
            <w:r w:rsidRPr="001D136F">
              <w:rPr>
                <w:color w:val="000000" w:themeColor="text1"/>
              </w:rPr>
              <w:t>2798</w:t>
            </w:r>
          </w:p>
        </w:tc>
        <w:tc>
          <w:tcPr>
            <w:tcW w:w="1890" w:type="dxa"/>
          </w:tcPr>
          <w:p w14:paraId="7555468B" w14:textId="072E6ABB" w:rsidR="00991829" w:rsidRPr="001D136F" w:rsidRDefault="004572F9" w:rsidP="007A2552">
            <w:pPr>
              <w:jc w:val="both"/>
              <w:rPr>
                <w:color w:val="000000" w:themeColor="text1"/>
              </w:rPr>
            </w:pPr>
            <w:r w:rsidRPr="001D136F">
              <w:rPr>
                <w:color w:val="000000" w:themeColor="text1"/>
              </w:rPr>
              <w:t>0.75%</w:t>
            </w:r>
          </w:p>
        </w:tc>
      </w:tr>
      <w:tr w:rsidR="00991829" w:rsidRPr="001D136F" w14:paraId="050CABCB" w14:textId="77777777" w:rsidTr="00991829">
        <w:tc>
          <w:tcPr>
            <w:tcW w:w="1525" w:type="dxa"/>
          </w:tcPr>
          <w:p w14:paraId="492CEE8D" w14:textId="152E2529" w:rsidR="00991829" w:rsidRPr="001D136F" w:rsidRDefault="004572F9" w:rsidP="007A2552">
            <w:pPr>
              <w:jc w:val="both"/>
              <w:rPr>
                <w:color w:val="000000" w:themeColor="text1"/>
              </w:rPr>
            </w:pPr>
            <w:r w:rsidRPr="001D136F">
              <w:rPr>
                <w:color w:val="000000" w:themeColor="text1"/>
              </w:rPr>
              <w:t>Cancelled</w:t>
            </w:r>
          </w:p>
        </w:tc>
        <w:tc>
          <w:tcPr>
            <w:tcW w:w="1890" w:type="dxa"/>
          </w:tcPr>
          <w:p w14:paraId="5BC87BA0" w14:textId="27096D08" w:rsidR="00991829" w:rsidRPr="001D136F" w:rsidRDefault="00991829" w:rsidP="007A2552">
            <w:pPr>
              <w:jc w:val="both"/>
              <w:rPr>
                <w:color w:val="000000" w:themeColor="text1"/>
              </w:rPr>
            </w:pPr>
            <w:r w:rsidRPr="001D136F">
              <w:rPr>
                <w:color w:val="000000" w:themeColor="text1"/>
              </w:rPr>
              <w:t>38751</w:t>
            </w:r>
          </w:p>
        </w:tc>
        <w:tc>
          <w:tcPr>
            <w:tcW w:w="1890" w:type="dxa"/>
          </w:tcPr>
          <w:p w14:paraId="7AA41D80" w14:textId="507BF254" w:rsidR="00991829" w:rsidRPr="001D136F" w:rsidRDefault="004572F9" w:rsidP="007A2552">
            <w:pPr>
              <w:jc w:val="both"/>
              <w:rPr>
                <w:color w:val="000000" w:themeColor="text1"/>
              </w:rPr>
            </w:pPr>
            <w:r w:rsidRPr="001D136F">
              <w:rPr>
                <w:color w:val="000000" w:themeColor="text1"/>
              </w:rPr>
              <w:t>10.34%</w:t>
            </w:r>
          </w:p>
        </w:tc>
      </w:tr>
      <w:tr w:rsidR="00991829" w:rsidRPr="001D136F" w14:paraId="6DF3E056" w14:textId="77777777" w:rsidTr="00991829">
        <w:tc>
          <w:tcPr>
            <w:tcW w:w="1525" w:type="dxa"/>
          </w:tcPr>
          <w:p w14:paraId="52273AA0" w14:textId="243E7AFB" w:rsidR="00991829" w:rsidRPr="001D136F" w:rsidRDefault="004572F9" w:rsidP="007A2552">
            <w:pPr>
              <w:jc w:val="both"/>
              <w:rPr>
                <w:color w:val="000000" w:themeColor="text1"/>
              </w:rPr>
            </w:pPr>
            <w:r w:rsidRPr="001D136F">
              <w:rPr>
                <w:color w:val="000000" w:themeColor="text1"/>
              </w:rPr>
              <w:t>Successful</w:t>
            </w:r>
          </w:p>
        </w:tc>
        <w:tc>
          <w:tcPr>
            <w:tcW w:w="1890" w:type="dxa"/>
          </w:tcPr>
          <w:p w14:paraId="4600E896" w14:textId="0BB24DBB" w:rsidR="00991829" w:rsidRPr="001D136F" w:rsidRDefault="00991829" w:rsidP="007A2552">
            <w:pPr>
              <w:jc w:val="both"/>
              <w:rPr>
                <w:color w:val="000000" w:themeColor="text1"/>
              </w:rPr>
            </w:pPr>
            <w:r w:rsidRPr="001D136F">
              <w:rPr>
                <w:color w:val="000000" w:themeColor="text1"/>
              </w:rPr>
              <w:t>133851</w:t>
            </w:r>
          </w:p>
        </w:tc>
        <w:tc>
          <w:tcPr>
            <w:tcW w:w="1890" w:type="dxa"/>
          </w:tcPr>
          <w:p w14:paraId="79DEA885" w14:textId="5CEB2361" w:rsidR="00991829" w:rsidRPr="001D136F" w:rsidRDefault="004572F9" w:rsidP="007A2552">
            <w:pPr>
              <w:jc w:val="both"/>
              <w:rPr>
                <w:color w:val="000000" w:themeColor="text1"/>
              </w:rPr>
            </w:pPr>
            <w:r w:rsidRPr="001D136F">
              <w:rPr>
                <w:color w:val="000000" w:themeColor="text1"/>
              </w:rPr>
              <w:t>35.71%</w:t>
            </w:r>
          </w:p>
        </w:tc>
      </w:tr>
      <w:tr w:rsidR="00991829" w:rsidRPr="001D136F" w14:paraId="2F1417CB" w14:textId="77777777" w:rsidTr="00991829">
        <w:tc>
          <w:tcPr>
            <w:tcW w:w="1525" w:type="dxa"/>
          </w:tcPr>
          <w:p w14:paraId="3FF24458" w14:textId="4035CD92" w:rsidR="00991829" w:rsidRPr="001D136F" w:rsidRDefault="004572F9" w:rsidP="007A2552">
            <w:pPr>
              <w:jc w:val="both"/>
              <w:rPr>
                <w:color w:val="000000" w:themeColor="text1"/>
              </w:rPr>
            </w:pPr>
            <w:r w:rsidRPr="001D136F">
              <w:rPr>
                <w:color w:val="000000" w:themeColor="text1"/>
              </w:rPr>
              <w:t>Failed</w:t>
            </w:r>
          </w:p>
        </w:tc>
        <w:tc>
          <w:tcPr>
            <w:tcW w:w="1890" w:type="dxa"/>
          </w:tcPr>
          <w:p w14:paraId="4C34BC9C" w14:textId="683EC556" w:rsidR="00991829" w:rsidRPr="001D136F" w:rsidRDefault="00991829" w:rsidP="007A2552">
            <w:pPr>
              <w:jc w:val="both"/>
              <w:rPr>
                <w:color w:val="000000" w:themeColor="text1"/>
              </w:rPr>
            </w:pPr>
            <w:r w:rsidRPr="001D136F">
              <w:rPr>
                <w:color w:val="000000" w:themeColor="text1"/>
              </w:rPr>
              <w:t>197611</w:t>
            </w:r>
          </w:p>
        </w:tc>
        <w:tc>
          <w:tcPr>
            <w:tcW w:w="1890" w:type="dxa"/>
          </w:tcPr>
          <w:p w14:paraId="7856A565" w14:textId="09FAF036" w:rsidR="00991829" w:rsidRPr="001D136F" w:rsidRDefault="004572F9" w:rsidP="007A2552">
            <w:pPr>
              <w:jc w:val="both"/>
              <w:rPr>
                <w:color w:val="000000" w:themeColor="text1"/>
              </w:rPr>
            </w:pPr>
            <w:r w:rsidRPr="001D136F">
              <w:rPr>
                <w:color w:val="000000" w:themeColor="text1"/>
              </w:rPr>
              <w:t>52.72%</w:t>
            </w:r>
          </w:p>
        </w:tc>
      </w:tr>
      <w:tr w:rsidR="00991829" w:rsidRPr="001D136F" w14:paraId="2F89548C" w14:textId="77777777" w:rsidTr="00991829">
        <w:tc>
          <w:tcPr>
            <w:tcW w:w="1525" w:type="dxa"/>
          </w:tcPr>
          <w:p w14:paraId="30E18337" w14:textId="413F3ED9" w:rsidR="00991829" w:rsidRPr="001D136F" w:rsidRDefault="004572F9" w:rsidP="007A2552">
            <w:pPr>
              <w:jc w:val="both"/>
              <w:rPr>
                <w:color w:val="000000" w:themeColor="text1"/>
              </w:rPr>
            </w:pPr>
            <w:r w:rsidRPr="001D136F">
              <w:rPr>
                <w:color w:val="000000" w:themeColor="text1"/>
              </w:rPr>
              <w:t>Undefined</w:t>
            </w:r>
          </w:p>
        </w:tc>
        <w:tc>
          <w:tcPr>
            <w:tcW w:w="1890" w:type="dxa"/>
          </w:tcPr>
          <w:p w14:paraId="56739EDC" w14:textId="325AEEB6" w:rsidR="00991829" w:rsidRPr="001D136F" w:rsidRDefault="004572F9" w:rsidP="007A2552">
            <w:pPr>
              <w:jc w:val="both"/>
              <w:rPr>
                <w:color w:val="000000" w:themeColor="text1"/>
              </w:rPr>
            </w:pPr>
            <w:r w:rsidRPr="001D136F">
              <w:rPr>
                <w:color w:val="000000" w:themeColor="text1"/>
              </w:rPr>
              <w:t>0</w:t>
            </w:r>
          </w:p>
        </w:tc>
        <w:tc>
          <w:tcPr>
            <w:tcW w:w="1890" w:type="dxa"/>
          </w:tcPr>
          <w:p w14:paraId="179AFA84" w14:textId="1BC7D1B4" w:rsidR="00991829" w:rsidRPr="001D136F" w:rsidRDefault="004572F9" w:rsidP="007A2552">
            <w:pPr>
              <w:jc w:val="both"/>
              <w:rPr>
                <w:color w:val="000000" w:themeColor="text1"/>
              </w:rPr>
            </w:pPr>
            <w:r w:rsidRPr="001D136F">
              <w:rPr>
                <w:color w:val="000000" w:themeColor="text1"/>
              </w:rPr>
              <w:t>0.00</w:t>
            </w:r>
            <w:r w:rsidR="009408A4" w:rsidRPr="001D136F">
              <w:rPr>
                <w:color w:val="000000" w:themeColor="text1"/>
              </w:rPr>
              <w:t>%</w:t>
            </w:r>
          </w:p>
        </w:tc>
      </w:tr>
    </w:tbl>
    <w:p w14:paraId="160C5F7A" w14:textId="77777777" w:rsidR="00D16F78" w:rsidRPr="001D136F" w:rsidRDefault="00D16F78" w:rsidP="00A45E9E">
      <w:pPr>
        <w:ind w:left="606" w:firstLine="202"/>
        <w:jc w:val="both"/>
        <w:rPr>
          <w:color w:val="000000" w:themeColor="text1"/>
        </w:rPr>
      </w:pPr>
    </w:p>
    <w:p w14:paraId="291CD010" w14:textId="29FE2634" w:rsidR="001F4CF7" w:rsidRPr="001D136F" w:rsidRDefault="004572F9" w:rsidP="00D16F78">
      <w:pPr>
        <w:ind w:left="606"/>
        <w:jc w:val="both"/>
        <w:rPr>
          <w:color w:val="000000" w:themeColor="text1"/>
        </w:rPr>
      </w:pPr>
      <w:r w:rsidRPr="001D136F">
        <w:rPr>
          <w:color w:val="000000" w:themeColor="text1"/>
        </w:rPr>
        <w:t xml:space="preserve">Table.1: Showing the significance of status appeared </w:t>
      </w:r>
    </w:p>
    <w:p w14:paraId="2AA2C68A" w14:textId="77777777" w:rsidR="00A45E9E" w:rsidRPr="001D136F" w:rsidRDefault="00A45E9E" w:rsidP="007A2552">
      <w:pPr>
        <w:jc w:val="both"/>
        <w:rPr>
          <w:color w:val="000000" w:themeColor="text1"/>
        </w:rPr>
      </w:pPr>
    </w:p>
    <w:p w14:paraId="7914DF58" w14:textId="0C5813D9" w:rsidR="004572F9" w:rsidRPr="001D136F" w:rsidRDefault="004572F9" w:rsidP="007A2552">
      <w:pPr>
        <w:jc w:val="both"/>
        <w:rPr>
          <w:color w:val="000000" w:themeColor="text1"/>
        </w:rPr>
      </w:pPr>
      <w:r w:rsidRPr="001D136F">
        <w:rPr>
          <w:color w:val="000000" w:themeColor="text1"/>
        </w:rPr>
        <w:t xml:space="preserve">People in the </w:t>
      </w:r>
      <w:r w:rsidR="00A45E9E" w:rsidRPr="001D136F">
        <w:rPr>
          <w:color w:val="000000" w:themeColor="text1"/>
        </w:rPr>
        <w:t xml:space="preserve">previous work did not consider the other </w:t>
      </w:r>
      <w:r w:rsidR="00D16F78" w:rsidRPr="001D136F">
        <w:rPr>
          <w:color w:val="000000" w:themeColor="text1"/>
        </w:rPr>
        <w:t>categories</w:t>
      </w:r>
      <w:r w:rsidR="00A45E9E" w:rsidRPr="001D136F">
        <w:rPr>
          <w:color w:val="000000" w:themeColor="text1"/>
        </w:rPr>
        <w:t xml:space="preserve"> of the state of the project which includes live and </w:t>
      </w:r>
      <w:r w:rsidR="00D16F78" w:rsidRPr="001D136F">
        <w:rPr>
          <w:color w:val="000000" w:themeColor="text1"/>
        </w:rPr>
        <w:t>cancelled</w:t>
      </w:r>
      <w:r w:rsidR="00A45E9E" w:rsidRPr="001D136F">
        <w:rPr>
          <w:color w:val="000000" w:themeColor="text1"/>
        </w:rPr>
        <w:t xml:space="preserve"> and others. </w:t>
      </w:r>
      <w:r w:rsidR="00D16F78" w:rsidRPr="001D136F">
        <w:rPr>
          <w:color w:val="000000" w:themeColor="text1"/>
        </w:rPr>
        <w:t>As the existed work only focused on the Failed and Successful project but we take a closer look at Table.1 there is also a significant number of Projects which are cancelled as shown in the table.1 which constitutes around 10 percent in the dataset.</w:t>
      </w:r>
    </w:p>
    <w:p w14:paraId="09D4E84D" w14:textId="77777777" w:rsidR="00D16F78" w:rsidRPr="001D136F" w:rsidRDefault="00D16F78" w:rsidP="007A2552">
      <w:pPr>
        <w:jc w:val="both"/>
        <w:rPr>
          <w:color w:val="000000" w:themeColor="text1"/>
        </w:rPr>
      </w:pPr>
    </w:p>
    <w:p w14:paraId="322A2BD1" w14:textId="7C198055" w:rsidR="004572F9" w:rsidRPr="001D136F" w:rsidRDefault="001E3CA2" w:rsidP="007A2552">
      <w:pPr>
        <w:jc w:val="both"/>
        <w:rPr>
          <w:color w:val="000000" w:themeColor="text1"/>
        </w:rPr>
      </w:pPr>
      <w:r>
        <w:rPr>
          <w:noProof/>
          <w:color w:val="000000" w:themeColor="text1"/>
        </w:rPr>
        <w:drawing>
          <wp:inline distT="0" distB="0" distL="0" distR="0" wp14:anchorId="795D24BA" wp14:editId="1E7A9219">
            <wp:extent cx="3200400" cy="3033022"/>
            <wp:effectExtent l="0" t="0" r="0" b="0"/>
            <wp:docPr id="17" name="Picture 1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heet 2.png"/>
                    <pic:cNvPicPr/>
                  </pic:nvPicPr>
                  <pic:blipFill>
                    <a:blip r:embed="rId11"/>
                    <a:stretch>
                      <a:fillRect/>
                    </a:stretch>
                  </pic:blipFill>
                  <pic:spPr>
                    <a:xfrm>
                      <a:off x="0" y="0"/>
                      <a:ext cx="3213320" cy="3045266"/>
                    </a:xfrm>
                    <a:prstGeom prst="rect">
                      <a:avLst/>
                    </a:prstGeom>
                  </pic:spPr>
                </pic:pic>
              </a:graphicData>
            </a:graphic>
          </wp:inline>
        </w:drawing>
      </w:r>
    </w:p>
    <w:p w14:paraId="3C759B75" w14:textId="77777777" w:rsidR="001E3CA2" w:rsidRDefault="001E3CA2" w:rsidP="007A2552">
      <w:pPr>
        <w:jc w:val="both"/>
        <w:rPr>
          <w:color w:val="000000" w:themeColor="text1"/>
        </w:rPr>
      </w:pPr>
    </w:p>
    <w:p w14:paraId="35282157" w14:textId="5F4385EC" w:rsidR="00010A61" w:rsidRDefault="00865551" w:rsidP="007A2552">
      <w:pPr>
        <w:jc w:val="both"/>
        <w:rPr>
          <w:color w:val="000000" w:themeColor="text1"/>
        </w:rPr>
      </w:pPr>
      <w:r w:rsidRPr="001D136F">
        <w:rPr>
          <w:color w:val="000000" w:themeColor="text1"/>
        </w:rPr>
        <w:t>Figure.3: Showing the frequency of projects occurred in different countries.</w:t>
      </w:r>
    </w:p>
    <w:p w14:paraId="79628C31" w14:textId="77777777" w:rsidR="001D136F" w:rsidRPr="001D136F" w:rsidRDefault="001D136F" w:rsidP="007A2552">
      <w:pPr>
        <w:jc w:val="both"/>
        <w:rPr>
          <w:color w:val="000000" w:themeColor="text1"/>
        </w:rPr>
      </w:pPr>
    </w:p>
    <w:p w14:paraId="232E2BF9" w14:textId="629B0B36" w:rsidR="00010A61" w:rsidRPr="001D136F" w:rsidRDefault="00865551" w:rsidP="007A2552">
      <w:pPr>
        <w:jc w:val="both"/>
        <w:rPr>
          <w:color w:val="000000" w:themeColor="text1"/>
        </w:rPr>
      </w:pPr>
      <w:r w:rsidRPr="001D136F">
        <w:rPr>
          <w:color w:val="000000" w:themeColor="text1"/>
        </w:rPr>
        <w:t>The most important country is USA as it has the highest amount of pledged amount come from followed by G</w:t>
      </w:r>
      <w:r w:rsidR="00010A61" w:rsidRPr="001D136F">
        <w:rPr>
          <w:color w:val="000000" w:themeColor="text1"/>
        </w:rPr>
        <w:t>reat Britain</w:t>
      </w:r>
      <w:r w:rsidRPr="001D136F">
        <w:rPr>
          <w:color w:val="000000" w:themeColor="text1"/>
        </w:rPr>
        <w:t>, Canada and Australia.</w:t>
      </w:r>
      <w:r w:rsidR="005156DF" w:rsidRPr="001D136F">
        <w:rPr>
          <w:color w:val="000000" w:themeColor="text1"/>
        </w:rPr>
        <w:t xml:space="preserve"> The x-axis representing counts of appearance of the countries while y-axis representing the country names. The reason for the appearance of the US is due to the fact as the Kickstarter is the US firm and most of the data scrapped from the Kickstarter focused on North </w:t>
      </w:r>
      <w:r w:rsidR="00643C1B" w:rsidRPr="001D136F">
        <w:rPr>
          <w:color w:val="000000" w:themeColor="text1"/>
        </w:rPr>
        <w:t>America.</w:t>
      </w:r>
    </w:p>
    <w:p w14:paraId="37A1B186" w14:textId="149B98FB" w:rsidR="009408A4" w:rsidRDefault="009408A4" w:rsidP="009408A4">
      <w:pPr>
        <w:jc w:val="both"/>
        <w:rPr>
          <w:color w:val="000000" w:themeColor="text1"/>
        </w:rPr>
      </w:pPr>
    </w:p>
    <w:p w14:paraId="3048A429" w14:textId="3C0DE951" w:rsidR="001E3CA2" w:rsidRPr="001D136F" w:rsidRDefault="001E3CA2" w:rsidP="009408A4">
      <w:pPr>
        <w:jc w:val="both"/>
        <w:rPr>
          <w:color w:val="000000" w:themeColor="text1"/>
        </w:rPr>
      </w:pPr>
      <w:r>
        <w:rPr>
          <w:noProof/>
          <w:color w:val="000000" w:themeColor="text1"/>
        </w:rPr>
        <w:drawing>
          <wp:inline distT="0" distB="0" distL="0" distR="0" wp14:anchorId="7CBCA017" wp14:editId="2243EDDF">
            <wp:extent cx="3200400" cy="2703195"/>
            <wp:effectExtent l="0" t="0" r="0" b="1905"/>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eet 3.png"/>
                    <pic:cNvPicPr/>
                  </pic:nvPicPr>
                  <pic:blipFill>
                    <a:blip r:embed="rId12"/>
                    <a:stretch>
                      <a:fillRect/>
                    </a:stretch>
                  </pic:blipFill>
                  <pic:spPr>
                    <a:xfrm>
                      <a:off x="0" y="0"/>
                      <a:ext cx="3200400" cy="2703195"/>
                    </a:xfrm>
                    <a:prstGeom prst="rect">
                      <a:avLst/>
                    </a:prstGeom>
                  </pic:spPr>
                </pic:pic>
              </a:graphicData>
            </a:graphic>
          </wp:inline>
        </w:drawing>
      </w:r>
    </w:p>
    <w:p w14:paraId="53609479" w14:textId="28B13D76" w:rsidR="00453D48" w:rsidRDefault="009408A4" w:rsidP="009408A4">
      <w:pPr>
        <w:jc w:val="both"/>
        <w:rPr>
          <w:color w:val="000000" w:themeColor="text1"/>
        </w:rPr>
      </w:pPr>
      <w:r w:rsidRPr="001D136F">
        <w:rPr>
          <w:color w:val="000000" w:themeColor="text1"/>
        </w:rPr>
        <w:t xml:space="preserve">     Figure.4: Showing USD Pledged from different countries</w:t>
      </w:r>
    </w:p>
    <w:p w14:paraId="328F8FD7" w14:textId="77777777" w:rsidR="001D136F" w:rsidRPr="001D136F" w:rsidRDefault="001D136F" w:rsidP="009408A4">
      <w:pPr>
        <w:jc w:val="both"/>
        <w:rPr>
          <w:color w:val="000000" w:themeColor="text1"/>
        </w:rPr>
      </w:pPr>
    </w:p>
    <w:p w14:paraId="67C64124" w14:textId="23094CB2" w:rsidR="009408A4" w:rsidRPr="001D136F" w:rsidRDefault="00643C1B" w:rsidP="009408A4">
      <w:pPr>
        <w:jc w:val="both"/>
        <w:rPr>
          <w:color w:val="000000" w:themeColor="text1"/>
        </w:rPr>
      </w:pPr>
      <w:r w:rsidRPr="001D136F">
        <w:rPr>
          <w:color w:val="000000" w:themeColor="text1"/>
        </w:rPr>
        <w:t>Similarly, Figure.4 showing the amount pledged in USD in different countries. The reason for the appearance of funds from US is due to the fact US appeared the most which makes sense to be funds from the same country. So, in the x-axis of the figure which is representing the amount of funds in USD which is showing around 100 million of USD come from US</w:t>
      </w:r>
    </w:p>
    <w:p w14:paraId="3E0BEF30" w14:textId="7618A26C" w:rsidR="00453D48" w:rsidRPr="001D136F" w:rsidRDefault="001E3CA2" w:rsidP="005253A4">
      <w:pPr>
        <w:jc w:val="both"/>
        <w:rPr>
          <w:color w:val="000000" w:themeColor="text1"/>
        </w:rPr>
      </w:pPr>
      <w:r>
        <w:rPr>
          <w:noProof/>
          <w:color w:val="000000" w:themeColor="text1"/>
        </w:rPr>
        <w:drawing>
          <wp:inline distT="0" distB="0" distL="0" distR="0" wp14:anchorId="2A1BFC2D" wp14:editId="54F4760C">
            <wp:extent cx="3200400" cy="2994766"/>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eet 4.png"/>
                    <pic:cNvPicPr/>
                  </pic:nvPicPr>
                  <pic:blipFill>
                    <a:blip r:embed="rId13"/>
                    <a:stretch>
                      <a:fillRect/>
                    </a:stretch>
                  </pic:blipFill>
                  <pic:spPr>
                    <a:xfrm>
                      <a:off x="0" y="0"/>
                      <a:ext cx="3207073" cy="3001010"/>
                    </a:xfrm>
                    <a:prstGeom prst="rect">
                      <a:avLst/>
                    </a:prstGeom>
                  </pic:spPr>
                </pic:pic>
              </a:graphicData>
            </a:graphic>
          </wp:inline>
        </w:drawing>
      </w:r>
    </w:p>
    <w:p w14:paraId="551F29F1" w14:textId="77777777" w:rsidR="001E3CA2" w:rsidRDefault="00826F48" w:rsidP="00826F48">
      <w:pPr>
        <w:jc w:val="both"/>
        <w:rPr>
          <w:color w:val="000000" w:themeColor="text1"/>
        </w:rPr>
      </w:pPr>
      <w:r w:rsidRPr="001D136F">
        <w:rPr>
          <w:color w:val="000000" w:themeColor="text1"/>
        </w:rPr>
        <w:t xml:space="preserve">   </w:t>
      </w:r>
      <w:r w:rsidRPr="001D136F">
        <w:rPr>
          <w:color w:val="000000" w:themeColor="text1"/>
        </w:rPr>
        <w:tab/>
      </w:r>
      <w:r w:rsidRPr="001D136F">
        <w:rPr>
          <w:color w:val="000000" w:themeColor="text1"/>
        </w:rPr>
        <w:tab/>
      </w:r>
      <w:r w:rsidRPr="001D136F">
        <w:rPr>
          <w:color w:val="000000" w:themeColor="text1"/>
        </w:rPr>
        <w:tab/>
      </w:r>
    </w:p>
    <w:p w14:paraId="6AE3DD26" w14:textId="41618459" w:rsidR="00453D48" w:rsidRPr="001D136F" w:rsidRDefault="00371F4E" w:rsidP="00826F48">
      <w:pPr>
        <w:jc w:val="both"/>
        <w:rPr>
          <w:color w:val="000000" w:themeColor="text1"/>
        </w:rPr>
      </w:pPr>
      <w:r w:rsidRPr="001D136F">
        <w:rPr>
          <w:color w:val="000000" w:themeColor="text1"/>
        </w:rPr>
        <w:t>Figure</w:t>
      </w:r>
      <w:r w:rsidR="00826F48" w:rsidRPr="001D136F">
        <w:rPr>
          <w:color w:val="000000" w:themeColor="text1"/>
        </w:rPr>
        <w:t>.5: Showing the amount and goal timeline</w:t>
      </w:r>
    </w:p>
    <w:p w14:paraId="7D04C2B1" w14:textId="77777777" w:rsidR="00826F48" w:rsidRPr="001D136F" w:rsidRDefault="00826F48" w:rsidP="00826F48">
      <w:pPr>
        <w:jc w:val="both"/>
        <w:rPr>
          <w:color w:val="000000" w:themeColor="text1"/>
        </w:rPr>
      </w:pPr>
    </w:p>
    <w:p w14:paraId="6BAF509A" w14:textId="1675F62E" w:rsidR="00453D48" w:rsidRPr="001D136F" w:rsidRDefault="00826F48" w:rsidP="001D136F">
      <w:pPr>
        <w:spacing w:after="240"/>
        <w:jc w:val="both"/>
        <w:rPr>
          <w:color w:val="000000" w:themeColor="text1"/>
        </w:rPr>
      </w:pPr>
      <w:r w:rsidRPr="001D136F">
        <w:rPr>
          <w:color w:val="000000" w:themeColor="text1"/>
        </w:rPr>
        <w:t xml:space="preserve">So, the figure.5 showing the amount and goal in different years. The amount pledged with highest amount in the year 2015 with more than 30 million of US dollars similarly, the goal amount reached more than 100 Million of US dollar peak value in the year </w:t>
      </w:r>
      <w:r w:rsidR="00F26F8C" w:rsidRPr="001D136F">
        <w:rPr>
          <w:color w:val="000000" w:themeColor="text1"/>
        </w:rPr>
        <w:t>2016.</w:t>
      </w:r>
    </w:p>
    <w:p w14:paraId="4FF1D2F2" w14:textId="5D1F5718" w:rsidR="007676D2" w:rsidRPr="001D136F" w:rsidRDefault="00202251" w:rsidP="00643C1B">
      <w:pPr>
        <w:jc w:val="both"/>
        <w:rPr>
          <w:color w:val="000000" w:themeColor="text1"/>
        </w:rPr>
      </w:pPr>
      <w:r w:rsidRPr="001D136F">
        <w:rPr>
          <w:color w:val="000000" w:themeColor="text1"/>
        </w:rPr>
        <w:t xml:space="preserve">As the </w:t>
      </w:r>
      <w:proofErr w:type="spellStart"/>
      <w:r w:rsidRPr="001D136F">
        <w:rPr>
          <w:color w:val="000000" w:themeColor="text1"/>
        </w:rPr>
        <w:t>Kikcstarter</w:t>
      </w:r>
      <w:proofErr w:type="spellEnd"/>
      <w:r w:rsidRPr="001D136F">
        <w:rPr>
          <w:color w:val="000000" w:themeColor="text1"/>
        </w:rPr>
        <w:t xml:space="preserve"> founded in the year 2009. So that time it was a </w:t>
      </w:r>
      <w:r w:rsidR="006709E0" w:rsidRPr="001D136F">
        <w:rPr>
          <w:color w:val="000000" w:themeColor="text1"/>
        </w:rPr>
        <w:t>start,</w:t>
      </w:r>
      <w:r w:rsidRPr="001D136F">
        <w:rPr>
          <w:color w:val="000000" w:themeColor="text1"/>
        </w:rPr>
        <w:t xml:space="preserve"> so no amount pledged and goal as there are no projects. As the time </w:t>
      </w:r>
      <w:r w:rsidR="006709E0" w:rsidRPr="001D136F">
        <w:rPr>
          <w:color w:val="000000" w:themeColor="text1"/>
        </w:rPr>
        <w:t>passes,</w:t>
      </w:r>
      <w:r w:rsidRPr="001D136F">
        <w:rPr>
          <w:color w:val="000000" w:themeColor="text1"/>
        </w:rPr>
        <w:t xml:space="preserve"> new projects occurred </w:t>
      </w:r>
      <w:r w:rsidR="00BF7C83" w:rsidRPr="001D136F">
        <w:rPr>
          <w:color w:val="000000" w:themeColor="text1"/>
        </w:rPr>
        <w:t xml:space="preserve">similarly the amount </w:t>
      </w:r>
      <w:r w:rsidR="006709E0" w:rsidRPr="001D136F">
        <w:rPr>
          <w:color w:val="000000" w:themeColor="text1"/>
        </w:rPr>
        <w:t>pledged,</w:t>
      </w:r>
      <w:r w:rsidR="00BF7C83" w:rsidRPr="001D136F">
        <w:rPr>
          <w:color w:val="000000" w:themeColor="text1"/>
        </w:rPr>
        <w:t xml:space="preserve"> and goal money increases </w:t>
      </w:r>
      <w:r w:rsidR="006709E0" w:rsidRPr="001D136F">
        <w:rPr>
          <w:color w:val="000000" w:themeColor="text1"/>
        </w:rPr>
        <w:t>significantly.</w:t>
      </w:r>
      <w:r w:rsidR="00D35FD9" w:rsidRPr="001D136F">
        <w:rPr>
          <w:color w:val="000000" w:themeColor="text1"/>
        </w:rPr>
        <w:t xml:space="preserve"> According to </w:t>
      </w:r>
      <w:r w:rsidR="00D35FD9" w:rsidRPr="001D136F">
        <w:rPr>
          <w:color w:val="000000" w:themeColor="text1"/>
        </w:rPr>
        <w:lastRenderedPageBreak/>
        <w:t xml:space="preserve">their website they </w:t>
      </w:r>
      <w:r w:rsidR="006709E0" w:rsidRPr="001D136F">
        <w:rPr>
          <w:color w:val="000000" w:themeColor="text1"/>
        </w:rPr>
        <w:t xml:space="preserve">declared their organization to give benefits and favors to the people by completing the good ideas to reality. In the year 2015, they made this announcement publicly that their organization is dedicated to the public and working with the help of people in the form of </w:t>
      </w:r>
      <w:r w:rsidR="007676D2" w:rsidRPr="001D136F">
        <w:rPr>
          <w:color w:val="000000" w:themeColor="text1"/>
        </w:rPr>
        <w:t>backers.</w:t>
      </w:r>
      <w:r w:rsidR="006709E0" w:rsidRPr="001D136F">
        <w:rPr>
          <w:color w:val="000000" w:themeColor="text1"/>
        </w:rPr>
        <w:t xml:space="preserve"> So, the reason is increasing the peak amount of US dollars in pledged</w:t>
      </w:r>
      <w:r w:rsidR="007676D2" w:rsidRPr="001D136F">
        <w:rPr>
          <w:color w:val="000000" w:themeColor="text1"/>
        </w:rPr>
        <w:t xml:space="preserve"> as you can see in the figure.5 showing the highest amount of 300 million of US dollars in pledged amount.</w:t>
      </w:r>
      <w:r w:rsidR="006709E0" w:rsidRPr="001D136F">
        <w:rPr>
          <w:color w:val="000000" w:themeColor="text1"/>
        </w:rPr>
        <w:t xml:space="preserve">  </w:t>
      </w:r>
      <w:r w:rsidR="00BF7C83" w:rsidRPr="001D136F">
        <w:rPr>
          <w:color w:val="000000" w:themeColor="text1"/>
        </w:rPr>
        <w:t xml:space="preserve"> </w:t>
      </w:r>
    </w:p>
    <w:p w14:paraId="165D1AD3" w14:textId="77777777" w:rsidR="00F448CB" w:rsidRPr="001D136F" w:rsidRDefault="00F448CB" w:rsidP="00643C1B">
      <w:pPr>
        <w:jc w:val="both"/>
        <w:rPr>
          <w:color w:val="000000" w:themeColor="text1"/>
        </w:rPr>
      </w:pPr>
    </w:p>
    <w:p w14:paraId="21555F03" w14:textId="0CDAC1BC" w:rsidR="00A86612" w:rsidRPr="001D136F" w:rsidRDefault="004E5E54" w:rsidP="004E5E54">
      <w:pPr>
        <w:pStyle w:val="ListParagraph"/>
        <w:numPr>
          <w:ilvl w:val="0"/>
          <w:numId w:val="41"/>
        </w:numPr>
        <w:jc w:val="both"/>
        <w:rPr>
          <w:b/>
          <w:color w:val="000000" w:themeColor="text1"/>
        </w:rPr>
      </w:pPr>
      <w:r w:rsidRPr="001D136F">
        <w:rPr>
          <w:b/>
          <w:color w:val="000000" w:themeColor="text1"/>
        </w:rPr>
        <w:t>PROPOSED SOLUTION</w:t>
      </w:r>
    </w:p>
    <w:p w14:paraId="3F46FBCD" w14:textId="77777777" w:rsidR="00F448CB" w:rsidRPr="001D136F" w:rsidRDefault="00F448CB" w:rsidP="00F448CB">
      <w:pPr>
        <w:jc w:val="both"/>
        <w:rPr>
          <w:color w:val="000000" w:themeColor="text1"/>
        </w:rPr>
      </w:pPr>
    </w:p>
    <w:p w14:paraId="493BF029" w14:textId="488DF8E1" w:rsidR="00B777DF" w:rsidRDefault="00B777DF" w:rsidP="00B777DF">
      <w:pPr>
        <w:pStyle w:val="ListParagraph"/>
        <w:numPr>
          <w:ilvl w:val="0"/>
          <w:numId w:val="42"/>
        </w:numPr>
        <w:jc w:val="both"/>
        <w:rPr>
          <w:b/>
          <w:color w:val="000000" w:themeColor="text1"/>
        </w:rPr>
      </w:pPr>
      <w:r w:rsidRPr="001D136F">
        <w:rPr>
          <w:b/>
          <w:color w:val="000000" w:themeColor="text1"/>
        </w:rPr>
        <w:t>DATASET DETALIED ANALYSIS</w:t>
      </w:r>
    </w:p>
    <w:p w14:paraId="0991BE69" w14:textId="77777777" w:rsidR="001D136F" w:rsidRPr="001D136F" w:rsidRDefault="001D136F" w:rsidP="001D136F">
      <w:pPr>
        <w:pStyle w:val="ListParagraph"/>
        <w:jc w:val="both"/>
        <w:rPr>
          <w:b/>
          <w:color w:val="000000" w:themeColor="text1"/>
        </w:rPr>
      </w:pPr>
    </w:p>
    <w:p w14:paraId="3B61490C" w14:textId="3F1AB0E0" w:rsidR="004E5E54" w:rsidRPr="001D136F" w:rsidRDefault="004E5E54" w:rsidP="001D136F">
      <w:pPr>
        <w:spacing w:after="240"/>
        <w:jc w:val="both"/>
        <w:rPr>
          <w:color w:val="000000" w:themeColor="text1"/>
        </w:rPr>
      </w:pPr>
      <w:r w:rsidRPr="001D136F">
        <w:rPr>
          <w:color w:val="000000" w:themeColor="text1"/>
        </w:rPr>
        <w:t>In this section, the more detailed view of the problem and its proposed solution explained.</w:t>
      </w:r>
    </w:p>
    <w:p w14:paraId="24A54A5A" w14:textId="2798D3B3" w:rsidR="00643C1B" w:rsidRPr="001D136F" w:rsidRDefault="004E5E54" w:rsidP="001E3CA2">
      <w:pPr>
        <w:spacing w:after="240"/>
        <w:jc w:val="both"/>
        <w:rPr>
          <w:color w:val="000000" w:themeColor="text1"/>
        </w:rPr>
      </w:pPr>
      <w:r w:rsidRPr="001D136F">
        <w:rPr>
          <w:color w:val="000000" w:themeColor="text1"/>
        </w:rPr>
        <w:t xml:space="preserve">The dataset which is collected from Kaggle has many features </w:t>
      </w:r>
      <w:r w:rsidR="00AB1EF6" w:rsidRPr="001D136F">
        <w:rPr>
          <w:color w:val="000000" w:themeColor="text1"/>
        </w:rPr>
        <w:t>which</w:t>
      </w:r>
      <w:r w:rsidRPr="001D136F">
        <w:rPr>
          <w:color w:val="000000" w:themeColor="text1"/>
        </w:rPr>
        <w:t xml:space="preserve"> are shown in the table.</w:t>
      </w:r>
      <w:r w:rsidR="001D298A" w:rsidRPr="001D136F">
        <w:rPr>
          <w:color w:val="000000" w:themeColor="text1"/>
        </w:rPr>
        <w:t xml:space="preserve"> </w:t>
      </w:r>
      <w:r w:rsidR="00BC17EE" w:rsidRPr="001D136F">
        <w:rPr>
          <w:color w:val="000000" w:themeColor="text1"/>
        </w:rPr>
        <w:t>II</w:t>
      </w:r>
    </w:p>
    <w:tbl>
      <w:tblPr>
        <w:tblStyle w:val="TableGrid"/>
        <w:tblW w:w="0" w:type="auto"/>
        <w:tblLook w:val="04A0" w:firstRow="1" w:lastRow="0" w:firstColumn="1" w:lastColumn="0" w:noHBand="0" w:noVBand="1"/>
      </w:tblPr>
      <w:tblGrid>
        <w:gridCol w:w="625"/>
        <w:gridCol w:w="1889"/>
        <w:gridCol w:w="1258"/>
      </w:tblGrid>
      <w:tr w:rsidR="009F5360" w:rsidRPr="001D136F" w14:paraId="5A5BCB7A" w14:textId="77777777" w:rsidTr="00AB1EF6">
        <w:tc>
          <w:tcPr>
            <w:tcW w:w="625" w:type="dxa"/>
          </w:tcPr>
          <w:p w14:paraId="28E7235C" w14:textId="30CBA30D" w:rsidR="009F5360" w:rsidRPr="001D136F" w:rsidRDefault="009F5360" w:rsidP="004E5E54">
            <w:pPr>
              <w:jc w:val="both"/>
              <w:rPr>
                <w:b/>
                <w:color w:val="000000" w:themeColor="text1"/>
              </w:rPr>
            </w:pPr>
            <w:proofErr w:type="spellStart"/>
            <w:proofErr w:type="gramStart"/>
            <w:r w:rsidRPr="001D136F">
              <w:rPr>
                <w:b/>
                <w:color w:val="000000" w:themeColor="text1"/>
              </w:rPr>
              <w:t>S.No</w:t>
            </w:r>
            <w:proofErr w:type="spellEnd"/>
            <w:proofErr w:type="gramEnd"/>
          </w:p>
        </w:tc>
        <w:tc>
          <w:tcPr>
            <w:tcW w:w="1889" w:type="dxa"/>
          </w:tcPr>
          <w:p w14:paraId="46443E63" w14:textId="67BB47BD" w:rsidR="009F5360" w:rsidRPr="001D136F" w:rsidRDefault="009F5360" w:rsidP="004E5E54">
            <w:pPr>
              <w:jc w:val="both"/>
              <w:rPr>
                <w:b/>
                <w:color w:val="000000" w:themeColor="text1"/>
              </w:rPr>
            </w:pPr>
            <w:r w:rsidRPr="001D136F">
              <w:rPr>
                <w:b/>
                <w:color w:val="000000" w:themeColor="text1"/>
              </w:rPr>
              <w:t>Feature</w:t>
            </w:r>
          </w:p>
        </w:tc>
        <w:tc>
          <w:tcPr>
            <w:tcW w:w="1258" w:type="dxa"/>
          </w:tcPr>
          <w:p w14:paraId="431A3E1F" w14:textId="4F6BAA56" w:rsidR="009F5360" w:rsidRPr="001D136F" w:rsidRDefault="009F5360" w:rsidP="004E5E54">
            <w:pPr>
              <w:jc w:val="both"/>
              <w:rPr>
                <w:b/>
                <w:color w:val="000000" w:themeColor="text1"/>
              </w:rPr>
            </w:pPr>
            <w:r w:rsidRPr="001D136F">
              <w:rPr>
                <w:b/>
                <w:color w:val="000000" w:themeColor="text1"/>
              </w:rPr>
              <w:t>Type</w:t>
            </w:r>
          </w:p>
        </w:tc>
      </w:tr>
      <w:tr w:rsidR="009F5360" w:rsidRPr="001D136F" w14:paraId="627D23C5" w14:textId="77777777" w:rsidTr="00AB1EF6">
        <w:tc>
          <w:tcPr>
            <w:tcW w:w="625" w:type="dxa"/>
          </w:tcPr>
          <w:p w14:paraId="0E99FF22" w14:textId="313496C3" w:rsidR="009F5360" w:rsidRPr="001D136F" w:rsidRDefault="009F5360" w:rsidP="004E5E54">
            <w:pPr>
              <w:jc w:val="both"/>
              <w:rPr>
                <w:color w:val="000000" w:themeColor="text1"/>
              </w:rPr>
            </w:pPr>
            <w:r w:rsidRPr="001D136F">
              <w:rPr>
                <w:color w:val="000000" w:themeColor="text1"/>
              </w:rPr>
              <w:t>1</w:t>
            </w:r>
          </w:p>
        </w:tc>
        <w:tc>
          <w:tcPr>
            <w:tcW w:w="1889" w:type="dxa"/>
          </w:tcPr>
          <w:p w14:paraId="44DD7FD6" w14:textId="055EB1E6" w:rsidR="009F5360" w:rsidRPr="001D136F" w:rsidRDefault="009F5360" w:rsidP="004E5E54">
            <w:pPr>
              <w:jc w:val="both"/>
              <w:rPr>
                <w:color w:val="000000" w:themeColor="text1"/>
              </w:rPr>
            </w:pPr>
            <w:r w:rsidRPr="001D136F">
              <w:rPr>
                <w:color w:val="000000" w:themeColor="text1"/>
              </w:rPr>
              <w:t>ID</w:t>
            </w:r>
          </w:p>
        </w:tc>
        <w:tc>
          <w:tcPr>
            <w:tcW w:w="1258" w:type="dxa"/>
          </w:tcPr>
          <w:p w14:paraId="007E0F56" w14:textId="0106B64B" w:rsidR="009F5360" w:rsidRPr="001D136F" w:rsidRDefault="009F5360" w:rsidP="004E5E54">
            <w:pPr>
              <w:jc w:val="both"/>
              <w:rPr>
                <w:color w:val="000000" w:themeColor="text1"/>
              </w:rPr>
            </w:pPr>
            <w:r w:rsidRPr="001D136F">
              <w:rPr>
                <w:color w:val="000000" w:themeColor="text1"/>
              </w:rPr>
              <w:t>numeric</w:t>
            </w:r>
          </w:p>
        </w:tc>
      </w:tr>
      <w:tr w:rsidR="009F5360" w:rsidRPr="001D136F" w14:paraId="6446820D" w14:textId="77777777" w:rsidTr="00AB1EF6">
        <w:tc>
          <w:tcPr>
            <w:tcW w:w="625" w:type="dxa"/>
          </w:tcPr>
          <w:p w14:paraId="75D21A26" w14:textId="49887302" w:rsidR="009F5360" w:rsidRPr="001D136F" w:rsidRDefault="009F5360" w:rsidP="004E5E54">
            <w:pPr>
              <w:jc w:val="both"/>
              <w:rPr>
                <w:color w:val="000000" w:themeColor="text1"/>
              </w:rPr>
            </w:pPr>
            <w:r w:rsidRPr="001D136F">
              <w:rPr>
                <w:color w:val="000000" w:themeColor="text1"/>
              </w:rPr>
              <w:t>2</w:t>
            </w:r>
          </w:p>
        </w:tc>
        <w:tc>
          <w:tcPr>
            <w:tcW w:w="1889" w:type="dxa"/>
          </w:tcPr>
          <w:p w14:paraId="18421EFD" w14:textId="6421DFBA" w:rsidR="009F5360" w:rsidRPr="001D136F" w:rsidRDefault="009F5360" w:rsidP="004E5E54">
            <w:pPr>
              <w:jc w:val="both"/>
              <w:rPr>
                <w:color w:val="000000" w:themeColor="text1"/>
              </w:rPr>
            </w:pPr>
            <w:r w:rsidRPr="001D136F">
              <w:rPr>
                <w:color w:val="000000" w:themeColor="text1"/>
              </w:rPr>
              <w:t>Name</w:t>
            </w:r>
          </w:p>
        </w:tc>
        <w:tc>
          <w:tcPr>
            <w:tcW w:w="1258" w:type="dxa"/>
          </w:tcPr>
          <w:p w14:paraId="3BAB9B10" w14:textId="3D4032AC" w:rsidR="009F5360" w:rsidRPr="001D136F" w:rsidRDefault="009F5360" w:rsidP="004E5E54">
            <w:pPr>
              <w:jc w:val="both"/>
              <w:rPr>
                <w:color w:val="000000" w:themeColor="text1"/>
              </w:rPr>
            </w:pPr>
            <w:r w:rsidRPr="001D136F">
              <w:rPr>
                <w:color w:val="000000" w:themeColor="text1"/>
              </w:rPr>
              <w:t>string</w:t>
            </w:r>
          </w:p>
        </w:tc>
      </w:tr>
      <w:tr w:rsidR="009F5360" w:rsidRPr="001D136F" w14:paraId="4EB03EFD" w14:textId="77777777" w:rsidTr="00AB1EF6">
        <w:tc>
          <w:tcPr>
            <w:tcW w:w="625" w:type="dxa"/>
          </w:tcPr>
          <w:p w14:paraId="7FF8249B" w14:textId="12B0E819" w:rsidR="009F5360" w:rsidRPr="001D136F" w:rsidRDefault="009F5360" w:rsidP="004E5E54">
            <w:pPr>
              <w:jc w:val="both"/>
              <w:rPr>
                <w:color w:val="000000" w:themeColor="text1"/>
              </w:rPr>
            </w:pPr>
            <w:r w:rsidRPr="001D136F">
              <w:rPr>
                <w:color w:val="000000" w:themeColor="text1"/>
              </w:rPr>
              <w:t>3</w:t>
            </w:r>
          </w:p>
        </w:tc>
        <w:tc>
          <w:tcPr>
            <w:tcW w:w="1889" w:type="dxa"/>
          </w:tcPr>
          <w:p w14:paraId="6DA1401F" w14:textId="0F3A0C37" w:rsidR="009F5360" w:rsidRPr="001D136F" w:rsidRDefault="009F5360" w:rsidP="004E5E54">
            <w:pPr>
              <w:jc w:val="both"/>
              <w:rPr>
                <w:color w:val="000000" w:themeColor="text1"/>
              </w:rPr>
            </w:pPr>
            <w:proofErr w:type="spellStart"/>
            <w:r w:rsidRPr="001D136F">
              <w:rPr>
                <w:color w:val="000000" w:themeColor="text1"/>
              </w:rPr>
              <w:t>Main_cateogry</w:t>
            </w:r>
            <w:proofErr w:type="spellEnd"/>
          </w:p>
        </w:tc>
        <w:tc>
          <w:tcPr>
            <w:tcW w:w="1258" w:type="dxa"/>
          </w:tcPr>
          <w:p w14:paraId="5E25E22A" w14:textId="09FE5DF5" w:rsidR="009F5360" w:rsidRPr="001D136F" w:rsidRDefault="009F5360" w:rsidP="004E5E54">
            <w:pPr>
              <w:jc w:val="both"/>
              <w:rPr>
                <w:color w:val="000000" w:themeColor="text1"/>
              </w:rPr>
            </w:pPr>
            <w:r w:rsidRPr="001D136F">
              <w:rPr>
                <w:color w:val="000000" w:themeColor="text1"/>
              </w:rPr>
              <w:t>factor</w:t>
            </w:r>
          </w:p>
        </w:tc>
      </w:tr>
      <w:tr w:rsidR="009F5360" w:rsidRPr="001D136F" w14:paraId="31006F72" w14:textId="77777777" w:rsidTr="00AB1EF6">
        <w:tc>
          <w:tcPr>
            <w:tcW w:w="625" w:type="dxa"/>
          </w:tcPr>
          <w:p w14:paraId="5A6D500B" w14:textId="27C4CECA" w:rsidR="009F5360" w:rsidRPr="001D136F" w:rsidRDefault="009F5360" w:rsidP="004E5E54">
            <w:pPr>
              <w:jc w:val="both"/>
              <w:rPr>
                <w:color w:val="000000" w:themeColor="text1"/>
              </w:rPr>
            </w:pPr>
            <w:r w:rsidRPr="001D136F">
              <w:rPr>
                <w:color w:val="000000" w:themeColor="text1"/>
              </w:rPr>
              <w:t>4</w:t>
            </w:r>
          </w:p>
        </w:tc>
        <w:tc>
          <w:tcPr>
            <w:tcW w:w="1889" w:type="dxa"/>
          </w:tcPr>
          <w:p w14:paraId="2EA4918F" w14:textId="53D4AF7C" w:rsidR="009F5360" w:rsidRPr="001D136F" w:rsidRDefault="009F5360" w:rsidP="004E5E54">
            <w:pPr>
              <w:jc w:val="both"/>
              <w:rPr>
                <w:color w:val="000000" w:themeColor="text1"/>
              </w:rPr>
            </w:pPr>
            <w:r w:rsidRPr="001D136F">
              <w:rPr>
                <w:color w:val="000000" w:themeColor="text1"/>
              </w:rPr>
              <w:t>Currency</w:t>
            </w:r>
          </w:p>
        </w:tc>
        <w:tc>
          <w:tcPr>
            <w:tcW w:w="1258" w:type="dxa"/>
          </w:tcPr>
          <w:p w14:paraId="7A70F370" w14:textId="0E8F1389" w:rsidR="009F5360" w:rsidRPr="001D136F" w:rsidRDefault="009F5360" w:rsidP="004E5E54">
            <w:pPr>
              <w:jc w:val="both"/>
              <w:rPr>
                <w:color w:val="000000" w:themeColor="text1"/>
              </w:rPr>
            </w:pPr>
            <w:r w:rsidRPr="001D136F">
              <w:rPr>
                <w:color w:val="000000" w:themeColor="text1"/>
              </w:rPr>
              <w:t>numeric</w:t>
            </w:r>
          </w:p>
        </w:tc>
      </w:tr>
      <w:tr w:rsidR="009F5360" w:rsidRPr="001D136F" w14:paraId="26EDB920" w14:textId="77777777" w:rsidTr="00AB1EF6">
        <w:tc>
          <w:tcPr>
            <w:tcW w:w="625" w:type="dxa"/>
          </w:tcPr>
          <w:p w14:paraId="78C02FE4" w14:textId="443DEEB4" w:rsidR="009F5360" w:rsidRPr="001D136F" w:rsidRDefault="009F5360" w:rsidP="004E5E54">
            <w:pPr>
              <w:jc w:val="both"/>
              <w:rPr>
                <w:color w:val="000000" w:themeColor="text1"/>
              </w:rPr>
            </w:pPr>
            <w:r w:rsidRPr="001D136F">
              <w:rPr>
                <w:color w:val="000000" w:themeColor="text1"/>
              </w:rPr>
              <w:t>5</w:t>
            </w:r>
          </w:p>
        </w:tc>
        <w:tc>
          <w:tcPr>
            <w:tcW w:w="1889" w:type="dxa"/>
          </w:tcPr>
          <w:p w14:paraId="7FFA48F7" w14:textId="499EC21B" w:rsidR="009F5360" w:rsidRPr="001D136F" w:rsidRDefault="009F5360" w:rsidP="004E5E54">
            <w:pPr>
              <w:jc w:val="both"/>
              <w:rPr>
                <w:color w:val="000000" w:themeColor="text1"/>
              </w:rPr>
            </w:pPr>
            <w:r w:rsidRPr="001D136F">
              <w:rPr>
                <w:color w:val="000000" w:themeColor="text1"/>
              </w:rPr>
              <w:t>Deadline</w:t>
            </w:r>
          </w:p>
        </w:tc>
        <w:tc>
          <w:tcPr>
            <w:tcW w:w="1258" w:type="dxa"/>
          </w:tcPr>
          <w:p w14:paraId="3FCE37C6" w14:textId="76828CB5" w:rsidR="009F5360" w:rsidRPr="001D136F" w:rsidRDefault="009F5360" w:rsidP="004E5E54">
            <w:pPr>
              <w:jc w:val="both"/>
              <w:rPr>
                <w:color w:val="000000" w:themeColor="text1"/>
              </w:rPr>
            </w:pPr>
            <w:r w:rsidRPr="001D136F">
              <w:rPr>
                <w:color w:val="000000" w:themeColor="text1"/>
              </w:rPr>
              <w:t>integer</w:t>
            </w:r>
          </w:p>
        </w:tc>
      </w:tr>
      <w:tr w:rsidR="009F5360" w:rsidRPr="001D136F" w14:paraId="42AA0304" w14:textId="77777777" w:rsidTr="00AB1EF6">
        <w:tc>
          <w:tcPr>
            <w:tcW w:w="625" w:type="dxa"/>
          </w:tcPr>
          <w:p w14:paraId="08E3B933" w14:textId="16FB48A2" w:rsidR="009F5360" w:rsidRPr="001D136F" w:rsidRDefault="009F5360" w:rsidP="004E5E54">
            <w:pPr>
              <w:jc w:val="both"/>
              <w:rPr>
                <w:color w:val="000000" w:themeColor="text1"/>
              </w:rPr>
            </w:pPr>
            <w:r w:rsidRPr="001D136F">
              <w:rPr>
                <w:color w:val="000000" w:themeColor="text1"/>
              </w:rPr>
              <w:t>6</w:t>
            </w:r>
          </w:p>
        </w:tc>
        <w:tc>
          <w:tcPr>
            <w:tcW w:w="1889" w:type="dxa"/>
          </w:tcPr>
          <w:p w14:paraId="23449253" w14:textId="7D472CF0" w:rsidR="009F5360" w:rsidRPr="001D136F" w:rsidRDefault="009F5360" w:rsidP="004E5E54">
            <w:pPr>
              <w:jc w:val="both"/>
              <w:rPr>
                <w:color w:val="000000" w:themeColor="text1"/>
              </w:rPr>
            </w:pPr>
            <w:r w:rsidRPr="001D136F">
              <w:rPr>
                <w:color w:val="000000" w:themeColor="text1"/>
              </w:rPr>
              <w:t>Goal</w:t>
            </w:r>
          </w:p>
        </w:tc>
        <w:tc>
          <w:tcPr>
            <w:tcW w:w="1258" w:type="dxa"/>
          </w:tcPr>
          <w:p w14:paraId="18AE47DB" w14:textId="3E7B3B1B" w:rsidR="009F5360" w:rsidRPr="001D136F" w:rsidRDefault="009F5360" w:rsidP="004E5E54">
            <w:pPr>
              <w:jc w:val="both"/>
              <w:rPr>
                <w:color w:val="000000" w:themeColor="text1"/>
              </w:rPr>
            </w:pPr>
            <w:r w:rsidRPr="001D136F">
              <w:rPr>
                <w:color w:val="000000" w:themeColor="text1"/>
              </w:rPr>
              <w:t>numeric</w:t>
            </w:r>
          </w:p>
        </w:tc>
      </w:tr>
      <w:tr w:rsidR="009F5360" w:rsidRPr="001D136F" w14:paraId="5FDDDD11" w14:textId="77777777" w:rsidTr="00AB1EF6">
        <w:tc>
          <w:tcPr>
            <w:tcW w:w="625" w:type="dxa"/>
          </w:tcPr>
          <w:p w14:paraId="0F428ECB" w14:textId="411E2F24" w:rsidR="009F5360" w:rsidRPr="001D136F" w:rsidRDefault="009F5360" w:rsidP="004E5E54">
            <w:pPr>
              <w:jc w:val="both"/>
              <w:rPr>
                <w:color w:val="000000" w:themeColor="text1"/>
              </w:rPr>
            </w:pPr>
            <w:r w:rsidRPr="001D136F">
              <w:rPr>
                <w:color w:val="000000" w:themeColor="text1"/>
              </w:rPr>
              <w:t>7</w:t>
            </w:r>
          </w:p>
        </w:tc>
        <w:tc>
          <w:tcPr>
            <w:tcW w:w="1889" w:type="dxa"/>
          </w:tcPr>
          <w:p w14:paraId="076CA92A" w14:textId="6B78C896" w:rsidR="009F5360" w:rsidRPr="001D136F" w:rsidRDefault="009F5360" w:rsidP="004E5E54">
            <w:pPr>
              <w:jc w:val="both"/>
              <w:rPr>
                <w:color w:val="000000" w:themeColor="text1"/>
              </w:rPr>
            </w:pPr>
            <w:r w:rsidRPr="001D136F">
              <w:rPr>
                <w:color w:val="000000" w:themeColor="text1"/>
              </w:rPr>
              <w:t>Launched</w:t>
            </w:r>
          </w:p>
        </w:tc>
        <w:tc>
          <w:tcPr>
            <w:tcW w:w="1258" w:type="dxa"/>
          </w:tcPr>
          <w:p w14:paraId="6EA25233" w14:textId="6B4F3CD8" w:rsidR="009F5360" w:rsidRPr="001D136F" w:rsidRDefault="009F5360" w:rsidP="004E5E54">
            <w:pPr>
              <w:jc w:val="both"/>
              <w:rPr>
                <w:color w:val="000000" w:themeColor="text1"/>
              </w:rPr>
            </w:pPr>
            <w:r w:rsidRPr="001D136F">
              <w:rPr>
                <w:color w:val="000000" w:themeColor="text1"/>
              </w:rPr>
              <w:t>integer</w:t>
            </w:r>
          </w:p>
        </w:tc>
      </w:tr>
      <w:tr w:rsidR="009F5360" w:rsidRPr="001D136F" w14:paraId="67B54FD2" w14:textId="77777777" w:rsidTr="00AB1EF6">
        <w:tc>
          <w:tcPr>
            <w:tcW w:w="625" w:type="dxa"/>
          </w:tcPr>
          <w:p w14:paraId="5D76BED3" w14:textId="3E034C13" w:rsidR="009F5360" w:rsidRPr="001D136F" w:rsidRDefault="009F5360" w:rsidP="004E5E54">
            <w:pPr>
              <w:jc w:val="both"/>
              <w:rPr>
                <w:color w:val="000000" w:themeColor="text1"/>
              </w:rPr>
            </w:pPr>
            <w:r w:rsidRPr="001D136F">
              <w:rPr>
                <w:color w:val="000000" w:themeColor="text1"/>
              </w:rPr>
              <w:t>8</w:t>
            </w:r>
          </w:p>
        </w:tc>
        <w:tc>
          <w:tcPr>
            <w:tcW w:w="1889" w:type="dxa"/>
          </w:tcPr>
          <w:p w14:paraId="2F8382D7" w14:textId="76951DCF" w:rsidR="009F5360" w:rsidRPr="001D136F" w:rsidRDefault="009F5360" w:rsidP="004E5E54">
            <w:pPr>
              <w:jc w:val="both"/>
              <w:rPr>
                <w:color w:val="000000" w:themeColor="text1"/>
              </w:rPr>
            </w:pPr>
            <w:r w:rsidRPr="001D136F">
              <w:rPr>
                <w:color w:val="000000" w:themeColor="text1"/>
              </w:rPr>
              <w:t>Pledged</w:t>
            </w:r>
          </w:p>
        </w:tc>
        <w:tc>
          <w:tcPr>
            <w:tcW w:w="1258" w:type="dxa"/>
          </w:tcPr>
          <w:p w14:paraId="633F31F1" w14:textId="174F9BB9" w:rsidR="009F5360" w:rsidRPr="001D136F" w:rsidRDefault="009F5360" w:rsidP="004E5E54">
            <w:pPr>
              <w:jc w:val="both"/>
              <w:rPr>
                <w:color w:val="000000" w:themeColor="text1"/>
              </w:rPr>
            </w:pPr>
            <w:r w:rsidRPr="001D136F">
              <w:rPr>
                <w:color w:val="000000" w:themeColor="text1"/>
              </w:rPr>
              <w:t>numeric</w:t>
            </w:r>
          </w:p>
        </w:tc>
      </w:tr>
      <w:tr w:rsidR="009F5360" w:rsidRPr="001D136F" w14:paraId="0351B1F2" w14:textId="77777777" w:rsidTr="00AB1EF6">
        <w:tc>
          <w:tcPr>
            <w:tcW w:w="625" w:type="dxa"/>
          </w:tcPr>
          <w:p w14:paraId="31C410F8" w14:textId="1F8A4022" w:rsidR="009F5360" w:rsidRPr="001D136F" w:rsidRDefault="009F5360" w:rsidP="004E5E54">
            <w:pPr>
              <w:jc w:val="both"/>
              <w:rPr>
                <w:color w:val="000000" w:themeColor="text1"/>
              </w:rPr>
            </w:pPr>
            <w:r w:rsidRPr="001D136F">
              <w:rPr>
                <w:color w:val="000000" w:themeColor="text1"/>
              </w:rPr>
              <w:t>9</w:t>
            </w:r>
          </w:p>
        </w:tc>
        <w:tc>
          <w:tcPr>
            <w:tcW w:w="1889" w:type="dxa"/>
          </w:tcPr>
          <w:p w14:paraId="49CBC03A" w14:textId="5F818D74" w:rsidR="009F5360" w:rsidRPr="001D136F" w:rsidRDefault="009F5360" w:rsidP="004E5E54">
            <w:pPr>
              <w:jc w:val="both"/>
              <w:rPr>
                <w:color w:val="000000" w:themeColor="text1"/>
              </w:rPr>
            </w:pPr>
            <w:r w:rsidRPr="001D136F">
              <w:rPr>
                <w:color w:val="000000" w:themeColor="text1"/>
              </w:rPr>
              <w:t xml:space="preserve">State </w:t>
            </w:r>
          </w:p>
        </w:tc>
        <w:tc>
          <w:tcPr>
            <w:tcW w:w="1258" w:type="dxa"/>
          </w:tcPr>
          <w:p w14:paraId="289A4B83" w14:textId="45E0ED66" w:rsidR="009F5360" w:rsidRPr="001D136F" w:rsidRDefault="009F5360" w:rsidP="004E5E54">
            <w:pPr>
              <w:jc w:val="both"/>
              <w:rPr>
                <w:color w:val="000000" w:themeColor="text1"/>
              </w:rPr>
            </w:pPr>
            <w:r w:rsidRPr="001D136F">
              <w:rPr>
                <w:color w:val="000000" w:themeColor="text1"/>
              </w:rPr>
              <w:t>integer</w:t>
            </w:r>
          </w:p>
        </w:tc>
      </w:tr>
      <w:tr w:rsidR="009F5360" w:rsidRPr="001D136F" w14:paraId="28249D57" w14:textId="77777777" w:rsidTr="00AB1EF6">
        <w:tc>
          <w:tcPr>
            <w:tcW w:w="625" w:type="dxa"/>
          </w:tcPr>
          <w:p w14:paraId="70243BC5" w14:textId="2BADFD60" w:rsidR="009F5360" w:rsidRPr="001D136F" w:rsidRDefault="009F5360" w:rsidP="004E5E54">
            <w:pPr>
              <w:jc w:val="both"/>
              <w:rPr>
                <w:color w:val="000000" w:themeColor="text1"/>
              </w:rPr>
            </w:pPr>
            <w:r w:rsidRPr="001D136F">
              <w:rPr>
                <w:color w:val="000000" w:themeColor="text1"/>
              </w:rPr>
              <w:t>10</w:t>
            </w:r>
          </w:p>
        </w:tc>
        <w:tc>
          <w:tcPr>
            <w:tcW w:w="1889" w:type="dxa"/>
          </w:tcPr>
          <w:p w14:paraId="3915F0E0" w14:textId="545236A7" w:rsidR="009F5360" w:rsidRPr="001D136F" w:rsidRDefault="009F5360" w:rsidP="004E5E54">
            <w:pPr>
              <w:jc w:val="both"/>
              <w:rPr>
                <w:color w:val="000000" w:themeColor="text1"/>
              </w:rPr>
            </w:pPr>
            <w:r w:rsidRPr="001D136F">
              <w:rPr>
                <w:color w:val="000000" w:themeColor="text1"/>
              </w:rPr>
              <w:t>Backers</w:t>
            </w:r>
          </w:p>
        </w:tc>
        <w:tc>
          <w:tcPr>
            <w:tcW w:w="1258" w:type="dxa"/>
          </w:tcPr>
          <w:p w14:paraId="19C698F8" w14:textId="6B6CD1E3" w:rsidR="009F5360" w:rsidRPr="001D136F" w:rsidRDefault="009F5360" w:rsidP="004E5E54">
            <w:pPr>
              <w:jc w:val="both"/>
              <w:rPr>
                <w:color w:val="000000" w:themeColor="text1"/>
              </w:rPr>
            </w:pPr>
            <w:r w:rsidRPr="001D136F">
              <w:rPr>
                <w:color w:val="000000" w:themeColor="text1"/>
              </w:rPr>
              <w:t>numeric</w:t>
            </w:r>
          </w:p>
        </w:tc>
      </w:tr>
      <w:tr w:rsidR="009F5360" w:rsidRPr="001D136F" w14:paraId="666E5589" w14:textId="77777777" w:rsidTr="00AB1EF6">
        <w:tc>
          <w:tcPr>
            <w:tcW w:w="625" w:type="dxa"/>
          </w:tcPr>
          <w:p w14:paraId="1FB4D5AB" w14:textId="0028FCDD" w:rsidR="009F5360" w:rsidRPr="001D136F" w:rsidRDefault="009F5360" w:rsidP="004E5E54">
            <w:pPr>
              <w:jc w:val="both"/>
              <w:rPr>
                <w:color w:val="000000" w:themeColor="text1"/>
              </w:rPr>
            </w:pPr>
            <w:r w:rsidRPr="001D136F">
              <w:rPr>
                <w:color w:val="000000" w:themeColor="text1"/>
              </w:rPr>
              <w:t>11</w:t>
            </w:r>
          </w:p>
        </w:tc>
        <w:tc>
          <w:tcPr>
            <w:tcW w:w="1889" w:type="dxa"/>
          </w:tcPr>
          <w:p w14:paraId="7775CA66" w14:textId="41AF12F1" w:rsidR="009F5360" w:rsidRPr="001D136F" w:rsidRDefault="009F5360" w:rsidP="004E5E54">
            <w:pPr>
              <w:jc w:val="both"/>
              <w:rPr>
                <w:color w:val="000000" w:themeColor="text1"/>
              </w:rPr>
            </w:pPr>
            <w:r w:rsidRPr="001D136F">
              <w:rPr>
                <w:color w:val="000000" w:themeColor="text1"/>
              </w:rPr>
              <w:t>Country</w:t>
            </w:r>
          </w:p>
        </w:tc>
        <w:tc>
          <w:tcPr>
            <w:tcW w:w="1258" w:type="dxa"/>
          </w:tcPr>
          <w:p w14:paraId="7CE29D9E" w14:textId="7A63B97D" w:rsidR="009F5360" w:rsidRPr="001D136F" w:rsidRDefault="009F5360" w:rsidP="004E5E54">
            <w:pPr>
              <w:jc w:val="both"/>
              <w:rPr>
                <w:color w:val="000000" w:themeColor="text1"/>
              </w:rPr>
            </w:pPr>
            <w:r w:rsidRPr="001D136F">
              <w:rPr>
                <w:color w:val="000000" w:themeColor="text1"/>
              </w:rPr>
              <w:t>integer</w:t>
            </w:r>
          </w:p>
        </w:tc>
      </w:tr>
      <w:tr w:rsidR="009F5360" w:rsidRPr="001D136F" w14:paraId="24B7AAE1" w14:textId="77777777" w:rsidTr="00AB1EF6">
        <w:tc>
          <w:tcPr>
            <w:tcW w:w="625" w:type="dxa"/>
          </w:tcPr>
          <w:p w14:paraId="31D468C0" w14:textId="3036BAAF" w:rsidR="009F5360" w:rsidRPr="001D136F" w:rsidRDefault="009F5360" w:rsidP="004E5E54">
            <w:pPr>
              <w:jc w:val="both"/>
              <w:rPr>
                <w:color w:val="000000" w:themeColor="text1"/>
              </w:rPr>
            </w:pPr>
            <w:r w:rsidRPr="001D136F">
              <w:rPr>
                <w:color w:val="000000" w:themeColor="text1"/>
              </w:rPr>
              <w:t>12</w:t>
            </w:r>
          </w:p>
        </w:tc>
        <w:tc>
          <w:tcPr>
            <w:tcW w:w="1889" w:type="dxa"/>
          </w:tcPr>
          <w:p w14:paraId="3CC34A84" w14:textId="6CB87B07" w:rsidR="009F5360" w:rsidRPr="001D136F" w:rsidRDefault="009F5360" w:rsidP="004E5E54">
            <w:pPr>
              <w:jc w:val="both"/>
              <w:rPr>
                <w:color w:val="000000" w:themeColor="text1"/>
              </w:rPr>
            </w:pPr>
            <w:r w:rsidRPr="001D136F">
              <w:rPr>
                <w:color w:val="000000" w:themeColor="text1"/>
              </w:rPr>
              <w:t>USD pledged real</w:t>
            </w:r>
          </w:p>
        </w:tc>
        <w:tc>
          <w:tcPr>
            <w:tcW w:w="1258" w:type="dxa"/>
          </w:tcPr>
          <w:p w14:paraId="2B0E8FB5" w14:textId="2A7FB20C" w:rsidR="009F5360" w:rsidRPr="001D136F" w:rsidRDefault="009F5360" w:rsidP="004E5E54">
            <w:pPr>
              <w:jc w:val="both"/>
              <w:rPr>
                <w:color w:val="000000" w:themeColor="text1"/>
              </w:rPr>
            </w:pPr>
            <w:r w:rsidRPr="001D136F">
              <w:rPr>
                <w:color w:val="000000" w:themeColor="text1"/>
              </w:rPr>
              <w:t>numeric</w:t>
            </w:r>
          </w:p>
        </w:tc>
      </w:tr>
      <w:tr w:rsidR="009F5360" w:rsidRPr="001D136F" w14:paraId="640908D4" w14:textId="77777777" w:rsidTr="00AB1EF6">
        <w:tc>
          <w:tcPr>
            <w:tcW w:w="625" w:type="dxa"/>
          </w:tcPr>
          <w:p w14:paraId="352336CE" w14:textId="4BE97682" w:rsidR="009F5360" w:rsidRPr="001D136F" w:rsidRDefault="009F5360" w:rsidP="004E5E54">
            <w:pPr>
              <w:jc w:val="both"/>
              <w:rPr>
                <w:color w:val="000000" w:themeColor="text1"/>
              </w:rPr>
            </w:pPr>
            <w:r w:rsidRPr="001D136F">
              <w:rPr>
                <w:color w:val="000000" w:themeColor="text1"/>
              </w:rPr>
              <w:t>13</w:t>
            </w:r>
          </w:p>
        </w:tc>
        <w:tc>
          <w:tcPr>
            <w:tcW w:w="1889" w:type="dxa"/>
          </w:tcPr>
          <w:p w14:paraId="22FA581A" w14:textId="62F05D8B" w:rsidR="009F5360" w:rsidRPr="001D136F" w:rsidRDefault="009F5360" w:rsidP="004E5E54">
            <w:pPr>
              <w:jc w:val="both"/>
              <w:rPr>
                <w:color w:val="000000" w:themeColor="text1"/>
              </w:rPr>
            </w:pPr>
            <w:r w:rsidRPr="001D136F">
              <w:rPr>
                <w:color w:val="000000" w:themeColor="text1"/>
              </w:rPr>
              <w:t>USD goal real</w:t>
            </w:r>
          </w:p>
        </w:tc>
        <w:tc>
          <w:tcPr>
            <w:tcW w:w="1258" w:type="dxa"/>
          </w:tcPr>
          <w:p w14:paraId="79129A0F" w14:textId="5D5240BD" w:rsidR="009F5360" w:rsidRPr="001D136F" w:rsidRDefault="009F5360" w:rsidP="004E5E54">
            <w:pPr>
              <w:jc w:val="both"/>
              <w:rPr>
                <w:color w:val="000000" w:themeColor="text1"/>
              </w:rPr>
            </w:pPr>
            <w:r w:rsidRPr="001D136F">
              <w:rPr>
                <w:color w:val="000000" w:themeColor="text1"/>
              </w:rPr>
              <w:t>numeric</w:t>
            </w:r>
          </w:p>
        </w:tc>
      </w:tr>
      <w:tr w:rsidR="009F5360" w:rsidRPr="001D136F" w14:paraId="0AA74D64" w14:textId="77777777" w:rsidTr="00AB1EF6">
        <w:tc>
          <w:tcPr>
            <w:tcW w:w="625" w:type="dxa"/>
          </w:tcPr>
          <w:p w14:paraId="49A4A8F2" w14:textId="450B4B80" w:rsidR="009F5360" w:rsidRPr="001D136F" w:rsidRDefault="009F5360" w:rsidP="004E5E54">
            <w:pPr>
              <w:jc w:val="both"/>
              <w:rPr>
                <w:color w:val="000000" w:themeColor="text1"/>
              </w:rPr>
            </w:pPr>
            <w:r w:rsidRPr="001D136F">
              <w:rPr>
                <w:color w:val="000000" w:themeColor="text1"/>
              </w:rPr>
              <w:t>14</w:t>
            </w:r>
          </w:p>
        </w:tc>
        <w:tc>
          <w:tcPr>
            <w:tcW w:w="1889" w:type="dxa"/>
          </w:tcPr>
          <w:p w14:paraId="4CF23663" w14:textId="403C4C07" w:rsidR="009F5360" w:rsidRPr="001D136F" w:rsidRDefault="009F5360" w:rsidP="004E5E54">
            <w:pPr>
              <w:jc w:val="both"/>
              <w:rPr>
                <w:color w:val="000000" w:themeColor="text1"/>
              </w:rPr>
            </w:pPr>
            <w:r w:rsidRPr="001D136F">
              <w:rPr>
                <w:color w:val="000000" w:themeColor="text1"/>
              </w:rPr>
              <w:t>USD pledged</w:t>
            </w:r>
          </w:p>
        </w:tc>
        <w:tc>
          <w:tcPr>
            <w:tcW w:w="1258" w:type="dxa"/>
          </w:tcPr>
          <w:p w14:paraId="031D5214" w14:textId="29EB266B" w:rsidR="009F5360" w:rsidRPr="001D136F" w:rsidRDefault="009F5360" w:rsidP="004E5E54">
            <w:pPr>
              <w:jc w:val="both"/>
              <w:rPr>
                <w:color w:val="000000" w:themeColor="text1"/>
              </w:rPr>
            </w:pPr>
            <w:r w:rsidRPr="001D136F">
              <w:rPr>
                <w:color w:val="000000" w:themeColor="text1"/>
              </w:rPr>
              <w:t>numeric</w:t>
            </w:r>
          </w:p>
        </w:tc>
      </w:tr>
      <w:tr w:rsidR="009F5360" w:rsidRPr="001D136F" w14:paraId="1B2D8504" w14:textId="77777777" w:rsidTr="00AB1EF6">
        <w:tc>
          <w:tcPr>
            <w:tcW w:w="625" w:type="dxa"/>
          </w:tcPr>
          <w:p w14:paraId="5661F32E" w14:textId="170A5050" w:rsidR="009F5360" w:rsidRPr="001D136F" w:rsidRDefault="009F5360" w:rsidP="004E5E54">
            <w:pPr>
              <w:jc w:val="both"/>
              <w:rPr>
                <w:color w:val="000000" w:themeColor="text1"/>
              </w:rPr>
            </w:pPr>
            <w:r w:rsidRPr="001D136F">
              <w:rPr>
                <w:color w:val="000000" w:themeColor="text1"/>
              </w:rPr>
              <w:t>15</w:t>
            </w:r>
          </w:p>
        </w:tc>
        <w:tc>
          <w:tcPr>
            <w:tcW w:w="1889" w:type="dxa"/>
          </w:tcPr>
          <w:p w14:paraId="06BB01BC" w14:textId="3DD194CB" w:rsidR="009F5360" w:rsidRPr="001D136F" w:rsidRDefault="009F5360" w:rsidP="004E5E54">
            <w:pPr>
              <w:jc w:val="both"/>
              <w:rPr>
                <w:color w:val="000000" w:themeColor="text1"/>
              </w:rPr>
            </w:pPr>
            <w:r w:rsidRPr="001D136F">
              <w:rPr>
                <w:color w:val="000000" w:themeColor="text1"/>
              </w:rPr>
              <w:t>category</w:t>
            </w:r>
          </w:p>
        </w:tc>
        <w:tc>
          <w:tcPr>
            <w:tcW w:w="1258" w:type="dxa"/>
          </w:tcPr>
          <w:p w14:paraId="4F3E2A7D" w14:textId="279A0298" w:rsidR="009F5360" w:rsidRPr="001D136F" w:rsidRDefault="009F5360" w:rsidP="004E5E54">
            <w:pPr>
              <w:jc w:val="both"/>
              <w:rPr>
                <w:color w:val="000000" w:themeColor="text1"/>
              </w:rPr>
            </w:pPr>
            <w:r w:rsidRPr="001D136F">
              <w:rPr>
                <w:color w:val="000000" w:themeColor="text1"/>
              </w:rPr>
              <w:t>Integer</w:t>
            </w:r>
          </w:p>
        </w:tc>
      </w:tr>
    </w:tbl>
    <w:p w14:paraId="5C507A70" w14:textId="77777777" w:rsidR="00643C1B" w:rsidRPr="001D136F" w:rsidRDefault="00643C1B" w:rsidP="00643C1B">
      <w:pPr>
        <w:jc w:val="both"/>
        <w:rPr>
          <w:color w:val="000000" w:themeColor="text1"/>
        </w:rPr>
      </w:pPr>
    </w:p>
    <w:p w14:paraId="1857F5BC" w14:textId="742220C7" w:rsidR="00BC17EE" w:rsidRPr="001D136F" w:rsidRDefault="009F5360" w:rsidP="00643C1B">
      <w:pPr>
        <w:jc w:val="both"/>
        <w:rPr>
          <w:color w:val="000000" w:themeColor="text1"/>
        </w:rPr>
      </w:pPr>
      <w:r w:rsidRPr="001D136F">
        <w:rPr>
          <w:color w:val="000000" w:themeColor="text1"/>
        </w:rPr>
        <w:t>Table. II shows the</w:t>
      </w:r>
      <w:r w:rsidR="007D293D" w:rsidRPr="001D136F">
        <w:rPr>
          <w:color w:val="000000" w:themeColor="text1"/>
        </w:rPr>
        <w:t xml:space="preserve"> Initial</w:t>
      </w:r>
      <w:r w:rsidRPr="001D136F">
        <w:rPr>
          <w:color w:val="000000" w:themeColor="text1"/>
        </w:rPr>
        <w:t xml:space="preserve"> features in the dataset</w:t>
      </w:r>
    </w:p>
    <w:p w14:paraId="54BA81D7" w14:textId="77777777" w:rsidR="00643C1B" w:rsidRPr="001D136F" w:rsidRDefault="00643C1B" w:rsidP="009F5360">
      <w:pPr>
        <w:ind w:left="202" w:firstLine="202"/>
        <w:jc w:val="both"/>
        <w:rPr>
          <w:color w:val="000000" w:themeColor="text1"/>
        </w:rPr>
      </w:pPr>
    </w:p>
    <w:p w14:paraId="4A17AF60" w14:textId="1AC4B4CE" w:rsidR="00F03800" w:rsidRPr="001D136F" w:rsidRDefault="00F03800" w:rsidP="00F03800">
      <w:pPr>
        <w:jc w:val="both"/>
        <w:rPr>
          <w:color w:val="000000" w:themeColor="text1"/>
        </w:rPr>
      </w:pPr>
      <w:r w:rsidRPr="001D136F">
        <w:rPr>
          <w:color w:val="000000" w:themeColor="text1"/>
        </w:rPr>
        <w:t xml:space="preserve">There are 15 features in the dataset. ID represent the specific number for the project occurred in the Kickstarter Platform. Name represent the project name in the crowdfunding platform. Main category </w:t>
      </w:r>
      <w:r w:rsidR="00176A32" w:rsidRPr="001D136F">
        <w:rPr>
          <w:color w:val="000000" w:themeColor="text1"/>
        </w:rPr>
        <w:t>represents</w:t>
      </w:r>
      <w:r w:rsidRPr="001D136F">
        <w:rPr>
          <w:color w:val="000000" w:themeColor="text1"/>
        </w:rPr>
        <w:t xml:space="preserve"> the main category of the project funded. Currency represent the funds collected in different currency while Country represent the detail of the backer’s and their country. Deadline and launched represent the duration period of the project. Goal amount is the amount needed to make the project successful while pledged is the amount pledged by the backers and USD pledged real is the amount of pledged in US </w:t>
      </w:r>
      <w:r w:rsidR="00530A76" w:rsidRPr="001D136F">
        <w:rPr>
          <w:color w:val="000000" w:themeColor="text1"/>
        </w:rPr>
        <w:t>dollars</w:t>
      </w:r>
      <w:r w:rsidRPr="001D136F">
        <w:rPr>
          <w:color w:val="000000" w:themeColor="text1"/>
        </w:rPr>
        <w:t xml:space="preserve">. USD pledged is </w:t>
      </w:r>
      <w:r w:rsidR="00F7350C" w:rsidRPr="001D136F">
        <w:rPr>
          <w:color w:val="000000" w:themeColor="text1"/>
        </w:rPr>
        <w:t>like</w:t>
      </w:r>
      <w:r w:rsidRPr="001D136F">
        <w:rPr>
          <w:color w:val="000000" w:themeColor="text1"/>
        </w:rPr>
        <w:t xml:space="preserve"> USD pledged </w:t>
      </w:r>
      <w:r w:rsidR="00176A32" w:rsidRPr="001D136F">
        <w:rPr>
          <w:color w:val="000000" w:themeColor="text1"/>
        </w:rPr>
        <w:t>real,</w:t>
      </w:r>
      <w:r w:rsidRPr="001D136F">
        <w:rPr>
          <w:color w:val="000000" w:themeColor="text1"/>
        </w:rPr>
        <w:t xml:space="preserve"> so it behaves as a noise and similarly, USD goal shows the amount of money needed to make the project successful in USD. </w:t>
      </w:r>
      <w:r w:rsidR="00530A76" w:rsidRPr="001D136F">
        <w:rPr>
          <w:color w:val="000000" w:themeColor="text1"/>
        </w:rPr>
        <w:t>Category</w:t>
      </w:r>
      <w:r w:rsidRPr="001D136F">
        <w:rPr>
          <w:color w:val="000000" w:themeColor="text1"/>
        </w:rPr>
        <w:t xml:space="preserve"> represent sub category of the main category</w:t>
      </w:r>
      <w:r w:rsidR="00530A76" w:rsidRPr="001D136F">
        <w:rPr>
          <w:color w:val="000000" w:themeColor="text1"/>
        </w:rPr>
        <w:t xml:space="preserve">. State is the dependent variable of the dataset. </w:t>
      </w:r>
      <w:r w:rsidRPr="001D136F">
        <w:rPr>
          <w:color w:val="000000" w:themeColor="text1"/>
        </w:rPr>
        <w:t xml:space="preserve"> </w:t>
      </w:r>
    </w:p>
    <w:p w14:paraId="6DC0E376" w14:textId="77777777" w:rsidR="00162EB0" w:rsidRPr="001D136F" w:rsidRDefault="00162EB0" w:rsidP="009F5360">
      <w:pPr>
        <w:ind w:left="202" w:firstLine="202"/>
        <w:jc w:val="both"/>
        <w:rPr>
          <w:color w:val="000000" w:themeColor="text1"/>
        </w:rPr>
      </w:pPr>
    </w:p>
    <w:p w14:paraId="2A6FFB77" w14:textId="6F76D794" w:rsidR="009F5360" w:rsidRPr="001D136F" w:rsidRDefault="009F5360" w:rsidP="001D136F">
      <w:pPr>
        <w:spacing w:after="240"/>
        <w:jc w:val="both"/>
        <w:rPr>
          <w:color w:val="000000" w:themeColor="text1"/>
        </w:rPr>
      </w:pPr>
      <w:r w:rsidRPr="001D136F">
        <w:rPr>
          <w:color w:val="000000" w:themeColor="text1"/>
        </w:rPr>
        <w:t>ID feature has no importance in the dataset because ID has no significance. Similarly name of the project does not matter as it is not related. USD pledged column shows similar numbers compared to USD pledged real, so an assumption has taken to consider it as noise.</w:t>
      </w:r>
      <w:r w:rsidR="00162EB0" w:rsidRPr="001D136F">
        <w:rPr>
          <w:color w:val="000000" w:themeColor="text1"/>
        </w:rPr>
        <w:t xml:space="preserve"> In the category section, there are more than </w:t>
      </w:r>
      <w:r w:rsidR="00162EB0" w:rsidRPr="001D136F">
        <w:rPr>
          <w:color w:val="000000" w:themeColor="text1"/>
        </w:rPr>
        <w:t xml:space="preserve">60 categories which include Product Design, Documentary, music and video games etc. which are subset of the main </w:t>
      </w:r>
      <w:r w:rsidR="007D293D" w:rsidRPr="001D136F">
        <w:rPr>
          <w:color w:val="000000" w:themeColor="text1"/>
        </w:rPr>
        <w:t>category’s</w:t>
      </w:r>
      <w:r w:rsidR="00162EB0" w:rsidRPr="001D136F">
        <w:rPr>
          <w:color w:val="000000" w:themeColor="text1"/>
        </w:rPr>
        <w:t xml:space="preserve"> column, </w:t>
      </w:r>
      <w:r w:rsidR="007D293D" w:rsidRPr="001D136F">
        <w:rPr>
          <w:color w:val="000000" w:themeColor="text1"/>
        </w:rPr>
        <w:t>so</w:t>
      </w:r>
      <w:r w:rsidR="00162EB0" w:rsidRPr="001D136F">
        <w:rPr>
          <w:color w:val="000000" w:themeColor="text1"/>
        </w:rPr>
        <w:t xml:space="preserve"> here to make it more simplified, category column also considered as noise.</w:t>
      </w:r>
    </w:p>
    <w:p w14:paraId="46444C6B" w14:textId="37713007" w:rsidR="00162EB0" w:rsidRPr="001D136F" w:rsidRDefault="007D293D" w:rsidP="001D136F">
      <w:pPr>
        <w:spacing w:after="240"/>
        <w:jc w:val="both"/>
        <w:rPr>
          <w:color w:val="000000" w:themeColor="text1"/>
        </w:rPr>
      </w:pPr>
      <w:r w:rsidRPr="001D136F">
        <w:rPr>
          <w:color w:val="000000" w:themeColor="text1"/>
        </w:rPr>
        <w:t>Currency column represents the country as the country column is also there in the dataset. So, currency column is also removed from the dataset. Launched column showing the date of the project launched while the Deadline represents the date of the project to finish, after that date no money asked. So, for data analysis</w:t>
      </w:r>
      <w:r w:rsidR="006C1374" w:rsidRPr="001D136F">
        <w:rPr>
          <w:color w:val="000000" w:themeColor="text1"/>
        </w:rPr>
        <w:t xml:space="preserve"> in launched column minutes and hours has been removed to make it </w:t>
      </w:r>
      <w:r w:rsidR="00B777DF" w:rsidRPr="001D136F">
        <w:rPr>
          <w:color w:val="000000" w:themeColor="text1"/>
        </w:rPr>
        <w:t>like</w:t>
      </w:r>
      <w:r w:rsidR="006C1374" w:rsidRPr="001D136F">
        <w:rPr>
          <w:color w:val="000000" w:themeColor="text1"/>
        </w:rPr>
        <w:t xml:space="preserve"> the pattern in deadline and then use </w:t>
      </w:r>
      <w:r w:rsidR="00B777DF" w:rsidRPr="001D136F">
        <w:rPr>
          <w:color w:val="000000" w:themeColor="text1"/>
        </w:rPr>
        <w:t xml:space="preserve">as. </w:t>
      </w:r>
      <w:proofErr w:type="spellStart"/>
      <w:r w:rsidR="00B777DF" w:rsidRPr="001D136F">
        <w:rPr>
          <w:color w:val="000000" w:themeColor="text1"/>
        </w:rPr>
        <w:t>POSIXct</w:t>
      </w:r>
      <w:proofErr w:type="spellEnd"/>
      <w:r w:rsidR="0045442B" w:rsidRPr="001D136F">
        <w:rPr>
          <w:color w:val="000000" w:themeColor="text1"/>
        </w:rPr>
        <w:t xml:space="preserve"> function in R programming to manipulate </w:t>
      </w:r>
      <w:r w:rsidR="00B777DF" w:rsidRPr="001D136F">
        <w:rPr>
          <w:color w:val="000000" w:themeColor="text1"/>
        </w:rPr>
        <w:t>these</w:t>
      </w:r>
      <w:r w:rsidR="0045442B" w:rsidRPr="001D136F">
        <w:rPr>
          <w:color w:val="000000" w:themeColor="text1"/>
        </w:rPr>
        <w:t xml:space="preserve"> two columns into one </w:t>
      </w:r>
      <w:proofErr w:type="spellStart"/>
      <w:r w:rsidR="0045442B" w:rsidRPr="001D136F">
        <w:rPr>
          <w:color w:val="000000" w:themeColor="text1"/>
        </w:rPr>
        <w:t>date_diff</w:t>
      </w:r>
      <w:proofErr w:type="spellEnd"/>
      <w:r w:rsidR="0045442B" w:rsidRPr="001D136F">
        <w:rPr>
          <w:color w:val="000000" w:themeColor="text1"/>
        </w:rPr>
        <w:t xml:space="preserve"> which represents the difference in days to put into an algorithm so algorithm might understand the pattern.</w:t>
      </w:r>
    </w:p>
    <w:p w14:paraId="39BF4342" w14:textId="6D7B89D1" w:rsidR="00B777DF" w:rsidRPr="001D136F" w:rsidRDefault="0045442B" w:rsidP="009F5360">
      <w:pPr>
        <w:jc w:val="both"/>
        <w:rPr>
          <w:color w:val="000000" w:themeColor="text1"/>
        </w:rPr>
      </w:pPr>
      <w:r w:rsidRPr="001D136F">
        <w:rPr>
          <w:color w:val="000000" w:themeColor="text1"/>
        </w:rPr>
        <w:t>So, in the end, following features are left for data analy</w:t>
      </w:r>
      <w:r w:rsidR="00530A76" w:rsidRPr="001D136F">
        <w:rPr>
          <w:color w:val="000000" w:themeColor="text1"/>
        </w:rPr>
        <w:t>sis as shown in the Table. III.</w:t>
      </w:r>
    </w:p>
    <w:p w14:paraId="3762F6E9" w14:textId="77777777" w:rsidR="00F448CB" w:rsidRPr="001D136F" w:rsidRDefault="00F448CB" w:rsidP="009F5360">
      <w:pPr>
        <w:jc w:val="both"/>
        <w:rPr>
          <w:color w:val="000000" w:themeColor="text1"/>
        </w:rPr>
      </w:pPr>
    </w:p>
    <w:p w14:paraId="7DD8A013" w14:textId="77777777" w:rsidR="0045442B" w:rsidRPr="001D136F" w:rsidRDefault="0045442B" w:rsidP="009F5360">
      <w:pPr>
        <w:jc w:val="both"/>
        <w:rPr>
          <w:color w:val="000000" w:themeColor="text1"/>
        </w:rPr>
      </w:pPr>
    </w:p>
    <w:tbl>
      <w:tblPr>
        <w:tblStyle w:val="TableGrid"/>
        <w:tblW w:w="0" w:type="auto"/>
        <w:tblLook w:val="04A0" w:firstRow="1" w:lastRow="0" w:firstColumn="1" w:lastColumn="0" w:noHBand="0" w:noVBand="1"/>
      </w:tblPr>
      <w:tblGrid>
        <w:gridCol w:w="625"/>
        <w:gridCol w:w="1800"/>
        <w:gridCol w:w="2605"/>
      </w:tblGrid>
      <w:tr w:rsidR="0045442B" w:rsidRPr="001D136F" w14:paraId="063D12DE" w14:textId="77777777" w:rsidTr="0021240F">
        <w:tc>
          <w:tcPr>
            <w:tcW w:w="625" w:type="dxa"/>
          </w:tcPr>
          <w:p w14:paraId="19ABB13D" w14:textId="4812E0E1" w:rsidR="0045442B" w:rsidRPr="001D136F" w:rsidRDefault="0045442B" w:rsidP="009F5360">
            <w:pPr>
              <w:jc w:val="both"/>
              <w:rPr>
                <w:b/>
                <w:color w:val="000000" w:themeColor="text1"/>
              </w:rPr>
            </w:pPr>
            <w:proofErr w:type="spellStart"/>
            <w:proofErr w:type="gramStart"/>
            <w:r w:rsidRPr="001D136F">
              <w:rPr>
                <w:b/>
                <w:color w:val="000000" w:themeColor="text1"/>
              </w:rPr>
              <w:t>S.No</w:t>
            </w:r>
            <w:proofErr w:type="spellEnd"/>
            <w:proofErr w:type="gramEnd"/>
          </w:p>
        </w:tc>
        <w:tc>
          <w:tcPr>
            <w:tcW w:w="1800" w:type="dxa"/>
          </w:tcPr>
          <w:p w14:paraId="6ABB3305" w14:textId="79007E26" w:rsidR="0045442B" w:rsidRPr="001D136F" w:rsidRDefault="0045442B" w:rsidP="009F5360">
            <w:pPr>
              <w:jc w:val="both"/>
              <w:rPr>
                <w:b/>
                <w:color w:val="000000" w:themeColor="text1"/>
              </w:rPr>
            </w:pPr>
            <w:r w:rsidRPr="001D136F">
              <w:rPr>
                <w:b/>
                <w:color w:val="000000" w:themeColor="text1"/>
              </w:rPr>
              <w:t>Features</w:t>
            </w:r>
          </w:p>
        </w:tc>
        <w:tc>
          <w:tcPr>
            <w:tcW w:w="2605" w:type="dxa"/>
          </w:tcPr>
          <w:p w14:paraId="2AA13A0F" w14:textId="7578DE7C" w:rsidR="0045442B" w:rsidRPr="001D136F" w:rsidRDefault="0045442B" w:rsidP="009F5360">
            <w:pPr>
              <w:jc w:val="both"/>
              <w:rPr>
                <w:b/>
                <w:color w:val="000000" w:themeColor="text1"/>
              </w:rPr>
            </w:pPr>
            <w:r w:rsidRPr="001D136F">
              <w:rPr>
                <w:b/>
                <w:color w:val="000000" w:themeColor="text1"/>
              </w:rPr>
              <w:t>Type</w:t>
            </w:r>
          </w:p>
        </w:tc>
      </w:tr>
      <w:tr w:rsidR="0045442B" w:rsidRPr="001D136F" w14:paraId="622009B0" w14:textId="77777777" w:rsidTr="0021240F">
        <w:tc>
          <w:tcPr>
            <w:tcW w:w="625" w:type="dxa"/>
          </w:tcPr>
          <w:p w14:paraId="700971B6" w14:textId="38FC38ED" w:rsidR="0045442B" w:rsidRPr="001D136F" w:rsidRDefault="0045442B" w:rsidP="009F5360">
            <w:pPr>
              <w:jc w:val="both"/>
              <w:rPr>
                <w:color w:val="000000" w:themeColor="text1"/>
              </w:rPr>
            </w:pPr>
            <w:r w:rsidRPr="001D136F">
              <w:rPr>
                <w:color w:val="000000" w:themeColor="text1"/>
              </w:rPr>
              <w:t>1</w:t>
            </w:r>
          </w:p>
        </w:tc>
        <w:tc>
          <w:tcPr>
            <w:tcW w:w="1800" w:type="dxa"/>
          </w:tcPr>
          <w:p w14:paraId="355C539F" w14:textId="2286EDBA" w:rsidR="0045442B" w:rsidRPr="001D136F" w:rsidRDefault="0045442B" w:rsidP="009F5360">
            <w:pPr>
              <w:jc w:val="both"/>
              <w:rPr>
                <w:color w:val="000000" w:themeColor="text1"/>
              </w:rPr>
            </w:pPr>
            <w:proofErr w:type="spellStart"/>
            <w:r w:rsidRPr="001D136F">
              <w:rPr>
                <w:color w:val="000000" w:themeColor="text1"/>
              </w:rPr>
              <w:t>Date_diff</w:t>
            </w:r>
            <w:proofErr w:type="spellEnd"/>
          </w:p>
        </w:tc>
        <w:tc>
          <w:tcPr>
            <w:tcW w:w="2605" w:type="dxa"/>
          </w:tcPr>
          <w:p w14:paraId="3200C205" w14:textId="5FCBDAB0" w:rsidR="0045442B" w:rsidRPr="001D136F" w:rsidRDefault="004350AC" w:rsidP="009F5360">
            <w:pPr>
              <w:jc w:val="both"/>
              <w:rPr>
                <w:color w:val="000000" w:themeColor="text1"/>
              </w:rPr>
            </w:pPr>
            <w:r w:rsidRPr="001D136F">
              <w:rPr>
                <w:color w:val="000000" w:themeColor="text1"/>
              </w:rPr>
              <w:t>Numeric</w:t>
            </w:r>
          </w:p>
        </w:tc>
      </w:tr>
      <w:tr w:rsidR="0045442B" w:rsidRPr="001D136F" w14:paraId="3BDD25C8" w14:textId="77777777" w:rsidTr="0021240F">
        <w:tc>
          <w:tcPr>
            <w:tcW w:w="625" w:type="dxa"/>
          </w:tcPr>
          <w:p w14:paraId="022096E8" w14:textId="3F20BBEE" w:rsidR="0045442B" w:rsidRPr="001D136F" w:rsidRDefault="0045442B" w:rsidP="009F5360">
            <w:pPr>
              <w:jc w:val="both"/>
              <w:rPr>
                <w:color w:val="000000" w:themeColor="text1"/>
              </w:rPr>
            </w:pPr>
            <w:r w:rsidRPr="001D136F">
              <w:rPr>
                <w:color w:val="000000" w:themeColor="text1"/>
              </w:rPr>
              <w:t>2</w:t>
            </w:r>
          </w:p>
        </w:tc>
        <w:tc>
          <w:tcPr>
            <w:tcW w:w="1800" w:type="dxa"/>
          </w:tcPr>
          <w:p w14:paraId="374A0053" w14:textId="2617D9D5" w:rsidR="0045442B" w:rsidRPr="001D136F" w:rsidRDefault="0045442B" w:rsidP="009F5360">
            <w:pPr>
              <w:jc w:val="both"/>
              <w:rPr>
                <w:color w:val="000000" w:themeColor="text1"/>
              </w:rPr>
            </w:pPr>
            <w:proofErr w:type="spellStart"/>
            <w:r w:rsidRPr="001D136F">
              <w:rPr>
                <w:color w:val="000000" w:themeColor="text1"/>
              </w:rPr>
              <w:t>USD_Pledged_real</w:t>
            </w:r>
            <w:proofErr w:type="spellEnd"/>
          </w:p>
        </w:tc>
        <w:tc>
          <w:tcPr>
            <w:tcW w:w="2605" w:type="dxa"/>
          </w:tcPr>
          <w:p w14:paraId="2CFB32EB" w14:textId="1658D1DA" w:rsidR="0045442B" w:rsidRPr="001D136F" w:rsidRDefault="004350AC" w:rsidP="009F5360">
            <w:pPr>
              <w:jc w:val="both"/>
              <w:rPr>
                <w:color w:val="000000" w:themeColor="text1"/>
              </w:rPr>
            </w:pPr>
            <w:r w:rsidRPr="001D136F">
              <w:rPr>
                <w:color w:val="000000" w:themeColor="text1"/>
              </w:rPr>
              <w:t>Numeric</w:t>
            </w:r>
          </w:p>
        </w:tc>
      </w:tr>
      <w:tr w:rsidR="0045442B" w:rsidRPr="001D136F" w14:paraId="2CD3C441" w14:textId="77777777" w:rsidTr="0021240F">
        <w:tc>
          <w:tcPr>
            <w:tcW w:w="625" w:type="dxa"/>
          </w:tcPr>
          <w:p w14:paraId="2DFF3D47" w14:textId="65D67F83" w:rsidR="0045442B" w:rsidRPr="001D136F" w:rsidRDefault="0045442B" w:rsidP="009F5360">
            <w:pPr>
              <w:jc w:val="both"/>
              <w:rPr>
                <w:color w:val="000000" w:themeColor="text1"/>
              </w:rPr>
            </w:pPr>
            <w:r w:rsidRPr="001D136F">
              <w:rPr>
                <w:color w:val="000000" w:themeColor="text1"/>
              </w:rPr>
              <w:t>3</w:t>
            </w:r>
          </w:p>
        </w:tc>
        <w:tc>
          <w:tcPr>
            <w:tcW w:w="1800" w:type="dxa"/>
          </w:tcPr>
          <w:p w14:paraId="33DE9B8B" w14:textId="43BB6439" w:rsidR="0045442B" w:rsidRPr="001D136F" w:rsidRDefault="0045442B" w:rsidP="009F5360">
            <w:pPr>
              <w:jc w:val="both"/>
              <w:rPr>
                <w:color w:val="000000" w:themeColor="text1"/>
              </w:rPr>
            </w:pPr>
            <w:proofErr w:type="spellStart"/>
            <w:r w:rsidRPr="001D136F">
              <w:rPr>
                <w:color w:val="000000" w:themeColor="text1"/>
              </w:rPr>
              <w:t>USD_Goal_real</w:t>
            </w:r>
            <w:proofErr w:type="spellEnd"/>
          </w:p>
        </w:tc>
        <w:tc>
          <w:tcPr>
            <w:tcW w:w="2605" w:type="dxa"/>
          </w:tcPr>
          <w:p w14:paraId="7E01F9A9" w14:textId="62F69B4D" w:rsidR="0045442B" w:rsidRPr="001D136F" w:rsidRDefault="004350AC" w:rsidP="009F5360">
            <w:pPr>
              <w:jc w:val="both"/>
              <w:rPr>
                <w:color w:val="000000" w:themeColor="text1"/>
              </w:rPr>
            </w:pPr>
            <w:r w:rsidRPr="001D136F">
              <w:rPr>
                <w:color w:val="000000" w:themeColor="text1"/>
              </w:rPr>
              <w:t>Numeric</w:t>
            </w:r>
          </w:p>
        </w:tc>
      </w:tr>
      <w:tr w:rsidR="0045442B" w:rsidRPr="001D136F" w14:paraId="296C2769" w14:textId="77777777" w:rsidTr="0021240F">
        <w:tc>
          <w:tcPr>
            <w:tcW w:w="625" w:type="dxa"/>
          </w:tcPr>
          <w:p w14:paraId="531CAED4" w14:textId="70E6AD90" w:rsidR="0045442B" w:rsidRPr="001D136F" w:rsidRDefault="0045442B" w:rsidP="009F5360">
            <w:pPr>
              <w:jc w:val="both"/>
              <w:rPr>
                <w:color w:val="000000" w:themeColor="text1"/>
              </w:rPr>
            </w:pPr>
            <w:r w:rsidRPr="001D136F">
              <w:rPr>
                <w:color w:val="000000" w:themeColor="text1"/>
              </w:rPr>
              <w:t>4</w:t>
            </w:r>
          </w:p>
        </w:tc>
        <w:tc>
          <w:tcPr>
            <w:tcW w:w="1800" w:type="dxa"/>
          </w:tcPr>
          <w:p w14:paraId="0E6BE438" w14:textId="0BF0BC99" w:rsidR="0045442B" w:rsidRPr="001D136F" w:rsidRDefault="0045442B" w:rsidP="009F5360">
            <w:pPr>
              <w:jc w:val="both"/>
              <w:rPr>
                <w:color w:val="000000" w:themeColor="text1"/>
              </w:rPr>
            </w:pPr>
            <w:r w:rsidRPr="001D136F">
              <w:rPr>
                <w:color w:val="000000" w:themeColor="text1"/>
              </w:rPr>
              <w:t>Backers</w:t>
            </w:r>
          </w:p>
        </w:tc>
        <w:tc>
          <w:tcPr>
            <w:tcW w:w="2605" w:type="dxa"/>
          </w:tcPr>
          <w:p w14:paraId="5C1EECB8" w14:textId="3EC594DD" w:rsidR="0045442B" w:rsidRPr="001D136F" w:rsidRDefault="004350AC" w:rsidP="009F5360">
            <w:pPr>
              <w:jc w:val="both"/>
              <w:rPr>
                <w:color w:val="000000" w:themeColor="text1"/>
              </w:rPr>
            </w:pPr>
            <w:r w:rsidRPr="001D136F">
              <w:rPr>
                <w:color w:val="000000" w:themeColor="text1"/>
              </w:rPr>
              <w:t>Numeric</w:t>
            </w:r>
          </w:p>
        </w:tc>
      </w:tr>
      <w:tr w:rsidR="0045442B" w:rsidRPr="001D136F" w14:paraId="5AB1A14B" w14:textId="77777777" w:rsidTr="0021240F">
        <w:tc>
          <w:tcPr>
            <w:tcW w:w="625" w:type="dxa"/>
          </w:tcPr>
          <w:p w14:paraId="3530B572" w14:textId="5C9D5982" w:rsidR="0045442B" w:rsidRPr="001D136F" w:rsidRDefault="0045442B" w:rsidP="009F5360">
            <w:pPr>
              <w:jc w:val="both"/>
              <w:rPr>
                <w:color w:val="000000" w:themeColor="text1"/>
              </w:rPr>
            </w:pPr>
            <w:r w:rsidRPr="001D136F">
              <w:rPr>
                <w:color w:val="000000" w:themeColor="text1"/>
              </w:rPr>
              <w:t>5</w:t>
            </w:r>
          </w:p>
        </w:tc>
        <w:tc>
          <w:tcPr>
            <w:tcW w:w="1800" w:type="dxa"/>
          </w:tcPr>
          <w:p w14:paraId="28ADA923" w14:textId="652D0A4E" w:rsidR="0045442B" w:rsidRPr="001D136F" w:rsidRDefault="0045442B" w:rsidP="009F5360">
            <w:pPr>
              <w:jc w:val="both"/>
              <w:rPr>
                <w:color w:val="000000" w:themeColor="text1"/>
              </w:rPr>
            </w:pPr>
            <w:r w:rsidRPr="001D136F">
              <w:rPr>
                <w:color w:val="000000" w:themeColor="text1"/>
              </w:rPr>
              <w:t>Main Category</w:t>
            </w:r>
          </w:p>
        </w:tc>
        <w:tc>
          <w:tcPr>
            <w:tcW w:w="2605" w:type="dxa"/>
          </w:tcPr>
          <w:p w14:paraId="293E6B93" w14:textId="065CFC55" w:rsidR="0045442B" w:rsidRPr="001D136F" w:rsidRDefault="004350AC" w:rsidP="009F5360">
            <w:pPr>
              <w:jc w:val="both"/>
              <w:rPr>
                <w:color w:val="000000" w:themeColor="text1"/>
              </w:rPr>
            </w:pPr>
            <w:r w:rsidRPr="001D136F">
              <w:rPr>
                <w:color w:val="000000" w:themeColor="text1"/>
              </w:rPr>
              <w:t>Factor</w:t>
            </w:r>
            <w:r w:rsidR="0021240F" w:rsidRPr="001D136F">
              <w:rPr>
                <w:color w:val="000000" w:themeColor="text1"/>
              </w:rPr>
              <w:t xml:space="preserve"> (Dummy Required)</w:t>
            </w:r>
          </w:p>
        </w:tc>
      </w:tr>
      <w:tr w:rsidR="0045442B" w:rsidRPr="001D136F" w14:paraId="750FBFEB" w14:textId="77777777" w:rsidTr="0021240F">
        <w:tc>
          <w:tcPr>
            <w:tcW w:w="625" w:type="dxa"/>
          </w:tcPr>
          <w:p w14:paraId="6B85B19B" w14:textId="1B7FB528" w:rsidR="0045442B" w:rsidRPr="001D136F" w:rsidRDefault="0045442B" w:rsidP="009F5360">
            <w:pPr>
              <w:jc w:val="both"/>
              <w:rPr>
                <w:color w:val="000000" w:themeColor="text1"/>
              </w:rPr>
            </w:pPr>
            <w:r w:rsidRPr="001D136F">
              <w:rPr>
                <w:color w:val="000000" w:themeColor="text1"/>
              </w:rPr>
              <w:t>6</w:t>
            </w:r>
          </w:p>
        </w:tc>
        <w:tc>
          <w:tcPr>
            <w:tcW w:w="1800" w:type="dxa"/>
          </w:tcPr>
          <w:p w14:paraId="02FB6EB7" w14:textId="3AEA63E8" w:rsidR="0045442B" w:rsidRPr="001D136F" w:rsidRDefault="004350AC" w:rsidP="009F5360">
            <w:pPr>
              <w:jc w:val="both"/>
              <w:rPr>
                <w:color w:val="000000" w:themeColor="text1"/>
              </w:rPr>
            </w:pPr>
            <w:r w:rsidRPr="001D136F">
              <w:rPr>
                <w:color w:val="000000" w:themeColor="text1"/>
              </w:rPr>
              <w:t>Country</w:t>
            </w:r>
          </w:p>
        </w:tc>
        <w:tc>
          <w:tcPr>
            <w:tcW w:w="2605" w:type="dxa"/>
          </w:tcPr>
          <w:p w14:paraId="02D30913" w14:textId="38490F89" w:rsidR="0045442B" w:rsidRPr="001D136F" w:rsidRDefault="004350AC" w:rsidP="009F5360">
            <w:pPr>
              <w:jc w:val="both"/>
              <w:rPr>
                <w:color w:val="000000" w:themeColor="text1"/>
              </w:rPr>
            </w:pPr>
            <w:r w:rsidRPr="001D136F">
              <w:rPr>
                <w:color w:val="000000" w:themeColor="text1"/>
              </w:rPr>
              <w:t>Factor</w:t>
            </w:r>
            <w:r w:rsidR="0021240F" w:rsidRPr="001D136F">
              <w:rPr>
                <w:color w:val="000000" w:themeColor="text1"/>
              </w:rPr>
              <w:t xml:space="preserve"> (Dummy Required)</w:t>
            </w:r>
          </w:p>
        </w:tc>
      </w:tr>
      <w:tr w:rsidR="0045442B" w:rsidRPr="001D136F" w14:paraId="4FEA29F2" w14:textId="77777777" w:rsidTr="0021240F">
        <w:tc>
          <w:tcPr>
            <w:tcW w:w="625" w:type="dxa"/>
          </w:tcPr>
          <w:p w14:paraId="78429D0A" w14:textId="0D558CB6" w:rsidR="0045442B" w:rsidRPr="001D136F" w:rsidRDefault="0045442B" w:rsidP="009F5360">
            <w:pPr>
              <w:jc w:val="both"/>
              <w:rPr>
                <w:color w:val="000000" w:themeColor="text1"/>
              </w:rPr>
            </w:pPr>
            <w:r w:rsidRPr="001D136F">
              <w:rPr>
                <w:color w:val="000000" w:themeColor="text1"/>
              </w:rPr>
              <w:t>7</w:t>
            </w:r>
          </w:p>
        </w:tc>
        <w:tc>
          <w:tcPr>
            <w:tcW w:w="1800" w:type="dxa"/>
          </w:tcPr>
          <w:p w14:paraId="2E8F78F4" w14:textId="48C4BDDA" w:rsidR="0045442B" w:rsidRPr="001D136F" w:rsidRDefault="004350AC" w:rsidP="009F5360">
            <w:pPr>
              <w:jc w:val="both"/>
              <w:rPr>
                <w:color w:val="000000" w:themeColor="text1"/>
              </w:rPr>
            </w:pPr>
            <w:r w:rsidRPr="001D136F">
              <w:rPr>
                <w:color w:val="000000" w:themeColor="text1"/>
              </w:rPr>
              <w:t>State</w:t>
            </w:r>
          </w:p>
        </w:tc>
        <w:tc>
          <w:tcPr>
            <w:tcW w:w="2605" w:type="dxa"/>
          </w:tcPr>
          <w:p w14:paraId="511FE6E8" w14:textId="1F5965EC" w:rsidR="0045442B" w:rsidRPr="001D136F" w:rsidRDefault="004350AC" w:rsidP="009F5360">
            <w:pPr>
              <w:jc w:val="both"/>
              <w:rPr>
                <w:color w:val="000000" w:themeColor="text1"/>
              </w:rPr>
            </w:pPr>
            <w:r w:rsidRPr="001D136F">
              <w:rPr>
                <w:color w:val="000000" w:themeColor="text1"/>
              </w:rPr>
              <w:t>Factor</w:t>
            </w:r>
          </w:p>
        </w:tc>
      </w:tr>
    </w:tbl>
    <w:p w14:paraId="3BDA2CDE" w14:textId="0C4C5231" w:rsidR="0045442B" w:rsidRPr="001D136F" w:rsidRDefault="00B777DF" w:rsidP="00B777DF">
      <w:pPr>
        <w:ind w:left="808" w:firstLine="202"/>
        <w:jc w:val="both"/>
        <w:rPr>
          <w:color w:val="000000" w:themeColor="text1"/>
        </w:rPr>
      </w:pPr>
      <w:proofErr w:type="spellStart"/>
      <w:r w:rsidRPr="001D136F">
        <w:rPr>
          <w:color w:val="000000" w:themeColor="text1"/>
        </w:rPr>
        <w:t>Table.III</w:t>
      </w:r>
      <w:proofErr w:type="spellEnd"/>
      <w:r w:rsidRPr="001D136F">
        <w:rPr>
          <w:color w:val="000000" w:themeColor="text1"/>
        </w:rPr>
        <w:t xml:space="preserve"> shows the extracted feature</w:t>
      </w:r>
    </w:p>
    <w:p w14:paraId="66F9C683" w14:textId="77777777" w:rsidR="00B777DF" w:rsidRPr="001D136F" w:rsidRDefault="00B777DF" w:rsidP="00B777DF">
      <w:pPr>
        <w:ind w:left="808" w:firstLine="202"/>
        <w:jc w:val="both"/>
        <w:rPr>
          <w:color w:val="000000" w:themeColor="text1"/>
        </w:rPr>
      </w:pPr>
    </w:p>
    <w:p w14:paraId="57C563A7" w14:textId="6E027796" w:rsidR="0045442B" w:rsidRPr="001D136F" w:rsidRDefault="004350AC" w:rsidP="001D136F">
      <w:pPr>
        <w:spacing w:after="240"/>
        <w:jc w:val="both"/>
        <w:rPr>
          <w:color w:val="000000" w:themeColor="text1"/>
        </w:rPr>
      </w:pPr>
      <w:r w:rsidRPr="001D136F">
        <w:rPr>
          <w:color w:val="000000" w:themeColor="text1"/>
        </w:rPr>
        <w:t xml:space="preserve">State variable which is the dependent variable. It has six features which include the success, failed, canceled, live, undefined, </w:t>
      </w:r>
      <w:r w:rsidR="00B9270A" w:rsidRPr="001D136F">
        <w:rPr>
          <w:color w:val="000000" w:themeColor="text1"/>
        </w:rPr>
        <w:t>and suspended</w:t>
      </w:r>
      <w:r w:rsidRPr="001D136F">
        <w:rPr>
          <w:color w:val="000000" w:themeColor="text1"/>
        </w:rPr>
        <w:t xml:space="preserve">. </w:t>
      </w:r>
    </w:p>
    <w:p w14:paraId="4844F4EF" w14:textId="0CF08706" w:rsidR="004350AC" w:rsidRPr="001D136F" w:rsidRDefault="004350AC" w:rsidP="001D136F">
      <w:pPr>
        <w:spacing w:after="240"/>
        <w:jc w:val="both"/>
        <w:rPr>
          <w:color w:val="000000" w:themeColor="text1"/>
        </w:rPr>
      </w:pPr>
      <w:r w:rsidRPr="001D136F">
        <w:rPr>
          <w:color w:val="000000" w:themeColor="text1"/>
        </w:rPr>
        <w:t xml:space="preserve">In the previous literature review and research, authors only focused on the Failed and Success in the state variable, but other categories not be considered. </w:t>
      </w:r>
    </w:p>
    <w:p w14:paraId="0278AE8D" w14:textId="32975CCA" w:rsidR="004350AC" w:rsidRPr="001D136F" w:rsidRDefault="004350AC" w:rsidP="001D136F">
      <w:pPr>
        <w:spacing w:after="240"/>
        <w:jc w:val="both"/>
        <w:rPr>
          <w:color w:val="000000" w:themeColor="text1"/>
        </w:rPr>
      </w:pPr>
      <w:r w:rsidRPr="001D136F">
        <w:rPr>
          <w:color w:val="000000" w:themeColor="text1"/>
        </w:rPr>
        <w:t>So, in this paper four categories are going to be considered based on importance which include failed, success, canceled and live. Undefined and suspended has been removed from the dataset and considered as noise.</w:t>
      </w:r>
      <w:r w:rsidR="00B50AA5" w:rsidRPr="001D136F">
        <w:rPr>
          <w:color w:val="000000" w:themeColor="text1"/>
        </w:rPr>
        <w:t xml:space="preserve"> So, A number is allocated to predict the class. There are 4 classes in which 0 represents failed, 1 represents successful, 2 represents live and 4 represents </w:t>
      </w:r>
      <w:r w:rsidR="00977505" w:rsidRPr="001D136F">
        <w:rPr>
          <w:color w:val="000000" w:themeColor="text1"/>
        </w:rPr>
        <w:t>canceled</w:t>
      </w:r>
      <w:r w:rsidR="00B50AA5" w:rsidRPr="001D136F">
        <w:rPr>
          <w:color w:val="000000" w:themeColor="text1"/>
        </w:rPr>
        <w:t>.</w:t>
      </w:r>
    </w:p>
    <w:p w14:paraId="42C3C6C1" w14:textId="77217A09" w:rsidR="004350AC" w:rsidRPr="001D136F" w:rsidRDefault="007F6445" w:rsidP="001D136F">
      <w:pPr>
        <w:spacing w:after="240"/>
        <w:jc w:val="both"/>
        <w:rPr>
          <w:color w:val="000000" w:themeColor="text1"/>
        </w:rPr>
      </w:pPr>
      <w:r w:rsidRPr="001D136F">
        <w:rPr>
          <w:color w:val="000000" w:themeColor="text1"/>
        </w:rPr>
        <w:t>There are 2</w:t>
      </w:r>
      <w:r w:rsidR="00E06223" w:rsidRPr="001D136F">
        <w:rPr>
          <w:color w:val="000000" w:themeColor="text1"/>
        </w:rPr>
        <w:t>1</w:t>
      </w:r>
      <w:r w:rsidRPr="001D136F">
        <w:rPr>
          <w:color w:val="000000" w:themeColor="text1"/>
        </w:rPr>
        <w:t xml:space="preserve"> countries in the </w:t>
      </w:r>
      <w:r w:rsidR="00B50AA5" w:rsidRPr="001D136F">
        <w:rPr>
          <w:color w:val="000000" w:themeColor="text1"/>
        </w:rPr>
        <w:t>country column, so there are 2</w:t>
      </w:r>
      <w:r w:rsidR="00E06223" w:rsidRPr="001D136F">
        <w:rPr>
          <w:color w:val="000000" w:themeColor="text1"/>
        </w:rPr>
        <w:t>1</w:t>
      </w:r>
      <w:r w:rsidR="00B50AA5" w:rsidRPr="001D136F">
        <w:rPr>
          <w:color w:val="000000" w:themeColor="text1"/>
        </w:rPr>
        <w:t xml:space="preserve"> dummy variables are created to represent separate column for each </w:t>
      </w:r>
      <w:r w:rsidR="00977505" w:rsidRPr="001D136F">
        <w:rPr>
          <w:color w:val="000000" w:themeColor="text1"/>
        </w:rPr>
        <w:t>category</w:t>
      </w:r>
      <w:r w:rsidR="00B50AA5" w:rsidRPr="001D136F">
        <w:rPr>
          <w:color w:val="000000" w:themeColor="text1"/>
        </w:rPr>
        <w:t xml:space="preserve"> because algorithm considered as numeric factor where higher number represent higher value while smaller number </w:t>
      </w:r>
      <w:r w:rsidR="00977505" w:rsidRPr="001D136F">
        <w:rPr>
          <w:color w:val="000000" w:themeColor="text1"/>
        </w:rPr>
        <w:t>repres</w:t>
      </w:r>
      <w:r w:rsidR="00B50AA5" w:rsidRPr="001D136F">
        <w:rPr>
          <w:color w:val="000000" w:themeColor="text1"/>
        </w:rPr>
        <w:t>ent smaller</w:t>
      </w:r>
      <w:r w:rsidR="00977505" w:rsidRPr="001D136F">
        <w:rPr>
          <w:color w:val="000000" w:themeColor="text1"/>
        </w:rPr>
        <w:t xml:space="preserve"> </w:t>
      </w:r>
      <w:r w:rsidR="00B50AA5" w:rsidRPr="001D136F">
        <w:rPr>
          <w:color w:val="000000" w:themeColor="text1"/>
        </w:rPr>
        <w:t>value</w:t>
      </w:r>
      <w:r w:rsidR="00977505" w:rsidRPr="001D136F">
        <w:rPr>
          <w:color w:val="000000" w:themeColor="text1"/>
        </w:rPr>
        <w:t>. US is the most dominate category in the column.</w:t>
      </w:r>
    </w:p>
    <w:p w14:paraId="4BFC08D0" w14:textId="6008894A" w:rsidR="00977505" w:rsidRPr="001D136F" w:rsidRDefault="00977505" w:rsidP="001D136F">
      <w:pPr>
        <w:spacing w:after="240"/>
        <w:jc w:val="both"/>
        <w:rPr>
          <w:color w:val="000000" w:themeColor="text1"/>
        </w:rPr>
      </w:pPr>
      <w:r w:rsidRPr="001D136F">
        <w:rPr>
          <w:color w:val="000000" w:themeColor="text1"/>
        </w:rPr>
        <w:t xml:space="preserve">Similarly, the dummy column also </w:t>
      </w:r>
      <w:r w:rsidR="00B777DF" w:rsidRPr="001D136F">
        <w:rPr>
          <w:color w:val="000000" w:themeColor="text1"/>
        </w:rPr>
        <w:t>has</w:t>
      </w:r>
      <w:r w:rsidRPr="001D136F">
        <w:rPr>
          <w:color w:val="000000" w:themeColor="text1"/>
        </w:rPr>
        <w:t xml:space="preserve"> been created for the main category separate for each category</w:t>
      </w:r>
      <w:r w:rsidR="00B777DF" w:rsidRPr="001D136F">
        <w:rPr>
          <w:color w:val="000000" w:themeColor="text1"/>
        </w:rPr>
        <w:t>. Film and video, games, publishing and music are the top categories which appeared in the dataset.</w:t>
      </w:r>
    </w:p>
    <w:p w14:paraId="4287B2CD" w14:textId="3CAAC68A" w:rsidR="00B777DF" w:rsidRPr="001D136F" w:rsidRDefault="00B9270A" w:rsidP="001D136F">
      <w:pPr>
        <w:spacing w:after="240"/>
        <w:jc w:val="both"/>
        <w:rPr>
          <w:color w:val="000000" w:themeColor="text1"/>
        </w:rPr>
      </w:pPr>
      <w:r w:rsidRPr="001D136F">
        <w:rPr>
          <w:color w:val="000000" w:themeColor="text1"/>
        </w:rPr>
        <w:lastRenderedPageBreak/>
        <w:t>Column backers</w:t>
      </w:r>
      <w:r w:rsidR="00B777DF" w:rsidRPr="001D136F">
        <w:rPr>
          <w:color w:val="000000" w:themeColor="text1"/>
        </w:rPr>
        <w:t xml:space="preserve"> represents how many organizations are backing the project.</w:t>
      </w:r>
    </w:p>
    <w:p w14:paraId="3F927553" w14:textId="6AA71658" w:rsidR="005E1BF7" w:rsidRPr="001D136F" w:rsidRDefault="00D75E3E" w:rsidP="009F5360">
      <w:pPr>
        <w:jc w:val="both"/>
        <w:rPr>
          <w:color w:val="000000" w:themeColor="text1"/>
        </w:rPr>
      </w:pPr>
      <w:r w:rsidRPr="001D136F">
        <w:rPr>
          <w:color w:val="000000" w:themeColor="text1"/>
        </w:rPr>
        <w:t xml:space="preserve">The </w:t>
      </w:r>
      <w:r w:rsidR="00E25DE4" w:rsidRPr="001D136F">
        <w:rPr>
          <w:color w:val="000000" w:themeColor="text1"/>
        </w:rPr>
        <w:t>missing</w:t>
      </w:r>
      <w:r w:rsidRPr="001D136F">
        <w:rPr>
          <w:color w:val="000000" w:themeColor="text1"/>
        </w:rPr>
        <w:t xml:space="preserve"> values have been </w:t>
      </w:r>
      <w:r w:rsidR="00E25DE4" w:rsidRPr="001D136F">
        <w:rPr>
          <w:color w:val="000000" w:themeColor="text1"/>
        </w:rPr>
        <w:t>removed</w:t>
      </w:r>
      <w:r w:rsidRPr="001D136F">
        <w:rPr>
          <w:color w:val="000000" w:themeColor="text1"/>
        </w:rPr>
        <w:t xml:space="preserve"> </w:t>
      </w:r>
      <w:r w:rsidR="00E25DE4" w:rsidRPr="001D136F">
        <w:rPr>
          <w:color w:val="000000" w:themeColor="text1"/>
        </w:rPr>
        <w:t>as there are insignificant amount of missing values represents less than 5 percent of the whole dataset.</w:t>
      </w:r>
    </w:p>
    <w:p w14:paraId="55C47659" w14:textId="77777777" w:rsidR="004350AC" w:rsidRPr="001D136F" w:rsidRDefault="004350AC" w:rsidP="009F5360">
      <w:pPr>
        <w:jc w:val="both"/>
        <w:rPr>
          <w:color w:val="000000" w:themeColor="text1"/>
        </w:rPr>
      </w:pPr>
    </w:p>
    <w:p w14:paraId="34CE4426" w14:textId="6D739939" w:rsidR="004350AC" w:rsidRPr="001D136F" w:rsidRDefault="00530A76" w:rsidP="001D136F">
      <w:pPr>
        <w:pStyle w:val="ListParagraph"/>
        <w:numPr>
          <w:ilvl w:val="0"/>
          <w:numId w:val="42"/>
        </w:numPr>
        <w:spacing w:after="240"/>
        <w:jc w:val="both"/>
        <w:rPr>
          <w:b/>
          <w:color w:val="000000" w:themeColor="text1"/>
        </w:rPr>
      </w:pPr>
      <w:r w:rsidRPr="001D136F">
        <w:rPr>
          <w:b/>
          <w:color w:val="000000" w:themeColor="text1"/>
        </w:rPr>
        <w:t>DETAILED DATA</w:t>
      </w:r>
      <w:r w:rsidR="00B777DF" w:rsidRPr="001D136F">
        <w:rPr>
          <w:b/>
          <w:color w:val="000000" w:themeColor="text1"/>
        </w:rPr>
        <w:t xml:space="preserve"> ANALYSIS</w:t>
      </w:r>
    </w:p>
    <w:p w14:paraId="156EBFA7" w14:textId="1C034A52" w:rsidR="00B9270A" w:rsidRPr="001D136F" w:rsidRDefault="004C7123" w:rsidP="00B777DF">
      <w:pPr>
        <w:jc w:val="both"/>
        <w:rPr>
          <w:color w:val="000000" w:themeColor="text1"/>
        </w:rPr>
      </w:pPr>
      <w:r w:rsidRPr="001D136F">
        <w:rPr>
          <w:color w:val="000000" w:themeColor="text1"/>
        </w:rPr>
        <w:t xml:space="preserve">The correlation between </w:t>
      </w:r>
      <w:r w:rsidR="004B59D3" w:rsidRPr="001D136F">
        <w:rPr>
          <w:color w:val="000000" w:themeColor="text1"/>
        </w:rPr>
        <w:t xml:space="preserve">the factors are shown in the table. IV as well as in the figure.6 using package </w:t>
      </w:r>
      <w:proofErr w:type="spellStart"/>
      <w:r w:rsidR="004B59D3" w:rsidRPr="001D136F">
        <w:rPr>
          <w:color w:val="000000" w:themeColor="text1"/>
        </w:rPr>
        <w:t>corrplot</w:t>
      </w:r>
      <w:proofErr w:type="spellEnd"/>
      <w:r w:rsidR="004B59D3" w:rsidRPr="001D136F">
        <w:rPr>
          <w:color w:val="000000" w:themeColor="text1"/>
        </w:rPr>
        <w:t xml:space="preserve"> in R.</w:t>
      </w:r>
    </w:p>
    <w:p w14:paraId="792CAE17" w14:textId="77777777" w:rsidR="009755E8" w:rsidRPr="001D136F" w:rsidRDefault="009755E8" w:rsidP="00B777DF">
      <w:pPr>
        <w:jc w:val="both"/>
        <w:rPr>
          <w:color w:val="000000" w:themeColor="text1"/>
        </w:rPr>
      </w:pPr>
    </w:p>
    <w:tbl>
      <w:tblPr>
        <w:tblStyle w:val="TableGrid"/>
        <w:tblW w:w="0" w:type="auto"/>
        <w:tblLook w:val="04A0" w:firstRow="1" w:lastRow="0" w:firstColumn="1" w:lastColumn="0" w:noHBand="0" w:noVBand="1"/>
      </w:tblPr>
      <w:tblGrid>
        <w:gridCol w:w="894"/>
        <w:gridCol w:w="700"/>
        <w:gridCol w:w="956"/>
        <w:gridCol w:w="894"/>
        <w:gridCol w:w="795"/>
        <w:gridCol w:w="791"/>
      </w:tblGrid>
      <w:tr w:rsidR="004B59D3" w:rsidRPr="001D136F" w14:paraId="3D79DF1E" w14:textId="77777777" w:rsidTr="00485817">
        <w:trPr>
          <w:trHeight w:val="836"/>
        </w:trPr>
        <w:tc>
          <w:tcPr>
            <w:tcW w:w="884" w:type="dxa"/>
          </w:tcPr>
          <w:p w14:paraId="77251F8E" w14:textId="77777777" w:rsidR="004B59D3" w:rsidRPr="001D136F" w:rsidRDefault="004B59D3" w:rsidP="00B777DF">
            <w:pPr>
              <w:jc w:val="both"/>
              <w:rPr>
                <w:color w:val="000000" w:themeColor="text1"/>
              </w:rPr>
            </w:pPr>
          </w:p>
        </w:tc>
        <w:tc>
          <w:tcPr>
            <w:tcW w:w="704" w:type="dxa"/>
          </w:tcPr>
          <w:p w14:paraId="663875E2" w14:textId="522056C1" w:rsidR="004B59D3" w:rsidRPr="001D136F" w:rsidRDefault="004B59D3" w:rsidP="00B777DF">
            <w:pPr>
              <w:jc w:val="both"/>
              <w:rPr>
                <w:b/>
                <w:color w:val="000000" w:themeColor="text1"/>
              </w:rPr>
            </w:pPr>
            <w:r w:rsidRPr="001D136F">
              <w:rPr>
                <w:b/>
                <w:color w:val="000000" w:themeColor="text1"/>
              </w:rPr>
              <w:t>State</w:t>
            </w:r>
          </w:p>
        </w:tc>
        <w:tc>
          <w:tcPr>
            <w:tcW w:w="958" w:type="dxa"/>
          </w:tcPr>
          <w:p w14:paraId="1F0F3D24" w14:textId="410235C8" w:rsidR="004B59D3" w:rsidRPr="001D136F" w:rsidRDefault="004B59D3" w:rsidP="00B777DF">
            <w:pPr>
              <w:jc w:val="both"/>
              <w:rPr>
                <w:b/>
                <w:color w:val="000000" w:themeColor="text1"/>
              </w:rPr>
            </w:pPr>
            <w:r w:rsidRPr="001D136F">
              <w:rPr>
                <w:b/>
                <w:color w:val="000000" w:themeColor="text1"/>
              </w:rPr>
              <w:t>Number of backers</w:t>
            </w:r>
          </w:p>
        </w:tc>
        <w:tc>
          <w:tcPr>
            <w:tcW w:w="858" w:type="dxa"/>
          </w:tcPr>
          <w:p w14:paraId="26A93FFB" w14:textId="6722EE05" w:rsidR="004B59D3" w:rsidRPr="001D136F" w:rsidRDefault="004B59D3" w:rsidP="00B777DF">
            <w:pPr>
              <w:jc w:val="both"/>
              <w:rPr>
                <w:b/>
                <w:color w:val="000000" w:themeColor="text1"/>
              </w:rPr>
            </w:pPr>
            <w:r w:rsidRPr="001D136F">
              <w:rPr>
                <w:b/>
                <w:color w:val="000000" w:themeColor="text1"/>
              </w:rPr>
              <w:t>USD Pledged</w:t>
            </w:r>
          </w:p>
        </w:tc>
        <w:tc>
          <w:tcPr>
            <w:tcW w:w="806" w:type="dxa"/>
          </w:tcPr>
          <w:p w14:paraId="460858F9" w14:textId="698979FE" w:rsidR="004B59D3" w:rsidRPr="001D136F" w:rsidRDefault="004B59D3" w:rsidP="00B777DF">
            <w:pPr>
              <w:jc w:val="both"/>
              <w:rPr>
                <w:b/>
                <w:color w:val="000000" w:themeColor="text1"/>
              </w:rPr>
            </w:pPr>
            <w:r w:rsidRPr="001D136F">
              <w:rPr>
                <w:b/>
                <w:color w:val="000000" w:themeColor="text1"/>
              </w:rPr>
              <w:t>Goal</w:t>
            </w:r>
          </w:p>
        </w:tc>
        <w:tc>
          <w:tcPr>
            <w:tcW w:w="802" w:type="dxa"/>
          </w:tcPr>
          <w:p w14:paraId="5369B2BF" w14:textId="77777777" w:rsidR="004B59D3" w:rsidRPr="001D136F" w:rsidRDefault="004B59D3" w:rsidP="00B777DF">
            <w:pPr>
              <w:jc w:val="both"/>
              <w:rPr>
                <w:b/>
                <w:color w:val="000000" w:themeColor="text1"/>
              </w:rPr>
            </w:pPr>
            <w:r w:rsidRPr="001D136F">
              <w:rPr>
                <w:b/>
                <w:color w:val="000000" w:themeColor="text1"/>
              </w:rPr>
              <w:t>Date</w:t>
            </w:r>
          </w:p>
          <w:p w14:paraId="494A2BA9" w14:textId="15BB744F" w:rsidR="004B59D3" w:rsidRPr="001D136F" w:rsidRDefault="004B59D3" w:rsidP="00B777DF">
            <w:pPr>
              <w:jc w:val="both"/>
              <w:rPr>
                <w:b/>
                <w:color w:val="000000" w:themeColor="text1"/>
              </w:rPr>
            </w:pPr>
            <w:r w:rsidRPr="001D136F">
              <w:rPr>
                <w:b/>
                <w:color w:val="000000" w:themeColor="text1"/>
              </w:rPr>
              <w:t>diff</w:t>
            </w:r>
          </w:p>
        </w:tc>
      </w:tr>
      <w:tr w:rsidR="004B59D3" w:rsidRPr="001D136F" w14:paraId="1862AAF4" w14:textId="77777777" w:rsidTr="00485817">
        <w:trPr>
          <w:trHeight w:val="265"/>
        </w:trPr>
        <w:tc>
          <w:tcPr>
            <w:tcW w:w="884" w:type="dxa"/>
          </w:tcPr>
          <w:p w14:paraId="07714AE2" w14:textId="2AB7E3CD" w:rsidR="004B59D3" w:rsidRPr="001D136F" w:rsidRDefault="004B59D3" w:rsidP="00B777DF">
            <w:pPr>
              <w:jc w:val="both"/>
              <w:rPr>
                <w:b/>
                <w:color w:val="000000" w:themeColor="text1"/>
              </w:rPr>
            </w:pPr>
            <w:r w:rsidRPr="001D136F">
              <w:rPr>
                <w:b/>
                <w:color w:val="000000" w:themeColor="text1"/>
              </w:rPr>
              <w:t>state</w:t>
            </w:r>
          </w:p>
        </w:tc>
        <w:tc>
          <w:tcPr>
            <w:tcW w:w="704" w:type="dxa"/>
          </w:tcPr>
          <w:p w14:paraId="2052706F" w14:textId="0CD61D3D" w:rsidR="004B59D3" w:rsidRPr="001D136F" w:rsidRDefault="004B59D3" w:rsidP="00B777DF">
            <w:pPr>
              <w:jc w:val="both"/>
              <w:rPr>
                <w:color w:val="000000" w:themeColor="text1"/>
              </w:rPr>
            </w:pPr>
            <w:r w:rsidRPr="001D136F">
              <w:rPr>
                <w:color w:val="000000" w:themeColor="text1"/>
              </w:rPr>
              <w:t>1</w:t>
            </w:r>
          </w:p>
        </w:tc>
        <w:tc>
          <w:tcPr>
            <w:tcW w:w="958" w:type="dxa"/>
          </w:tcPr>
          <w:p w14:paraId="15B00BDF" w14:textId="11589D4F" w:rsidR="004B59D3" w:rsidRPr="001D136F" w:rsidRDefault="004B59D3" w:rsidP="00B777DF">
            <w:pPr>
              <w:jc w:val="both"/>
              <w:rPr>
                <w:color w:val="000000" w:themeColor="text1"/>
              </w:rPr>
            </w:pPr>
            <w:r w:rsidRPr="001D136F">
              <w:rPr>
                <w:color w:val="000000" w:themeColor="text1"/>
              </w:rPr>
              <w:t>0.034</w:t>
            </w:r>
          </w:p>
        </w:tc>
        <w:tc>
          <w:tcPr>
            <w:tcW w:w="858" w:type="dxa"/>
          </w:tcPr>
          <w:p w14:paraId="1DC430AC" w14:textId="119E5F15" w:rsidR="004B59D3" w:rsidRPr="001D136F" w:rsidRDefault="004B59D3" w:rsidP="00B777DF">
            <w:pPr>
              <w:jc w:val="both"/>
              <w:rPr>
                <w:color w:val="000000" w:themeColor="text1"/>
              </w:rPr>
            </w:pPr>
            <w:r w:rsidRPr="001D136F">
              <w:rPr>
                <w:color w:val="000000" w:themeColor="text1"/>
              </w:rPr>
              <w:t>0.0319</w:t>
            </w:r>
          </w:p>
        </w:tc>
        <w:tc>
          <w:tcPr>
            <w:tcW w:w="806" w:type="dxa"/>
          </w:tcPr>
          <w:p w14:paraId="0A8BF4FA" w14:textId="5890A811" w:rsidR="004B59D3" w:rsidRPr="001D136F" w:rsidRDefault="004B59D3" w:rsidP="00B777DF">
            <w:pPr>
              <w:jc w:val="both"/>
              <w:rPr>
                <w:color w:val="000000" w:themeColor="text1"/>
              </w:rPr>
            </w:pPr>
            <w:r w:rsidRPr="001D136F">
              <w:rPr>
                <w:color w:val="000000" w:themeColor="text1"/>
              </w:rPr>
              <w:t>-0.0</w:t>
            </w:r>
            <w:r w:rsidR="009755E8" w:rsidRPr="001D136F">
              <w:rPr>
                <w:color w:val="000000" w:themeColor="text1"/>
              </w:rPr>
              <w:t>0</w:t>
            </w:r>
            <w:r w:rsidRPr="001D136F">
              <w:rPr>
                <w:color w:val="000000" w:themeColor="text1"/>
              </w:rPr>
              <w:t>3</w:t>
            </w:r>
          </w:p>
        </w:tc>
        <w:tc>
          <w:tcPr>
            <w:tcW w:w="802" w:type="dxa"/>
          </w:tcPr>
          <w:p w14:paraId="3641E107" w14:textId="410478EF" w:rsidR="004B59D3" w:rsidRPr="001D136F" w:rsidRDefault="004B59D3" w:rsidP="00B777DF">
            <w:pPr>
              <w:jc w:val="both"/>
              <w:rPr>
                <w:color w:val="000000" w:themeColor="text1"/>
              </w:rPr>
            </w:pPr>
            <w:r w:rsidRPr="001D136F">
              <w:rPr>
                <w:color w:val="000000" w:themeColor="text1"/>
              </w:rPr>
              <w:t>0.008</w:t>
            </w:r>
          </w:p>
        </w:tc>
      </w:tr>
      <w:tr w:rsidR="004B59D3" w:rsidRPr="001D136F" w14:paraId="4AA20BAE" w14:textId="77777777" w:rsidTr="00485817">
        <w:trPr>
          <w:trHeight w:val="265"/>
        </w:trPr>
        <w:tc>
          <w:tcPr>
            <w:tcW w:w="884" w:type="dxa"/>
          </w:tcPr>
          <w:p w14:paraId="1C450B37" w14:textId="71D58E7F" w:rsidR="004B59D3" w:rsidRPr="001D136F" w:rsidRDefault="004B59D3" w:rsidP="00B777DF">
            <w:pPr>
              <w:jc w:val="both"/>
              <w:rPr>
                <w:b/>
                <w:color w:val="000000" w:themeColor="text1"/>
              </w:rPr>
            </w:pPr>
            <w:r w:rsidRPr="001D136F">
              <w:rPr>
                <w:b/>
                <w:color w:val="000000" w:themeColor="text1"/>
              </w:rPr>
              <w:t>backers</w:t>
            </w:r>
          </w:p>
        </w:tc>
        <w:tc>
          <w:tcPr>
            <w:tcW w:w="704" w:type="dxa"/>
          </w:tcPr>
          <w:p w14:paraId="1FCBF5C7" w14:textId="76C71135" w:rsidR="004B59D3" w:rsidRPr="001D136F" w:rsidRDefault="004B59D3" w:rsidP="00B777DF">
            <w:pPr>
              <w:jc w:val="both"/>
              <w:rPr>
                <w:color w:val="000000" w:themeColor="text1"/>
              </w:rPr>
            </w:pPr>
            <w:r w:rsidRPr="001D136F">
              <w:rPr>
                <w:color w:val="000000" w:themeColor="text1"/>
              </w:rPr>
              <w:t>0.037</w:t>
            </w:r>
          </w:p>
        </w:tc>
        <w:tc>
          <w:tcPr>
            <w:tcW w:w="958" w:type="dxa"/>
          </w:tcPr>
          <w:p w14:paraId="6EA0A0FE" w14:textId="0D2C7000" w:rsidR="004B59D3" w:rsidRPr="001D136F" w:rsidRDefault="004B59D3" w:rsidP="00B777DF">
            <w:pPr>
              <w:jc w:val="both"/>
              <w:rPr>
                <w:color w:val="000000" w:themeColor="text1"/>
              </w:rPr>
            </w:pPr>
            <w:r w:rsidRPr="001D136F">
              <w:rPr>
                <w:color w:val="000000" w:themeColor="text1"/>
              </w:rPr>
              <w:t>1</w:t>
            </w:r>
          </w:p>
        </w:tc>
        <w:tc>
          <w:tcPr>
            <w:tcW w:w="858" w:type="dxa"/>
          </w:tcPr>
          <w:p w14:paraId="234D17FA" w14:textId="19007A05" w:rsidR="004B59D3" w:rsidRPr="001D136F" w:rsidRDefault="004B59D3" w:rsidP="00B777DF">
            <w:pPr>
              <w:jc w:val="both"/>
              <w:rPr>
                <w:color w:val="000000" w:themeColor="text1"/>
              </w:rPr>
            </w:pPr>
            <w:r w:rsidRPr="001D136F">
              <w:rPr>
                <w:color w:val="000000" w:themeColor="text1"/>
              </w:rPr>
              <w:t>0.75</w:t>
            </w:r>
          </w:p>
        </w:tc>
        <w:tc>
          <w:tcPr>
            <w:tcW w:w="806" w:type="dxa"/>
          </w:tcPr>
          <w:p w14:paraId="5F9D9448" w14:textId="6E1679F1" w:rsidR="004B59D3" w:rsidRPr="001D136F" w:rsidRDefault="004B59D3" w:rsidP="00B777DF">
            <w:pPr>
              <w:jc w:val="both"/>
              <w:rPr>
                <w:color w:val="000000" w:themeColor="text1"/>
              </w:rPr>
            </w:pPr>
            <w:r w:rsidRPr="001D136F">
              <w:rPr>
                <w:color w:val="000000" w:themeColor="text1"/>
              </w:rPr>
              <w:t>0.004</w:t>
            </w:r>
          </w:p>
        </w:tc>
        <w:tc>
          <w:tcPr>
            <w:tcW w:w="802" w:type="dxa"/>
          </w:tcPr>
          <w:p w14:paraId="3B4E6C6B" w14:textId="79021436" w:rsidR="004B59D3" w:rsidRPr="001D136F" w:rsidRDefault="004B59D3" w:rsidP="00B777DF">
            <w:pPr>
              <w:jc w:val="both"/>
              <w:rPr>
                <w:color w:val="000000" w:themeColor="text1"/>
              </w:rPr>
            </w:pPr>
            <w:r w:rsidRPr="001D136F">
              <w:rPr>
                <w:color w:val="000000" w:themeColor="text1"/>
              </w:rPr>
              <w:t>-0.08</w:t>
            </w:r>
          </w:p>
        </w:tc>
      </w:tr>
      <w:tr w:rsidR="004B59D3" w:rsidRPr="001D136F" w14:paraId="082949DF" w14:textId="77777777" w:rsidTr="00485817">
        <w:trPr>
          <w:trHeight w:val="285"/>
        </w:trPr>
        <w:tc>
          <w:tcPr>
            <w:tcW w:w="884" w:type="dxa"/>
          </w:tcPr>
          <w:p w14:paraId="45A6DEA3" w14:textId="71B09701" w:rsidR="004B59D3" w:rsidRPr="001D136F" w:rsidRDefault="009755E8" w:rsidP="00B777DF">
            <w:pPr>
              <w:jc w:val="both"/>
              <w:rPr>
                <w:b/>
                <w:color w:val="000000" w:themeColor="text1"/>
              </w:rPr>
            </w:pPr>
            <w:r w:rsidRPr="001D136F">
              <w:rPr>
                <w:b/>
                <w:color w:val="000000" w:themeColor="text1"/>
              </w:rPr>
              <w:t>P</w:t>
            </w:r>
            <w:r w:rsidR="004B59D3" w:rsidRPr="001D136F">
              <w:rPr>
                <w:b/>
                <w:color w:val="000000" w:themeColor="text1"/>
              </w:rPr>
              <w:t>ledged</w:t>
            </w:r>
          </w:p>
        </w:tc>
        <w:tc>
          <w:tcPr>
            <w:tcW w:w="704" w:type="dxa"/>
          </w:tcPr>
          <w:p w14:paraId="2DB7F78C" w14:textId="2232F838" w:rsidR="004B59D3" w:rsidRPr="001D136F" w:rsidRDefault="004B59D3" w:rsidP="00B777DF">
            <w:pPr>
              <w:jc w:val="both"/>
              <w:rPr>
                <w:color w:val="000000" w:themeColor="text1"/>
              </w:rPr>
            </w:pPr>
            <w:r w:rsidRPr="001D136F">
              <w:rPr>
                <w:color w:val="000000" w:themeColor="text1"/>
              </w:rPr>
              <w:t>0.03</w:t>
            </w:r>
          </w:p>
        </w:tc>
        <w:tc>
          <w:tcPr>
            <w:tcW w:w="958" w:type="dxa"/>
          </w:tcPr>
          <w:p w14:paraId="05A071A8" w14:textId="27195982" w:rsidR="004B59D3" w:rsidRPr="001D136F" w:rsidRDefault="004B59D3" w:rsidP="00B777DF">
            <w:pPr>
              <w:jc w:val="both"/>
              <w:rPr>
                <w:color w:val="000000" w:themeColor="text1"/>
              </w:rPr>
            </w:pPr>
            <w:r w:rsidRPr="001D136F">
              <w:rPr>
                <w:color w:val="000000" w:themeColor="text1"/>
              </w:rPr>
              <w:t>0.453</w:t>
            </w:r>
          </w:p>
        </w:tc>
        <w:tc>
          <w:tcPr>
            <w:tcW w:w="858" w:type="dxa"/>
          </w:tcPr>
          <w:p w14:paraId="7734EB8E" w14:textId="7CD1645F" w:rsidR="004B59D3" w:rsidRPr="001D136F" w:rsidRDefault="004B59D3" w:rsidP="00B777DF">
            <w:pPr>
              <w:jc w:val="both"/>
              <w:rPr>
                <w:color w:val="000000" w:themeColor="text1"/>
              </w:rPr>
            </w:pPr>
            <w:r w:rsidRPr="001D136F">
              <w:rPr>
                <w:color w:val="000000" w:themeColor="text1"/>
              </w:rPr>
              <w:t>1</w:t>
            </w:r>
          </w:p>
        </w:tc>
        <w:tc>
          <w:tcPr>
            <w:tcW w:w="806" w:type="dxa"/>
          </w:tcPr>
          <w:p w14:paraId="443DA943" w14:textId="236042A0" w:rsidR="004B59D3" w:rsidRPr="001D136F" w:rsidRDefault="004B59D3" w:rsidP="00B777DF">
            <w:pPr>
              <w:jc w:val="both"/>
              <w:rPr>
                <w:color w:val="000000" w:themeColor="text1"/>
              </w:rPr>
            </w:pPr>
            <w:r w:rsidRPr="001D136F">
              <w:rPr>
                <w:color w:val="000000" w:themeColor="text1"/>
              </w:rPr>
              <w:t>0.005</w:t>
            </w:r>
          </w:p>
        </w:tc>
        <w:tc>
          <w:tcPr>
            <w:tcW w:w="802" w:type="dxa"/>
          </w:tcPr>
          <w:p w14:paraId="0C9340CA" w14:textId="2EE7132D" w:rsidR="004B59D3" w:rsidRPr="001D136F" w:rsidRDefault="004B59D3" w:rsidP="00B777DF">
            <w:pPr>
              <w:jc w:val="both"/>
              <w:rPr>
                <w:color w:val="000000" w:themeColor="text1"/>
              </w:rPr>
            </w:pPr>
            <w:r w:rsidRPr="001D136F">
              <w:rPr>
                <w:color w:val="000000" w:themeColor="text1"/>
              </w:rPr>
              <w:t>0.001</w:t>
            </w:r>
          </w:p>
        </w:tc>
      </w:tr>
      <w:tr w:rsidR="004B59D3" w:rsidRPr="001D136F" w14:paraId="76C410FF" w14:textId="77777777" w:rsidTr="00485817">
        <w:trPr>
          <w:trHeight w:val="265"/>
        </w:trPr>
        <w:tc>
          <w:tcPr>
            <w:tcW w:w="884" w:type="dxa"/>
          </w:tcPr>
          <w:p w14:paraId="3303A43D" w14:textId="1586D9E6" w:rsidR="004B59D3" w:rsidRPr="001D136F" w:rsidRDefault="009755E8" w:rsidP="00B777DF">
            <w:pPr>
              <w:jc w:val="both"/>
              <w:rPr>
                <w:b/>
                <w:color w:val="000000" w:themeColor="text1"/>
              </w:rPr>
            </w:pPr>
            <w:r w:rsidRPr="001D136F">
              <w:rPr>
                <w:b/>
                <w:color w:val="000000" w:themeColor="text1"/>
              </w:rPr>
              <w:t>G</w:t>
            </w:r>
            <w:r w:rsidR="004B59D3" w:rsidRPr="001D136F">
              <w:rPr>
                <w:b/>
                <w:color w:val="000000" w:themeColor="text1"/>
              </w:rPr>
              <w:t>oal</w:t>
            </w:r>
          </w:p>
        </w:tc>
        <w:tc>
          <w:tcPr>
            <w:tcW w:w="704" w:type="dxa"/>
          </w:tcPr>
          <w:p w14:paraId="2DC082CA" w14:textId="7C0511C8" w:rsidR="004B59D3" w:rsidRPr="001D136F" w:rsidRDefault="004B59D3" w:rsidP="00B777DF">
            <w:pPr>
              <w:jc w:val="both"/>
              <w:rPr>
                <w:color w:val="000000" w:themeColor="text1"/>
              </w:rPr>
            </w:pPr>
            <w:r w:rsidRPr="001D136F">
              <w:rPr>
                <w:color w:val="000000" w:themeColor="text1"/>
              </w:rPr>
              <w:t>-0.02</w:t>
            </w:r>
          </w:p>
        </w:tc>
        <w:tc>
          <w:tcPr>
            <w:tcW w:w="958" w:type="dxa"/>
          </w:tcPr>
          <w:p w14:paraId="4D6655ED" w14:textId="62FFEDDC" w:rsidR="004B59D3" w:rsidRPr="001D136F" w:rsidRDefault="004B59D3" w:rsidP="00B777DF">
            <w:pPr>
              <w:jc w:val="both"/>
              <w:rPr>
                <w:color w:val="000000" w:themeColor="text1"/>
              </w:rPr>
            </w:pPr>
            <w:r w:rsidRPr="001D136F">
              <w:rPr>
                <w:color w:val="000000" w:themeColor="text1"/>
              </w:rPr>
              <w:t>0.004</w:t>
            </w:r>
          </w:p>
        </w:tc>
        <w:tc>
          <w:tcPr>
            <w:tcW w:w="858" w:type="dxa"/>
          </w:tcPr>
          <w:p w14:paraId="69FB3711" w14:textId="01725479" w:rsidR="004B59D3" w:rsidRPr="001D136F" w:rsidRDefault="004B59D3" w:rsidP="00B777DF">
            <w:pPr>
              <w:jc w:val="both"/>
              <w:rPr>
                <w:color w:val="000000" w:themeColor="text1"/>
              </w:rPr>
            </w:pPr>
            <w:r w:rsidRPr="001D136F">
              <w:rPr>
                <w:color w:val="000000" w:themeColor="text1"/>
              </w:rPr>
              <w:t>0.005</w:t>
            </w:r>
          </w:p>
        </w:tc>
        <w:tc>
          <w:tcPr>
            <w:tcW w:w="806" w:type="dxa"/>
          </w:tcPr>
          <w:p w14:paraId="657C7C70" w14:textId="08048F72" w:rsidR="004B59D3" w:rsidRPr="001D136F" w:rsidRDefault="004B59D3" w:rsidP="00B777DF">
            <w:pPr>
              <w:jc w:val="both"/>
              <w:rPr>
                <w:color w:val="000000" w:themeColor="text1"/>
              </w:rPr>
            </w:pPr>
            <w:r w:rsidRPr="001D136F">
              <w:rPr>
                <w:color w:val="000000" w:themeColor="text1"/>
              </w:rPr>
              <w:t>1</w:t>
            </w:r>
          </w:p>
        </w:tc>
        <w:tc>
          <w:tcPr>
            <w:tcW w:w="802" w:type="dxa"/>
          </w:tcPr>
          <w:p w14:paraId="73BEB8CA" w14:textId="2126EDB6" w:rsidR="004B59D3" w:rsidRPr="001D136F" w:rsidRDefault="004B59D3" w:rsidP="00B777DF">
            <w:pPr>
              <w:jc w:val="both"/>
              <w:rPr>
                <w:color w:val="000000" w:themeColor="text1"/>
              </w:rPr>
            </w:pPr>
            <w:r w:rsidRPr="001D136F">
              <w:rPr>
                <w:color w:val="000000" w:themeColor="text1"/>
              </w:rPr>
              <w:t>0.004</w:t>
            </w:r>
          </w:p>
        </w:tc>
      </w:tr>
      <w:tr w:rsidR="004B59D3" w:rsidRPr="001D136F" w14:paraId="2DCA6920" w14:textId="77777777" w:rsidTr="00485817">
        <w:trPr>
          <w:trHeight w:val="265"/>
        </w:trPr>
        <w:tc>
          <w:tcPr>
            <w:tcW w:w="884" w:type="dxa"/>
          </w:tcPr>
          <w:p w14:paraId="5ACCEAF7" w14:textId="1266F84A" w:rsidR="004B59D3" w:rsidRPr="001D136F" w:rsidRDefault="004B59D3" w:rsidP="00B777DF">
            <w:pPr>
              <w:jc w:val="both"/>
              <w:rPr>
                <w:b/>
                <w:color w:val="000000" w:themeColor="text1"/>
              </w:rPr>
            </w:pPr>
            <w:r w:rsidRPr="001D136F">
              <w:rPr>
                <w:b/>
                <w:color w:val="000000" w:themeColor="text1"/>
              </w:rPr>
              <w:t>D</w:t>
            </w:r>
            <w:r w:rsidR="009755E8" w:rsidRPr="001D136F">
              <w:rPr>
                <w:b/>
                <w:color w:val="000000" w:themeColor="text1"/>
              </w:rPr>
              <w:t>D</w:t>
            </w:r>
          </w:p>
        </w:tc>
        <w:tc>
          <w:tcPr>
            <w:tcW w:w="704" w:type="dxa"/>
          </w:tcPr>
          <w:p w14:paraId="025EE7F7" w14:textId="460CE667" w:rsidR="004B59D3" w:rsidRPr="001D136F" w:rsidRDefault="004B59D3" w:rsidP="00B777DF">
            <w:pPr>
              <w:jc w:val="both"/>
              <w:rPr>
                <w:color w:val="000000" w:themeColor="text1"/>
              </w:rPr>
            </w:pPr>
            <w:r w:rsidRPr="001D136F">
              <w:rPr>
                <w:color w:val="000000" w:themeColor="text1"/>
              </w:rPr>
              <w:t>0.008</w:t>
            </w:r>
          </w:p>
        </w:tc>
        <w:tc>
          <w:tcPr>
            <w:tcW w:w="958" w:type="dxa"/>
          </w:tcPr>
          <w:p w14:paraId="0DF5A73B" w14:textId="2EC139BD" w:rsidR="004B59D3" w:rsidRPr="001D136F" w:rsidRDefault="004B59D3" w:rsidP="00B777DF">
            <w:pPr>
              <w:jc w:val="both"/>
              <w:rPr>
                <w:color w:val="000000" w:themeColor="text1"/>
              </w:rPr>
            </w:pPr>
            <w:r w:rsidRPr="001D136F">
              <w:rPr>
                <w:color w:val="000000" w:themeColor="text1"/>
              </w:rPr>
              <w:t>-0.0008</w:t>
            </w:r>
          </w:p>
        </w:tc>
        <w:tc>
          <w:tcPr>
            <w:tcW w:w="858" w:type="dxa"/>
          </w:tcPr>
          <w:p w14:paraId="241D3444" w14:textId="6810FCB6" w:rsidR="004B59D3" w:rsidRPr="001D136F" w:rsidRDefault="004B59D3" w:rsidP="00B777DF">
            <w:pPr>
              <w:jc w:val="both"/>
              <w:rPr>
                <w:color w:val="000000" w:themeColor="text1"/>
              </w:rPr>
            </w:pPr>
            <w:r w:rsidRPr="001D136F">
              <w:rPr>
                <w:color w:val="000000" w:themeColor="text1"/>
              </w:rPr>
              <w:t>0.001</w:t>
            </w:r>
          </w:p>
        </w:tc>
        <w:tc>
          <w:tcPr>
            <w:tcW w:w="806" w:type="dxa"/>
          </w:tcPr>
          <w:p w14:paraId="0F6AD72B" w14:textId="29CADFB6" w:rsidR="004B59D3" w:rsidRPr="001D136F" w:rsidRDefault="004B59D3" w:rsidP="00B777DF">
            <w:pPr>
              <w:jc w:val="both"/>
              <w:rPr>
                <w:color w:val="000000" w:themeColor="text1"/>
              </w:rPr>
            </w:pPr>
            <w:r w:rsidRPr="001D136F">
              <w:rPr>
                <w:color w:val="000000" w:themeColor="text1"/>
              </w:rPr>
              <w:t>0.004</w:t>
            </w:r>
          </w:p>
        </w:tc>
        <w:tc>
          <w:tcPr>
            <w:tcW w:w="802" w:type="dxa"/>
          </w:tcPr>
          <w:p w14:paraId="10CD4485" w14:textId="31FFB080" w:rsidR="004B59D3" w:rsidRPr="001D136F" w:rsidRDefault="004B59D3" w:rsidP="00B777DF">
            <w:pPr>
              <w:jc w:val="both"/>
              <w:rPr>
                <w:color w:val="000000" w:themeColor="text1"/>
              </w:rPr>
            </w:pPr>
            <w:r w:rsidRPr="001D136F">
              <w:rPr>
                <w:color w:val="000000" w:themeColor="text1"/>
              </w:rPr>
              <w:t>1</w:t>
            </w:r>
          </w:p>
        </w:tc>
      </w:tr>
    </w:tbl>
    <w:p w14:paraId="7FAF77B9" w14:textId="77777777" w:rsidR="004B59D3" w:rsidRPr="001D136F" w:rsidRDefault="004B59D3" w:rsidP="00B777DF">
      <w:pPr>
        <w:jc w:val="both"/>
        <w:rPr>
          <w:color w:val="000000" w:themeColor="text1"/>
        </w:rPr>
      </w:pPr>
    </w:p>
    <w:p w14:paraId="07E3D080" w14:textId="131D3609" w:rsidR="00B777DF" w:rsidRPr="001D136F" w:rsidRDefault="009755E8" w:rsidP="00B777DF">
      <w:pPr>
        <w:jc w:val="both"/>
        <w:rPr>
          <w:color w:val="000000" w:themeColor="text1"/>
        </w:rPr>
      </w:pPr>
      <w:r w:rsidRPr="001D136F">
        <w:rPr>
          <w:color w:val="000000" w:themeColor="text1"/>
        </w:rPr>
        <w:t>Table. IV Showing the correlation between continuous variables</w:t>
      </w:r>
    </w:p>
    <w:p w14:paraId="62AEC498" w14:textId="77777777" w:rsidR="0041723B" w:rsidRPr="001D136F" w:rsidRDefault="0041723B" w:rsidP="00B777DF">
      <w:pPr>
        <w:jc w:val="both"/>
        <w:rPr>
          <w:color w:val="000000" w:themeColor="text1"/>
        </w:rPr>
      </w:pPr>
    </w:p>
    <w:p w14:paraId="4DCB3CAE" w14:textId="7DF1C9E5" w:rsidR="009755E8" w:rsidRPr="001D136F" w:rsidRDefault="009755E8" w:rsidP="00B777DF">
      <w:pPr>
        <w:jc w:val="both"/>
        <w:rPr>
          <w:color w:val="000000" w:themeColor="text1"/>
        </w:rPr>
      </w:pPr>
      <w:r w:rsidRPr="001D136F">
        <w:rPr>
          <w:color w:val="000000" w:themeColor="text1"/>
        </w:rPr>
        <w:t xml:space="preserve">In the Table. IV which shows the continuous variable in which pledged and goal in USD while DD represent date difference in days. If we compare the correlation between state. By observing the table, it can be concluded most of the variables with respect to the dependent variable state has almost zero </w:t>
      </w:r>
      <w:r w:rsidR="00973C15" w:rsidRPr="001D136F">
        <w:rPr>
          <w:color w:val="000000" w:themeColor="text1"/>
        </w:rPr>
        <w:t xml:space="preserve">correlation except the backers and </w:t>
      </w:r>
      <w:r w:rsidR="005B7308" w:rsidRPr="001D136F">
        <w:rPr>
          <w:color w:val="000000" w:themeColor="text1"/>
        </w:rPr>
        <w:t>USD pledged which has corre</w:t>
      </w:r>
      <w:r w:rsidR="00B9270A" w:rsidRPr="001D136F">
        <w:rPr>
          <w:color w:val="000000" w:themeColor="text1"/>
        </w:rPr>
        <w:t>lation. As shown in the figure.6</w:t>
      </w:r>
    </w:p>
    <w:p w14:paraId="2D8BB9A9" w14:textId="2190CD82" w:rsidR="005B7308" w:rsidRPr="001D136F" w:rsidRDefault="005B7308" w:rsidP="00B777DF">
      <w:pPr>
        <w:jc w:val="both"/>
        <w:rPr>
          <w:color w:val="000000" w:themeColor="text1"/>
        </w:rPr>
      </w:pPr>
      <w:r w:rsidRPr="001D136F">
        <w:rPr>
          <w:noProof/>
          <w:color w:val="000000" w:themeColor="text1"/>
          <w:lang w:val="en-CA" w:eastAsia="en-CA"/>
        </w:rPr>
        <w:drawing>
          <wp:inline distT="0" distB="0" distL="0" distR="0" wp14:anchorId="095702EA" wp14:editId="0CD831F9">
            <wp:extent cx="2771775" cy="2875722"/>
            <wp:effectExtent l="0" t="0" r="0" b="127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4.png"/>
                    <pic:cNvPicPr/>
                  </pic:nvPicPr>
                  <pic:blipFill>
                    <a:blip r:embed="rId14"/>
                    <a:stretch>
                      <a:fillRect/>
                    </a:stretch>
                  </pic:blipFill>
                  <pic:spPr>
                    <a:xfrm>
                      <a:off x="0" y="0"/>
                      <a:ext cx="2776068" cy="2880176"/>
                    </a:xfrm>
                    <a:prstGeom prst="rect">
                      <a:avLst/>
                    </a:prstGeom>
                    <a:ln>
                      <a:noFill/>
                    </a:ln>
                    <a:effectLst>
                      <a:softEdge rad="112500"/>
                    </a:effectLst>
                  </pic:spPr>
                </pic:pic>
              </a:graphicData>
            </a:graphic>
          </wp:inline>
        </w:drawing>
      </w:r>
    </w:p>
    <w:p w14:paraId="4B28AB4C" w14:textId="36EC1D0C" w:rsidR="005B7308" w:rsidRPr="001D136F" w:rsidRDefault="00B9270A" w:rsidP="00B777DF">
      <w:pPr>
        <w:jc w:val="both"/>
        <w:rPr>
          <w:color w:val="000000" w:themeColor="text1"/>
        </w:rPr>
      </w:pPr>
      <w:r w:rsidRPr="001D136F">
        <w:rPr>
          <w:color w:val="000000" w:themeColor="text1"/>
        </w:rPr>
        <w:t>Figure.6</w:t>
      </w:r>
      <w:r w:rsidR="005B7308" w:rsidRPr="001D136F">
        <w:rPr>
          <w:color w:val="000000" w:themeColor="text1"/>
        </w:rPr>
        <w:t xml:space="preserve">: Showing the correlation using </w:t>
      </w:r>
      <w:proofErr w:type="spellStart"/>
      <w:r w:rsidR="005B7308" w:rsidRPr="001D136F">
        <w:rPr>
          <w:color w:val="000000" w:themeColor="text1"/>
        </w:rPr>
        <w:t>corrplot</w:t>
      </w:r>
      <w:proofErr w:type="spellEnd"/>
      <w:r w:rsidR="005B7308" w:rsidRPr="001D136F">
        <w:rPr>
          <w:color w:val="000000" w:themeColor="text1"/>
        </w:rPr>
        <w:t>.</w:t>
      </w:r>
    </w:p>
    <w:p w14:paraId="7F48197D" w14:textId="6604AC42" w:rsidR="00B40020" w:rsidRPr="001D136F" w:rsidRDefault="002E5270" w:rsidP="001D136F">
      <w:pPr>
        <w:spacing w:after="240"/>
        <w:jc w:val="both"/>
        <w:rPr>
          <w:color w:val="000000" w:themeColor="text1"/>
        </w:rPr>
      </w:pPr>
      <w:r w:rsidRPr="001D136F">
        <w:rPr>
          <w:color w:val="000000" w:themeColor="text1"/>
        </w:rPr>
        <w:t xml:space="preserve">The features we have here are number of backers to fund the project, the amount of money pledged by the backers to fund the project, Date difference in days, </w:t>
      </w:r>
      <w:proofErr w:type="gramStart"/>
      <w:r w:rsidRPr="001D136F">
        <w:rPr>
          <w:color w:val="000000" w:themeColor="text1"/>
        </w:rPr>
        <w:t>The</w:t>
      </w:r>
      <w:proofErr w:type="gramEnd"/>
      <w:r w:rsidRPr="001D136F">
        <w:rPr>
          <w:color w:val="000000" w:themeColor="text1"/>
        </w:rPr>
        <w:t xml:space="preserve"> target amount and the countries of the </w:t>
      </w:r>
      <w:proofErr w:type="spellStart"/>
      <w:r w:rsidRPr="001D136F">
        <w:rPr>
          <w:color w:val="000000" w:themeColor="text1"/>
        </w:rPr>
        <w:t>bacekers</w:t>
      </w:r>
      <w:proofErr w:type="spellEnd"/>
      <w:r w:rsidRPr="001D136F">
        <w:rPr>
          <w:color w:val="000000" w:themeColor="text1"/>
        </w:rPr>
        <w:t xml:space="preserve"> support the project. The main details and description already explained in the earlier section.</w:t>
      </w:r>
    </w:p>
    <w:p w14:paraId="4694BB63" w14:textId="6B5BF1F7" w:rsidR="00427E96" w:rsidRPr="001D136F" w:rsidRDefault="00427E96" w:rsidP="00B777DF">
      <w:pPr>
        <w:jc w:val="both"/>
        <w:rPr>
          <w:color w:val="000000" w:themeColor="text1"/>
        </w:rPr>
      </w:pPr>
      <w:r w:rsidRPr="001D136F">
        <w:rPr>
          <w:color w:val="000000" w:themeColor="text1"/>
        </w:rPr>
        <w:t xml:space="preserve">The features which </w:t>
      </w:r>
      <w:r w:rsidR="006F5B91" w:rsidRPr="001D136F">
        <w:rPr>
          <w:color w:val="000000" w:themeColor="text1"/>
        </w:rPr>
        <w:t xml:space="preserve">shows less </w:t>
      </w:r>
      <w:r w:rsidR="00B40020" w:rsidRPr="001D136F">
        <w:rPr>
          <w:color w:val="000000" w:themeColor="text1"/>
        </w:rPr>
        <w:t>correlation linearly in between them. To</w:t>
      </w:r>
      <w:r w:rsidR="00BE24A0" w:rsidRPr="001D136F">
        <w:rPr>
          <w:color w:val="000000" w:themeColor="text1"/>
        </w:rPr>
        <w:t xml:space="preserve"> </w:t>
      </w:r>
      <w:r w:rsidR="009877B0" w:rsidRPr="001D136F">
        <w:rPr>
          <w:color w:val="000000" w:themeColor="text1"/>
        </w:rPr>
        <w:t>det</w:t>
      </w:r>
      <w:r w:rsidR="00B9270A" w:rsidRPr="001D136F">
        <w:rPr>
          <w:color w:val="000000" w:themeColor="text1"/>
        </w:rPr>
        <w:t>ermine</w:t>
      </w:r>
      <w:r w:rsidR="009877B0" w:rsidRPr="001D136F">
        <w:rPr>
          <w:color w:val="000000" w:themeColor="text1"/>
        </w:rPr>
        <w:t xml:space="preserve"> the more details of the features, linear Discriminant Analysis. There is a library MASS in R used to evaluate LDA analysis of the continuous features which are backers, pledged amount in USD, goal amount in USD, date difference in days compare to continuous variable state.</w:t>
      </w:r>
    </w:p>
    <w:p w14:paraId="745F7ECF" w14:textId="77777777" w:rsidR="004C1808" w:rsidRPr="001D136F" w:rsidRDefault="004C1808" w:rsidP="00B777DF">
      <w:pPr>
        <w:jc w:val="both"/>
        <w:rPr>
          <w:color w:val="000000" w:themeColor="text1"/>
        </w:rPr>
      </w:pPr>
    </w:p>
    <w:tbl>
      <w:tblPr>
        <w:tblStyle w:val="TableGrid"/>
        <w:tblW w:w="5090" w:type="dxa"/>
        <w:tblLook w:val="04A0" w:firstRow="1" w:lastRow="0" w:firstColumn="1" w:lastColumn="0" w:noHBand="0" w:noVBand="1"/>
      </w:tblPr>
      <w:tblGrid>
        <w:gridCol w:w="1018"/>
        <w:gridCol w:w="1018"/>
        <w:gridCol w:w="1018"/>
        <w:gridCol w:w="1018"/>
        <w:gridCol w:w="1018"/>
      </w:tblGrid>
      <w:tr w:rsidR="009877B0" w:rsidRPr="001D136F" w14:paraId="19EAE173" w14:textId="77777777" w:rsidTr="00485817">
        <w:trPr>
          <w:trHeight w:val="314"/>
        </w:trPr>
        <w:tc>
          <w:tcPr>
            <w:tcW w:w="1018" w:type="dxa"/>
          </w:tcPr>
          <w:p w14:paraId="7B9C0F9A" w14:textId="77777777" w:rsidR="009877B0" w:rsidRPr="001D136F" w:rsidRDefault="009877B0" w:rsidP="00B777DF">
            <w:pPr>
              <w:jc w:val="both"/>
              <w:rPr>
                <w:color w:val="000000" w:themeColor="text1"/>
              </w:rPr>
            </w:pPr>
          </w:p>
        </w:tc>
        <w:tc>
          <w:tcPr>
            <w:tcW w:w="1018" w:type="dxa"/>
          </w:tcPr>
          <w:p w14:paraId="2D0F86D9" w14:textId="13D2D590" w:rsidR="009877B0" w:rsidRPr="001D136F" w:rsidRDefault="004C1808" w:rsidP="00B777DF">
            <w:pPr>
              <w:jc w:val="both"/>
              <w:rPr>
                <w:b/>
                <w:color w:val="000000" w:themeColor="text1"/>
              </w:rPr>
            </w:pPr>
            <w:r w:rsidRPr="001D136F">
              <w:rPr>
                <w:b/>
                <w:color w:val="000000" w:themeColor="text1"/>
              </w:rPr>
              <w:t>backers</w:t>
            </w:r>
          </w:p>
        </w:tc>
        <w:tc>
          <w:tcPr>
            <w:tcW w:w="1018" w:type="dxa"/>
          </w:tcPr>
          <w:p w14:paraId="47B50F12" w14:textId="7934CC44" w:rsidR="009877B0" w:rsidRPr="001D136F" w:rsidRDefault="004C1808" w:rsidP="00B777DF">
            <w:pPr>
              <w:jc w:val="both"/>
              <w:rPr>
                <w:b/>
                <w:color w:val="000000" w:themeColor="text1"/>
              </w:rPr>
            </w:pPr>
            <w:r w:rsidRPr="001D136F">
              <w:rPr>
                <w:b/>
                <w:color w:val="000000" w:themeColor="text1"/>
              </w:rPr>
              <w:t>Pledged</w:t>
            </w:r>
          </w:p>
        </w:tc>
        <w:tc>
          <w:tcPr>
            <w:tcW w:w="1018" w:type="dxa"/>
          </w:tcPr>
          <w:p w14:paraId="080FF006" w14:textId="22827043" w:rsidR="009877B0" w:rsidRPr="001D136F" w:rsidRDefault="004C1808" w:rsidP="00B777DF">
            <w:pPr>
              <w:jc w:val="both"/>
              <w:rPr>
                <w:b/>
                <w:color w:val="000000" w:themeColor="text1"/>
              </w:rPr>
            </w:pPr>
            <w:r w:rsidRPr="001D136F">
              <w:rPr>
                <w:b/>
                <w:color w:val="000000" w:themeColor="text1"/>
              </w:rPr>
              <w:t>goal</w:t>
            </w:r>
          </w:p>
        </w:tc>
        <w:tc>
          <w:tcPr>
            <w:tcW w:w="1018" w:type="dxa"/>
          </w:tcPr>
          <w:p w14:paraId="6677B86B" w14:textId="4B065506" w:rsidR="009877B0" w:rsidRPr="001D136F" w:rsidRDefault="004C1808" w:rsidP="00B777DF">
            <w:pPr>
              <w:jc w:val="both"/>
              <w:rPr>
                <w:b/>
                <w:color w:val="000000" w:themeColor="text1"/>
              </w:rPr>
            </w:pPr>
            <w:r w:rsidRPr="001D136F">
              <w:rPr>
                <w:b/>
                <w:color w:val="000000" w:themeColor="text1"/>
              </w:rPr>
              <w:t>DD</w:t>
            </w:r>
          </w:p>
        </w:tc>
      </w:tr>
      <w:tr w:rsidR="009877B0" w:rsidRPr="001D136F" w14:paraId="04E933E1" w14:textId="77777777" w:rsidTr="00485817">
        <w:trPr>
          <w:trHeight w:val="337"/>
        </w:trPr>
        <w:tc>
          <w:tcPr>
            <w:tcW w:w="1018" w:type="dxa"/>
          </w:tcPr>
          <w:p w14:paraId="62D7C6ED" w14:textId="1BAF75E5" w:rsidR="009877B0" w:rsidRPr="001D136F" w:rsidRDefault="004C1808" w:rsidP="00B777DF">
            <w:pPr>
              <w:jc w:val="both"/>
              <w:rPr>
                <w:b/>
                <w:color w:val="000000" w:themeColor="text1"/>
              </w:rPr>
            </w:pPr>
            <w:r w:rsidRPr="001D136F">
              <w:rPr>
                <w:b/>
                <w:color w:val="000000" w:themeColor="text1"/>
              </w:rPr>
              <w:t>Failed</w:t>
            </w:r>
          </w:p>
        </w:tc>
        <w:tc>
          <w:tcPr>
            <w:tcW w:w="1018" w:type="dxa"/>
          </w:tcPr>
          <w:p w14:paraId="0AF75D40" w14:textId="1C4C8FE4" w:rsidR="009877B0" w:rsidRPr="001D136F" w:rsidRDefault="004C1808" w:rsidP="00B777DF">
            <w:pPr>
              <w:jc w:val="both"/>
              <w:rPr>
                <w:color w:val="000000" w:themeColor="text1"/>
              </w:rPr>
            </w:pPr>
            <w:r w:rsidRPr="001D136F">
              <w:rPr>
                <w:color w:val="000000" w:themeColor="text1"/>
              </w:rPr>
              <w:t>7.4e-5</w:t>
            </w:r>
          </w:p>
        </w:tc>
        <w:tc>
          <w:tcPr>
            <w:tcW w:w="1018" w:type="dxa"/>
          </w:tcPr>
          <w:p w14:paraId="4EC109FC" w14:textId="46E33ABF" w:rsidR="009877B0" w:rsidRPr="001D136F" w:rsidRDefault="004C1808" w:rsidP="00B777DF">
            <w:pPr>
              <w:jc w:val="both"/>
              <w:rPr>
                <w:color w:val="000000" w:themeColor="text1"/>
              </w:rPr>
            </w:pPr>
            <w:r w:rsidRPr="001D136F">
              <w:rPr>
                <w:color w:val="000000" w:themeColor="text1"/>
              </w:rPr>
              <w:t>6.4e-5</w:t>
            </w:r>
          </w:p>
        </w:tc>
        <w:tc>
          <w:tcPr>
            <w:tcW w:w="1018" w:type="dxa"/>
          </w:tcPr>
          <w:p w14:paraId="5EA8E90E" w14:textId="67C1A06F" w:rsidR="009877B0" w:rsidRPr="001D136F" w:rsidRDefault="004C1808" w:rsidP="00B777DF">
            <w:pPr>
              <w:jc w:val="both"/>
              <w:rPr>
                <w:color w:val="000000" w:themeColor="text1"/>
              </w:rPr>
            </w:pPr>
            <w:r w:rsidRPr="001D136F">
              <w:rPr>
                <w:color w:val="000000" w:themeColor="text1"/>
              </w:rPr>
              <w:t>3.8e-4</w:t>
            </w:r>
          </w:p>
        </w:tc>
        <w:tc>
          <w:tcPr>
            <w:tcW w:w="1018" w:type="dxa"/>
          </w:tcPr>
          <w:p w14:paraId="11019621" w14:textId="053C6B30" w:rsidR="009877B0" w:rsidRPr="001D136F" w:rsidRDefault="004C1808" w:rsidP="00B777DF">
            <w:pPr>
              <w:jc w:val="both"/>
              <w:rPr>
                <w:color w:val="000000" w:themeColor="text1"/>
              </w:rPr>
            </w:pPr>
            <w:r w:rsidRPr="001D136F">
              <w:rPr>
                <w:color w:val="000000" w:themeColor="text1"/>
              </w:rPr>
              <w:t>0.002</w:t>
            </w:r>
          </w:p>
        </w:tc>
      </w:tr>
      <w:tr w:rsidR="009877B0" w:rsidRPr="001D136F" w14:paraId="639DADBE" w14:textId="77777777" w:rsidTr="00485817">
        <w:trPr>
          <w:trHeight w:val="179"/>
        </w:trPr>
        <w:tc>
          <w:tcPr>
            <w:tcW w:w="1018" w:type="dxa"/>
          </w:tcPr>
          <w:p w14:paraId="0177E196" w14:textId="4B4BB8EA" w:rsidR="009877B0" w:rsidRPr="001D136F" w:rsidRDefault="004C1808" w:rsidP="00B777DF">
            <w:pPr>
              <w:jc w:val="both"/>
              <w:rPr>
                <w:b/>
                <w:color w:val="000000" w:themeColor="text1"/>
              </w:rPr>
            </w:pPr>
            <w:r w:rsidRPr="001D136F">
              <w:rPr>
                <w:b/>
                <w:color w:val="000000" w:themeColor="text1"/>
              </w:rPr>
              <w:t>Success</w:t>
            </w:r>
          </w:p>
        </w:tc>
        <w:tc>
          <w:tcPr>
            <w:tcW w:w="1018" w:type="dxa"/>
          </w:tcPr>
          <w:p w14:paraId="6F15D65C" w14:textId="5DC8AB34" w:rsidR="009877B0" w:rsidRPr="001D136F" w:rsidRDefault="004C1808" w:rsidP="00B777DF">
            <w:pPr>
              <w:jc w:val="both"/>
              <w:rPr>
                <w:color w:val="000000" w:themeColor="text1"/>
              </w:rPr>
            </w:pPr>
            <w:r w:rsidRPr="001D136F">
              <w:rPr>
                <w:color w:val="000000" w:themeColor="text1"/>
              </w:rPr>
              <w:t>1.2e-4</w:t>
            </w:r>
          </w:p>
        </w:tc>
        <w:tc>
          <w:tcPr>
            <w:tcW w:w="1018" w:type="dxa"/>
          </w:tcPr>
          <w:p w14:paraId="33CD8155" w14:textId="4C900F90" w:rsidR="009877B0" w:rsidRPr="001D136F" w:rsidRDefault="004C1808" w:rsidP="00B777DF">
            <w:pPr>
              <w:jc w:val="both"/>
              <w:rPr>
                <w:color w:val="000000" w:themeColor="text1"/>
              </w:rPr>
            </w:pPr>
            <w:r w:rsidRPr="001D136F">
              <w:rPr>
                <w:color w:val="000000" w:themeColor="text1"/>
              </w:rPr>
              <w:t>0.001</w:t>
            </w:r>
          </w:p>
        </w:tc>
        <w:tc>
          <w:tcPr>
            <w:tcW w:w="1018" w:type="dxa"/>
          </w:tcPr>
          <w:p w14:paraId="6DE76D46" w14:textId="14186B4D" w:rsidR="009877B0" w:rsidRPr="001D136F" w:rsidRDefault="004C1808" w:rsidP="00B777DF">
            <w:pPr>
              <w:jc w:val="both"/>
              <w:rPr>
                <w:color w:val="000000" w:themeColor="text1"/>
              </w:rPr>
            </w:pPr>
            <w:r w:rsidRPr="001D136F">
              <w:rPr>
                <w:color w:val="000000" w:themeColor="text1"/>
              </w:rPr>
              <w:t>5.73e-5</w:t>
            </w:r>
          </w:p>
        </w:tc>
        <w:tc>
          <w:tcPr>
            <w:tcW w:w="1018" w:type="dxa"/>
          </w:tcPr>
          <w:p w14:paraId="6257F6A3" w14:textId="277CBD23" w:rsidR="009877B0" w:rsidRPr="001D136F" w:rsidRDefault="004C1808" w:rsidP="00B777DF">
            <w:pPr>
              <w:jc w:val="both"/>
              <w:rPr>
                <w:color w:val="000000" w:themeColor="text1"/>
              </w:rPr>
            </w:pPr>
            <w:r w:rsidRPr="001D136F">
              <w:rPr>
                <w:color w:val="000000" w:themeColor="text1"/>
              </w:rPr>
              <w:t>0.002</w:t>
            </w:r>
          </w:p>
        </w:tc>
      </w:tr>
      <w:tr w:rsidR="009877B0" w:rsidRPr="001D136F" w14:paraId="2A009888" w14:textId="77777777" w:rsidTr="00485817">
        <w:trPr>
          <w:trHeight w:val="314"/>
        </w:trPr>
        <w:tc>
          <w:tcPr>
            <w:tcW w:w="1018" w:type="dxa"/>
          </w:tcPr>
          <w:p w14:paraId="331F4CC2" w14:textId="17CE2B01" w:rsidR="009877B0" w:rsidRPr="001D136F" w:rsidRDefault="004C1808" w:rsidP="00B777DF">
            <w:pPr>
              <w:jc w:val="both"/>
              <w:rPr>
                <w:b/>
                <w:color w:val="000000" w:themeColor="text1"/>
              </w:rPr>
            </w:pPr>
            <w:r w:rsidRPr="001D136F">
              <w:rPr>
                <w:b/>
                <w:color w:val="000000" w:themeColor="text1"/>
              </w:rPr>
              <w:t>Live</w:t>
            </w:r>
          </w:p>
        </w:tc>
        <w:tc>
          <w:tcPr>
            <w:tcW w:w="1018" w:type="dxa"/>
          </w:tcPr>
          <w:p w14:paraId="52D0762F" w14:textId="7E045B09" w:rsidR="009877B0" w:rsidRPr="001D136F" w:rsidRDefault="004C1808" w:rsidP="00B777DF">
            <w:pPr>
              <w:jc w:val="both"/>
              <w:rPr>
                <w:color w:val="000000" w:themeColor="text1"/>
              </w:rPr>
            </w:pPr>
            <w:r w:rsidRPr="001D136F">
              <w:rPr>
                <w:color w:val="000000" w:themeColor="text1"/>
              </w:rPr>
              <w:t>3.1e-4</w:t>
            </w:r>
          </w:p>
        </w:tc>
        <w:tc>
          <w:tcPr>
            <w:tcW w:w="1018" w:type="dxa"/>
          </w:tcPr>
          <w:p w14:paraId="2252BC66" w14:textId="391AFBA3" w:rsidR="009877B0" w:rsidRPr="001D136F" w:rsidRDefault="004C1808" w:rsidP="00B777DF">
            <w:pPr>
              <w:jc w:val="both"/>
              <w:rPr>
                <w:color w:val="000000" w:themeColor="text1"/>
              </w:rPr>
            </w:pPr>
            <w:r w:rsidRPr="001D136F">
              <w:rPr>
                <w:color w:val="000000" w:themeColor="text1"/>
              </w:rPr>
              <w:t>0.0002</w:t>
            </w:r>
          </w:p>
        </w:tc>
        <w:tc>
          <w:tcPr>
            <w:tcW w:w="1018" w:type="dxa"/>
          </w:tcPr>
          <w:p w14:paraId="5B1247EE" w14:textId="1C693396" w:rsidR="009877B0" w:rsidRPr="001D136F" w:rsidRDefault="004C1808" w:rsidP="00B777DF">
            <w:pPr>
              <w:jc w:val="both"/>
              <w:rPr>
                <w:color w:val="000000" w:themeColor="text1"/>
              </w:rPr>
            </w:pPr>
            <w:r w:rsidRPr="001D136F">
              <w:rPr>
                <w:color w:val="000000" w:themeColor="text1"/>
              </w:rPr>
              <w:t>3.75e-4</w:t>
            </w:r>
          </w:p>
        </w:tc>
        <w:tc>
          <w:tcPr>
            <w:tcW w:w="1018" w:type="dxa"/>
          </w:tcPr>
          <w:p w14:paraId="675E5C1C" w14:textId="038EFB1A" w:rsidR="009877B0" w:rsidRPr="001D136F" w:rsidRDefault="004C1808" w:rsidP="00B777DF">
            <w:pPr>
              <w:jc w:val="both"/>
              <w:rPr>
                <w:color w:val="000000" w:themeColor="text1"/>
              </w:rPr>
            </w:pPr>
            <w:r w:rsidRPr="001D136F">
              <w:rPr>
                <w:color w:val="000000" w:themeColor="text1"/>
              </w:rPr>
              <w:t>0.002</w:t>
            </w:r>
          </w:p>
        </w:tc>
      </w:tr>
      <w:tr w:rsidR="009877B0" w:rsidRPr="001D136F" w14:paraId="116A43C7" w14:textId="77777777" w:rsidTr="00485817">
        <w:trPr>
          <w:trHeight w:val="314"/>
        </w:trPr>
        <w:tc>
          <w:tcPr>
            <w:tcW w:w="1018" w:type="dxa"/>
          </w:tcPr>
          <w:p w14:paraId="73E864A2" w14:textId="7898C31E" w:rsidR="009877B0" w:rsidRPr="001D136F" w:rsidRDefault="004C1808" w:rsidP="00B777DF">
            <w:pPr>
              <w:jc w:val="both"/>
              <w:rPr>
                <w:b/>
                <w:color w:val="000000" w:themeColor="text1"/>
              </w:rPr>
            </w:pPr>
            <w:r w:rsidRPr="001D136F">
              <w:rPr>
                <w:b/>
                <w:color w:val="000000" w:themeColor="text1"/>
              </w:rPr>
              <w:t>Canceled</w:t>
            </w:r>
          </w:p>
        </w:tc>
        <w:tc>
          <w:tcPr>
            <w:tcW w:w="1018" w:type="dxa"/>
          </w:tcPr>
          <w:p w14:paraId="356982C7" w14:textId="57DBB04C" w:rsidR="009877B0" w:rsidRPr="001D136F" w:rsidRDefault="004C1808" w:rsidP="00B777DF">
            <w:pPr>
              <w:jc w:val="both"/>
              <w:rPr>
                <w:color w:val="000000" w:themeColor="text1"/>
              </w:rPr>
            </w:pPr>
            <w:r w:rsidRPr="001D136F">
              <w:rPr>
                <w:color w:val="000000" w:themeColor="text1"/>
              </w:rPr>
              <w:t>1.1e-3</w:t>
            </w:r>
          </w:p>
        </w:tc>
        <w:tc>
          <w:tcPr>
            <w:tcW w:w="1018" w:type="dxa"/>
          </w:tcPr>
          <w:p w14:paraId="2BCAE3BC" w14:textId="1B937F6C" w:rsidR="009877B0" w:rsidRPr="001D136F" w:rsidRDefault="004C1808" w:rsidP="00B777DF">
            <w:pPr>
              <w:jc w:val="both"/>
              <w:rPr>
                <w:color w:val="000000" w:themeColor="text1"/>
              </w:rPr>
            </w:pPr>
            <w:r w:rsidRPr="001D136F">
              <w:rPr>
                <w:color w:val="000000" w:themeColor="text1"/>
              </w:rPr>
              <w:t>0.0001</w:t>
            </w:r>
          </w:p>
        </w:tc>
        <w:tc>
          <w:tcPr>
            <w:tcW w:w="1018" w:type="dxa"/>
          </w:tcPr>
          <w:p w14:paraId="218F7C2A" w14:textId="0DCFC0D8" w:rsidR="009877B0" w:rsidRPr="001D136F" w:rsidRDefault="004C1808" w:rsidP="00B777DF">
            <w:pPr>
              <w:jc w:val="both"/>
              <w:rPr>
                <w:color w:val="000000" w:themeColor="text1"/>
              </w:rPr>
            </w:pPr>
            <w:r w:rsidRPr="001D136F">
              <w:rPr>
                <w:color w:val="000000" w:themeColor="text1"/>
              </w:rPr>
              <w:t>4.54e-4</w:t>
            </w:r>
          </w:p>
        </w:tc>
        <w:tc>
          <w:tcPr>
            <w:tcW w:w="1018" w:type="dxa"/>
          </w:tcPr>
          <w:p w14:paraId="189B1B12" w14:textId="212F7A9E" w:rsidR="009877B0" w:rsidRPr="001D136F" w:rsidRDefault="004C1808" w:rsidP="00B777DF">
            <w:pPr>
              <w:jc w:val="both"/>
              <w:rPr>
                <w:color w:val="000000" w:themeColor="text1"/>
              </w:rPr>
            </w:pPr>
            <w:r w:rsidRPr="001D136F">
              <w:rPr>
                <w:color w:val="000000" w:themeColor="text1"/>
              </w:rPr>
              <w:t>0.002</w:t>
            </w:r>
          </w:p>
        </w:tc>
      </w:tr>
    </w:tbl>
    <w:p w14:paraId="64DCCB3A" w14:textId="29D38D21" w:rsidR="00664800" w:rsidRPr="001D136F" w:rsidRDefault="004C1808" w:rsidP="00B777DF">
      <w:pPr>
        <w:jc w:val="both"/>
        <w:rPr>
          <w:color w:val="000000" w:themeColor="text1"/>
        </w:rPr>
      </w:pPr>
      <w:r w:rsidRPr="001D136F">
        <w:rPr>
          <w:color w:val="000000" w:themeColor="text1"/>
        </w:rPr>
        <w:t>Table V. Showing the means of continuous variable using LDA</w:t>
      </w:r>
    </w:p>
    <w:p w14:paraId="33D9E61C" w14:textId="77777777" w:rsidR="002A2D34" w:rsidRPr="001D136F" w:rsidRDefault="002A2D34" w:rsidP="00B777DF">
      <w:pPr>
        <w:jc w:val="both"/>
        <w:rPr>
          <w:color w:val="000000" w:themeColor="text1"/>
        </w:rPr>
      </w:pPr>
    </w:p>
    <w:p w14:paraId="2929EDD2" w14:textId="2E7F1402" w:rsidR="0041723B" w:rsidRPr="001D136F" w:rsidRDefault="00664800" w:rsidP="00B777DF">
      <w:pPr>
        <w:jc w:val="both"/>
        <w:rPr>
          <w:color w:val="000000" w:themeColor="text1"/>
        </w:rPr>
      </w:pPr>
      <w:r w:rsidRPr="001D136F">
        <w:rPr>
          <w:color w:val="000000" w:themeColor="text1"/>
        </w:rPr>
        <w:t>So</w:t>
      </w:r>
      <w:r w:rsidR="00485817" w:rsidRPr="001D136F">
        <w:rPr>
          <w:color w:val="000000" w:themeColor="text1"/>
        </w:rPr>
        <w:t>,</w:t>
      </w:r>
      <w:r w:rsidRPr="001D136F">
        <w:rPr>
          <w:color w:val="000000" w:themeColor="text1"/>
        </w:rPr>
        <w:t xml:space="preserve"> the values in table.</w:t>
      </w:r>
      <w:r w:rsidR="002A2D34" w:rsidRPr="001D136F">
        <w:rPr>
          <w:color w:val="000000" w:themeColor="text1"/>
        </w:rPr>
        <w:t xml:space="preserve"> </w:t>
      </w:r>
      <w:r w:rsidRPr="001D136F">
        <w:rPr>
          <w:color w:val="000000" w:themeColor="text1"/>
        </w:rPr>
        <w:t xml:space="preserve">V represents the means for each covariate, while in table. VI shows the linear combination </w:t>
      </w:r>
      <w:r w:rsidR="00485817" w:rsidRPr="001D136F">
        <w:rPr>
          <w:color w:val="000000" w:themeColor="text1"/>
        </w:rPr>
        <w:t>coefficients</w:t>
      </w:r>
      <w:r w:rsidR="00943176" w:rsidRPr="001D136F">
        <w:rPr>
          <w:color w:val="000000" w:themeColor="text1"/>
        </w:rPr>
        <w:t xml:space="preserve"> also called scaling for each linear </w:t>
      </w:r>
      <w:r w:rsidR="00485817" w:rsidRPr="001D136F">
        <w:rPr>
          <w:color w:val="000000" w:themeColor="text1"/>
        </w:rPr>
        <w:t xml:space="preserve">discriminant. Linear discriminants </w:t>
      </w:r>
      <w:r w:rsidR="002A2D34" w:rsidRPr="001D136F">
        <w:rPr>
          <w:color w:val="000000" w:themeColor="text1"/>
        </w:rPr>
        <w:t>are based</w:t>
      </w:r>
      <w:r w:rsidR="00485817" w:rsidRPr="001D136F">
        <w:rPr>
          <w:color w:val="000000" w:themeColor="text1"/>
        </w:rPr>
        <w:t xml:space="preserve"> on the</w:t>
      </w:r>
      <w:r w:rsidR="002A2D34" w:rsidRPr="001D136F">
        <w:rPr>
          <w:color w:val="000000" w:themeColor="text1"/>
        </w:rPr>
        <w:t xml:space="preserve"> number of classes we have in the dataset. It is always less than one at most from the number of classes in the dataset. In our dataset, there are 4 classes and there are 3 linear discriminants as shown in the table VI. </w:t>
      </w:r>
    </w:p>
    <w:p w14:paraId="1E38F17B" w14:textId="0994B4DC" w:rsidR="004C1808" w:rsidRPr="001D136F" w:rsidRDefault="004C1808" w:rsidP="00B777DF">
      <w:pPr>
        <w:jc w:val="both"/>
        <w:rPr>
          <w:color w:val="000000" w:themeColor="text1"/>
        </w:rPr>
      </w:pPr>
    </w:p>
    <w:tbl>
      <w:tblPr>
        <w:tblStyle w:val="TableGrid"/>
        <w:tblW w:w="4984" w:type="dxa"/>
        <w:tblLook w:val="04A0" w:firstRow="1" w:lastRow="0" w:firstColumn="1" w:lastColumn="0" w:noHBand="0" w:noVBand="1"/>
      </w:tblPr>
      <w:tblGrid>
        <w:gridCol w:w="995"/>
        <w:gridCol w:w="1227"/>
        <w:gridCol w:w="1158"/>
        <w:gridCol w:w="1604"/>
      </w:tblGrid>
      <w:tr w:rsidR="004C1808" w:rsidRPr="001D136F" w14:paraId="1A3C8F0E" w14:textId="77777777" w:rsidTr="002A2D34">
        <w:trPr>
          <w:trHeight w:val="260"/>
        </w:trPr>
        <w:tc>
          <w:tcPr>
            <w:tcW w:w="995" w:type="dxa"/>
          </w:tcPr>
          <w:p w14:paraId="3A6EFCF4" w14:textId="77777777" w:rsidR="004C1808" w:rsidRPr="001D136F" w:rsidRDefault="004C1808" w:rsidP="00B777DF">
            <w:pPr>
              <w:jc w:val="both"/>
              <w:rPr>
                <w:color w:val="000000" w:themeColor="text1"/>
              </w:rPr>
            </w:pPr>
          </w:p>
        </w:tc>
        <w:tc>
          <w:tcPr>
            <w:tcW w:w="1227" w:type="dxa"/>
          </w:tcPr>
          <w:p w14:paraId="4EEADDAE" w14:textId="3D16A135" w:rsidR="004C1808" w:rsidRPr="001D136F" w:rsidRDefault="004C1808" w:rsidP="00B777DF">
            <w:pPr>
              <w:jc w:val="both"/>
              <w:rPr>
                <w:b/>
                <w:color w:val="000000" w:themeColor="text1"/>
              </w:rPr>
            </w:pPr>
            <w:r w:rsidRPr="001D136F">
              <w:rPr>
                <w:b/>
                <w:color w:val="000000" w:themeColor="text1"/>
              </w:rPr>
              <w:t>LD</w:t>
            </w:r>
            <w:r w:rsidR="00005843" w:rsidRPr="001D136F">
              <w:rPr>
                <w:b/>
                <w:color w:val="000000" w:themeColor="text1"/>
              </w:rPr>
              <w:t>1</w:t>
            </w:r>
          </w:p>
        </w:tc>
        <w:tc>
          <w:tcPr>
            <w:tcW w:w="1158" w:type="dxa"/>
          </w:tcPr>
          <w:p w14:paraId="2347292A" w14:textId="748E0849" w:rsidR="004C1808" w:rsidRPr="001D136F" w:rsidRDefault="004C1808" w:rsidP="00B777DF">
            <w:pPr>
              <w:jc w:val="both"/>
              <w:rPr>
                <w:b/>
                <w:color w:val="000000" w:themeColor="text1"/>
              </w:rPr>
            </w:pPr>
            <w:r w:rsidRPr="001D136F">
              <w:rPr>
                <w:b/>
                <w:color w:val="000000" w:themeColor="text1"/>
              </w:rPr>
              <w:t>LD2</w:t>
            </w:r>
          </w:p>
        </w:tc>
        <w:tc>
          <w:tcPr>
            <w:tcW w:w="1604" w:type="dxa"/>
          </w:tcPr>
          <w:p w14:paraId="7C02F8A3" w14:textId="0070D055" w:rsidR="004C1808" w:rsidRPr="001D136F" w:rsidRDefault="004C1808" w:rsidP="00B777DF">
            <w:pPr>
              <w:jc w:val="both"/>
              <w:rPr>
                <w:b/>
                <w:color w:val="000000" w:themeColor="text1"/>
              </w:rPr>
            </w:pPr>
            <w:r w:rsidRPr="001D136F">
              <w:rPr>
                <w:b/>
                <w:color w:val="000000" w:themeColor="text1"/>
              </w:rPr>
              <w:t>LD3</w:t>
            </w:r>
          </w:p>
        </w:tc>
      </w:tr>
      <w:tr w:rsidR="004C1808" w:rsidRPr="001D136F" w14:paraId="1BD2944D" w14:textId="77777777" w:rsidTr="002A2D34">
        <w:trPr>
          <w:trHeight w:val="279"/>
        </w:trPr>
        <w:tc>
          <w:tcPr>
            <w:tcW w:w="995" w:type="dxa"/>
          </w:tcPr>
          <w:p w14:paraId="787DFE44" w14:textId="5AFF5B88" w:rsidR="004C1808" w:rsidRPr="001D136F" w:rsidRDefault="004C1808" w:rsidP="00B777DF">
            <w:pPr>
              <w:jc w:val="both"/>
              <w:rPr>
                <w:b/>
                <w:color w:val="000000" w:themeColor="text1"/>
              </w:rPr>
            </w:pPr>
            <w:r w:rsidRPr="001D136F">
              <w:rPr>
                <w:b/>
                <w:color w:val="000000" w:themeColor="text1"/>
              </w:rPr>
              <w:t>Backers</w:t>
            </w:r>
          </w:p>
        </w:tc>
        <w:tc>
          <w:tcPr>
            <w:tcW w:w="1227" w:type="dxa"/>
          </w:tcPr>
          <w:p w14:paraId="14905DE2" w14:textId="0A09A9C1" w:rsidR="004C1808" w:rsidRPr="001D136F" w:rsidRDefault="00005843" w:rsidP="00B777DF">
            <w:pPr>
              <w:jc w:val="both"/>
              <w:rPr>
                <w:color w:val="000000" w:themeColor="text1"/>
              </w:rPr>
            </w:pPr>
            <w:r w:rsidRPr="001D136F">
              <w:rPr>
                <w:color w:val="000000" w:themeColor="text1"/>
              </w:rPr>
              <w:t>187.5</w:t>
            </w:r>
          </w:p>
        </w:tc>
        <w:tc>
          <w:tcPr>
            <w:tcW w:w="1158" w:type="dxa"/>
          </w:tcPr>
          <w:p w14:paraId="016E5F3A" w14:textId="3DF60C8A" w:rsidR="004C1808" w:rsidRPr="001D136F" w:rsidRDefault="00005843" w:rsidP="00B777DF">
            <w:pPr>
              <w:jc w:val="both"/>
              <w:rPr>
                <w:color w:val="000000" w:themeColor="text1"/>
              </w:rPr>
            </w:pPr>
            <w:r w:rsidRPr="001D136F">
              <w:rPr>
                <w:color w:val="000000" w:themeColor="text1"/>
              </w:rPr>
              <w:t>30.12</w:t>
            </w:r>
          </w:p>
        </w:tc>
        <w:tc>
          <w:tcPr>
            <w:tcW w:w="1604" w:type="dxa"/>
          </w:tcPr>
          <w:p w14:paraId="0247E96C" w14:textId="2B84BEBB" w:rsidR="004C1808" w:rsidRPr="001D136F" w:rsidRDefault="00005843" w:rsidP="00B777DF">
            <w:pPr>
              <w:jc w:val="both"/>
              <w:rPr>
                <w:color w:val="000000" w:themeColor="text1"/>
              </w:rPr>
            </w:pPr>
            <w:r w:rsidRPr="001D136F">
              <w:rPr>
                <w:color w:val="000000" w:themeColor="text1"/>
              </w:rPr>
              <w:t>-69.37</w:t>
            </w:r>
          </w:p>
        </w:tc>
      </w:tr>
      <w:tr w:rsidR="004C1808" w:rsidRPr="001D136F" w14:paraId="54B1CF68" w14:textId="77777777" w:rsidTr="002A2D34">
        <w:trPr>
          <w:trHeight w:val="260"/>
        </w:trPr>
        <w:tc>
          <w:tcPr>
            <w:tcW w:w="995" w:type="dxa"/>
          </w:tcPr>
          <w:p w14:paraId="2048D6B7" w14:textId="130AA0B6" w:rsidR="004C1808" w:rsidRPr="001D136F" w:rsidRDefault="004C1808" w:rsidP="00B777DF">
            <w:pPr>
              <w:jc w:val="both"/>
              <w:rPr>
                <w:b/>
                <w:color w:val="000000" w:themeColor="text1"/>
              </w:rPr>
            </w:pPr>
            <w:r w:rsidRPr="001D136F">
              <w:rPr>
                <w:b/>
                <w:color w:val="000000" w:themeColor="text1"/>
              </w:rPr>
              <w:t>Pledged</w:t>
            </w:r>
          </w:p>
        </w:tc>
        <w:tc>
          <w:tcPr>
            <w:tcW w:w="1227" w:type="dxa"/>
          </w:tcPr>
          <w:p w14:paraId="25620106" w14:textId="7095213B" w:rsidR="004C1808" w:rsidRPr="001D136F" w:rsidRDefault="00005843" w:rsidP="00B777DF">
            <w:pPr>
              <w:jc w:val="both"/>
              <w:rPr>
                <w:color w:val="000000" w:themeColor="text1"/>
              </w:rPr>
            </w:pPr>
            <w:r w:rsidRPr="001D136F">
              <w:rPr>
                <w:color w:val="000000" w:themeColor="text1"/>
              </w:rPr>
              <w:t>53.09</w:t>
            </w:r>
          </w:p>
        </w:tc>
        <w:tc>
          <w:tcPr>
            <w:tcW w:w="1158" w:type="dxa"/>
          </w:tcPr>
          <w:p w14:paraId="3BCE1527" w14:textId="3FC20880" w:rsidR="004C1808" w:rsidRPr="001D136F" w:rsidRDefault="00005843" w:rsidP="00B777DF">
            <w:pPr>
              <w:jc w:val="both"/>
              <w:rPr>
                <w:color w:val="000000" w:themeColor="text1"/>
              </w:rPr>
            </w:pPr>
            <w:r w:rsidRPr="001D136F">
              <w:rPr>
                <w:color w:val="000000" w:themeColor="text1"/>
              </w:rPr>
              <w:t>29.68</w:t>
            </w:r>
          </w:p>
        </w:tc>
        <w:tc>
          <w:tcPr>
            <w:tcW w:w="1604" w:type="dxa"/>
          </w:tcPr>
          <w:p w14:paraId="6C0E4811" w14:textId="453E72CA" w:rsidR="004C1808" w:rsidRPr="001D136F" w:rsidRDefault="00005843" w:rsidP="00B777DF">
            <w:pPr>
              <w:jc w:val="both"/>
              <w:rPr>
                <w:color w:val="000000" w:themeColor="text1"/>
              </w:rPr>
            </w:pPr>
            <w:r w:rsidRPr="001D136F">
              <w:rPr>
                <w:color w:val="000000" w:themeColor="text1"/>
              </w:rPr>
              <w:t>105.93</w:t>
            </w:r>
          </w:p>
        </w:tc>
      </w:tr>
      <w:tr w:rsidR="004C1808" w:rsidRPr="001D136F" w14:paraId="7633DD1A" w14:textId="77777777" w:rsidTr="002A2D34">
        <w:trPr>
          <w:trHeight w:val="260"/>
        </w:trPr>
        <w:tc>
          <w:tcPr>
            <w:tcW w:w="995" w:type="dxa"/>
          </w:tcPr>
          <w:p w14:paraId="446EAD1C" w14:textId="074AA004" w:rsidR="004C1808" w:rsidRPr="001D136F" w:rsidRDefault="004C1808" w:rsidP="00B777DF">
            <w:pPr>
              <w:jc w:val="both"/>
              <w:rPr>
                <w:b/>
                <w:color w:val="000000" w:themeColor="text1"/>
              </w:rPr>
            </w:pPr>
            <w:r w:rsidRPr="001D136F">
              <w:rPr>
                <w:b/>
                <w:color w:val="000000" w:themeColor="text1"/>
              </w:rPr>
              <w:t>Goal</w:t>
            </w:r>
          </w:p>
        </w:tc>
        <w:tc>
          <w:tcPr>
            <w:tcW w:w="1227" w:type="dxa"/>
          </w:tcPr>
          <w:p w14:paraId="64F3ED53" w14:textId="195E1B9A" w:rsidR="004C1808" w:rsidRPr="001D136F" w:rsidRDefault="00005843" w:rsidP="00B777DF">
            <w:pPr>
              <w:jc w:val="both"/>
              <w:rPr>
                <w:color w:val="000000" w:themeColor="text1"/>
              </w:rPr>
            </w:pPr>
            <w:r w:rsidRPr="001D136F">
              <w:rPr>
                <w:color w:val="000000" w:themeColor="text1"/>
              </w:rPr>
              <w:t>-26.14</w:t>
            </w:r>
          </w:p>
        </w:tc>
        <w:tc>
          <w:tcPr>
            <w:tcW w:w="1158" w:type="dxa"/>
          </w:tcPr>
          <w:p w14:paraId="7CE48767" w14:textId="1BFFE483" w:rsidR="004C1808" w:rsidRPr="001D136F" w:rsidRDefault="00005843" w:rsidP="00B777DF">
            <w:pPr>
              <w:jc w:val="both"/>
              <w:rPr>
                <w:color w:val="000000" w:themeColor="text1"/>
              </w:rPr>
            </w:pPr>
            <w:r w:rsidRPr="001D136F">
              <w:rPr>
                <w:color w:val="000000" w:themeColor="text1"/>
              </w:rPr>
              <w:t>25.11</w:t>
            </w:r>
          </w:p>
        </w:tc>
        <w:tc>
          <w:tcPr>
            <w:tcW w:w="1604" w:type="dxa"/>
          </w:tcPr>
          <w:p w14:paraId="662B7D17" w14:textId="5EC732A0" w:rsidR="004C1808" w:rsidRPr="001D136F" w:rsidRDefault="00005843" w:rsidP="00B777DF">
            <w:pPr>
              <w:jc w:val="both"/>
              <w:rPr>
                <w:color w:val="000000" w:themeColor="text1"/>
              </w:rPr>
            </w:pPr>
            <w:r w:rsidRPr="001D136F">
              <w:rPr>
                <w:color w:val="000000" w:themeColor="text1"/>
              </w:rPr>
              <w:t>134.99</w:t>
            </w:r>
          </w:p>
        </w:tc>
      </w:tr>
      <w:tr w:rsidR="004C1808" w:rsidRPr="001D136F" w14:paraId="6BBD60FC" w14:textId="77777777" w:rsidTr="002A2D34">
        <w:trPr>
          <w:trHeight w:val="260"/>
        </w:trPr>
        <w:tc>
          <w:tcPr>
            <w:tcW w:w="995" w:type="dxa"/>
          </w:tcPr>
          <w:p w14:paraId="3EB62F66" w14:textId="193E610F" w:rsidR="004C1808" w:rsidRPr="001D136F" w:rsidRDefault="004C1808" w:rsidP="00B777DF">
            <w:pPr>
              <w:jc w:val="both"/>
              <w:rPr>
                <w:b/>
                <w:color w:val="000000" w:themeColor="text1"/>
              </w:rPr>
            </w:pPr>
            <w:r w:rsidRPr="001D136F">
              <w:rPr>
                <w:b/>
                <w:color w:val="000000" w:themeColor="text1"/>
              </w:rPr>
              <w:t>DD</w:t>
            </w:r>
          </w:p>
        </w:tc>
        <w:tc>
          <w:tcPr>
            <w:tcW w:w="1227" w:type="dxa"/>
          </w:tcPr>
          <w:p w14:paraId="6E4526C1" w14:textId="2B72DA49" w:rsidR="004C1808" w:rsidRPr="001D136F" w:rsidRDefault="00005843" w:rsidP="00B777DF">
            <w:pPr>
              <w:jc w:val="both"/>
              <w:rPr>
                <w:color w:val="000000" w:themeColor="text1"/>
              </w:rPr>
            </w:pPr>
            <w:r w:rsidRPr="001D136F">
              <w:rPr>
                <w:color w:val="000000" w:themeColor="text1"/>
              </w:rPr>
              <w:t>-51.22</w:t>
            </w:r>
          </w:p>
        </w:tc>
        <w:tc>
          <w:tcPr>
            <w:tcW w:w="1158" w:type="dxa"/>
          </w:tcPr>
          <w:p w14:paraId="6DECBDFC" w14:textId="2D5835B0" w:rsidR="004C1808" w:rsidRPr="001D136F" w:rsidRDefault="00005843" w:rsidP="00B777DF">
            <w:pPr>
              <w:jc w:val="both"/>
              <w:rPr>
                <w:color w:val="000000" w:themeColor="text1"/>
              </w:rPr>
            </w:pPr>
            <w:r w:rsidRPr="001D136F">
              <w:rPr>
                <w:color w:val="000000" w:themeColor="text1"/>
              </w:rPr>
              <w:t>234.45</w:t>
            </w:r>
          </w:p>
        </w:tc>
        <w:tc>
          <w:tcPr>
            <w:tcW w:w="1604" w:type="dxa"/>
          </w:tcPr>
          <w:p w14:paraId="2E4160C3" w14:textId="210D3977" w:rsidR="004C1808" w:rsidRPr="001D136F" w:rsidRDefault="00005843" w:rsidP="00B777DF">
            <w:pPr>
              <w:jc w:val="both"/>
              <w:rPr>
                <w:color w:val="000000" w:themeColor="text1"/>
              </w:rPr>
            </w:pPr>
            <w:r w:rsidRPr="001D136F">
              <w:rPr>
                <w:color w:val="000000" w:themeColor="text1"/>
              </w:rPr>
              <w:t>-53.38</w:t>
            </w:r>
          </w:p>
        </w:tc>
      </w:tr>
    </w:tbl>
    <w:p w14:paraId="28EAFFBD" w14:textId="48956369" w:rsidR="004C1808" w:rsidRPr="001D136F" w:rsidRDefault="002A2D34" w:rsidP="002A2D34">
      <w:pPr>
        <w:jc w:val="both"/>
        <w:rPr>
          <w:color w:val="000000" w:themeColor="text1"/>
        </w:rPr>
      </w:pPr>
      <w:r w:rsidRPr="001D136F">
        <w:rPr>
          <w:color w:val="000000" w:themeColor="text1"/>
        </w:rPr>
        <w:t xml:space="preserve">        </w:t>
      </w:r>
      <w:r w:rsidR="00005843" w:rsidRPr="001D136F">
        <w:rPr>
          <w:color w:val="000000" w:themeColor="text1"/>
        </w:rPr>
        <w:t>Table VI. Showing the scaling values</w:t>
      </w:r>
      <w:r w:rsidR="00664800" w:rsidRPr="001D136F">
        <w:rPr>
          <w:color w:val="000000" w:themeColor="text1"/>
        </w:rPr>
        <w:t xml:space="preserve"> using LDA</w:t>
      </w:r>
    </w:p>
    <w:p w14:paraId="26138FFC" w14:textId="77777777" w:rsidR="0041723B" w:rsidRPr="001D136F" w:rsidRDefault="0041723B" w:rsidP="002A2D34">
      <w:pPr>
        <w:jc w:val="both"/>
        <w:rPr>
          <w:color w:val="000000" w:themeColor="text1"/>
        </w:rPr>
      </w:pPr>
    </w:p>
    <w:p w14:paraId="22E4B963" w14:textId="0CFED8B7" w:rsidR="009877B0" w:rsidRPr="001D136F" w:rsidRDefault="002A2D34" w:rsidP="001D136F">
      <w:pPr>
        <w:spacing w:after="240"/>
        <w:jc w:val="both"/>
        <w:rPr>
          <w:color w:val="000000" w:themeColor="text1"/>
          <w:shd w:val="clear" w:color="auto" w:fill="FFFFFF"/>
        </w:rPr>
      </w:pPr>
      <w:r w:rsidRPr="001D136F">
        <w:rPr>
          <w:color w:val="000000" w:themeColor="text1"/>
        </w:rPr>
        <w:t xml:space="preserve">Similarly, by retaining the result from LDA function </w:t>
      </w:r>
      <w:r w:rsidR="0041723B" w:rsidRPr="001D136F">
        <w:rPr>
          <w:color w:val="000000" w:themeColor="text1"/>
        </w:rPr>
        <w:t>result,</w:t>
      </w:r>
      <w:r w:rsidRPr="001D136F">
        <w:rPr>
          <w:color w:val="000000" w:themeColor="text1"/>
        </w:rPr>
        <w:t xml:space="preserve"> singular values for the LDA1, LDA2 and LDA3 are 48.39, 6.04 and 0.33 respectively.</w:t>
      </w:r>
      <w:r w:rsidR="0041723B" w:rsidRPr="001D136F">
        <w:rPr>
          <w:color w:val="000000" w:themeColor="text1"/>
        </w:rPr>
        <w:t xml:space="preserve"> Singular values </w:t>
      </w:r>
      <w:r w:rsidR="0041723B" w:rsidRPr="001D136F">
        <w:rPr>
          <w:color w:val="000000" w:themeColor="text1"/>
          <w:shd w:val="clear" w:color="auto" w:fill="FFFFFF"/>
        </w:rPr>
        <w:t>interpret the ratio of the between and within-group standard deviations on the linear discriminant variables.</w:t>
      </w:r>
    </w:p>
    <w:p w14:paraId="40690048" w14:textId="0B30257A" w:rsidR="0041723B" w:rsidRPr="001D136F" w:rsidRDefault="00E124F5" w:rsidP="001D136F">
      <w:pPr>
        <w:spacing w:after="240"/>
        <w:jc w:val="both"/>
        <w:rPr>
          <w:color w:val="000000" w:themeColor="text1"/>
          <w:shd w:val="clear" w:color="auto" w:fill="FFFFFF"/>
        </w:rPr>
      </w:pPr>
      <w:r w:rsidRPr="001D136F">
        <w:rPr>
          <w:color w:val="000000" w:themeColor="text1"/>
          <w:shd w:val="clear" w:color="auto" w:fill="FFFFFF"/>
        </w:rPr>
        <w:t>Singular values could be utilized</w:t>
      </w:r>
      <w:r w:rsidR="0041723B" w:rsidRPr="001D136F">
        <w:rPr>
          <w:color w:val="000000" w:themeColor="text1"/>
          <w:shd w:val="clear" w:color="auto" w:fill="FFFFFF"/>
        </w:rPr>
        <w:t xml:space="preserve"> to </w:t>
      </w:r>
      <w:r w:rsidRPr="001D136F">
        <w:rPr>
          <w:color w:val="000000" w:themeColor="text1"/>
          <w:shd w:val="clear" w:color="auto" w:fill="FFFFFF"/>
        </w:rPr>
        <w:t>calculate</w:t>
      </w:r>
      <w:r w:rsidR="0041723B" w:rsidRPr="001D136F">
        <w:rPr>
          <w:color w:val="000000" w:themeColor="text1"/>
          <w:shd w:val="clear" w:color="auto" w:fill="FFFFFF"/>
        </w:rPr>
        <w:t xml:space="preserve"> the </w:t>
      </w:r>
      <w:r w:rsidRPr="001D136F">
        <w:rPr>
          <w:color w:val="000000" w:themeColor="text1"/>
          <w:shd w:val="clear" w:color="auto" w:fill="FFFFFF"/>
        </w:rPr>
        <w:t xml:space="preserve">variance between the group which can be understand with the help of Linear discriminant. </w:t>
      </w:r>
      <w:r w:rsidR="0041723B" w:rsidRPr="001D136F">
        <w:rPr>
          <w:color w:val="000000" w:themeColor="text1"/>
          <w:shd w:val="clear" w:color="auto" w:fill="FFFFFF"/>
        </w:rPr>
        <w:t>In our business problem it could be seen that the first linear discriminant explains more than </w:t>
      </w:r>
      <w:r w:rsidR="0041723B" w:rsidRPr="001D136F">
        <w:rPr>
          <w:noProof/>
          <w:color w:val="000000" w:themeColor="text1"/>
        </w:rPr>
        <w:t>98 percent</w:t>
      </w:r>
      <w:r w:rsidR="0041723B" w:rsidRPr="001D136F">
        <w:rPr>
          <w:color w:val="000000" w:themeColor="text1"/>
          <w:shd w:val="clear" w:color="auto" w:fill="FFFFFF"/>
        </w:rPr>
        <w:t> of the between group variance in the </w:t>
      </w:r>
      <w:r w:rsidR="0041723B" w:rsidRPr="001D136F">
        <w:rPr>
          <w:rStyle w:val="HTMLCode"/>
          <w:rFonts w:ascii="Times New Roman" w:hAnsi="Times New Roman" w:cs="Times New Roman"/>
          <w:color w:val="000000" w:themeColor="text1"/>
          <w:shd w:val="clear" w:color="auto" w:fill="FFFFFF"/>
        </w:rPr>
        <w:t>Kickstarter</w:t>
      </w:r>
      <w:r w:rsidR="0041723B" w:rsidRPr="001D136F">
        <w:rPr>
          <w:color w:val="000000" w:themeColor="text1"/>
          <w:shd w:val="clear" w:color="auto" w:fill="FFFFFF"/>
        </w:rPr>
        <w:t> dataset.</w:t>
      </w:r>
    </w:p>
    <w:p w14:paraId="5B667B3A" w14:textId="1B31C1E7" w:rsidR="0041723B" w:rsidRPr="001D136F" w:rsidRDefault="0041723B" w:rsidP="00B777DF">
      <w:pPr>
        <w:jc w:val="both"/>
        <w:rPr>
          <w:b/>
          <w:color w:val="000000" w:themeColor="text1"/>
          <w:shd w:val="clear" w:color="auto" w:fill="FFFFFF"/>
        </w:rPr>
      </w:pPr>
      <w:r w:rsidRPr="001D136F">
        <w:rPr>
          <w:b/>
          <w:color w:val="000000" w:themeColor="text1"/>
          <w:shd w:val="clear" w:color="auto" w:fill="FFFFFF"/>
        </w:rPr>
        <w:t>LDA1:0.98</w:t>
      </w:r>
    </w:p>
    <w:p w14:paraId="0ECABE18" w14:textId="42E3B1BF" w:rsidR="0041723B" w:rsidRPr="001D136F" w:rsidRDefault="0041723B" w:rsidP="00B777DF">
      <w:pPr>
        <w:jc w:val="both"/>
        <w:rPr>
          <w:b/>
          <w:color w:val="000000" w:themeColor="text1"/>
          <w:shd w:val="clear" w:color="auto" w:fill="FFFFFF"/>
        </w:rPr>
      </w:pPr>
      <w:r w:rsidRPr="001D136F">
        <w:rPr>
          <w:b/>
          <w:color w:val="000000" w:themeColor="text1"/>
          <w:shd w:val="clear" w:color="auto" w:fill="FFFFFF"/>
        </w:rPr>
        <w:t>LDA2:0.0015</w:t>
      </w:r>
    </w:p>
    <w:p w14:paraId="00995DFB" w14:textId="2DD0AEEA" w:rsidR="0041723B" w:rsidRPr="001D136F" w:rsidRDefault="0041723B" w:rsidP="001D136F">
      <w:pPr>
        <w:spacing w:after="240"/>
        <w:jc w:val="both"/>
        <w:rPr>
          <w:b/>
          <w:color w:val="000000" w:themeColor="text1"/>
          <w:shd w:val="clear" w:color="auto" w:fill="FFFFFF"/>
        </w:rPr>
      </w:pPr>
      <w:r w:rsidRPr="001D136F">
        <w:rPr>
          <w:b/>
          <w:color w:val="000000" w:themeColor="text1"/>
          <w:shd w:val="clear" w:color="auto" w:fill="FFFFFF"/>
        </w:rPr>
        <w:t>LDA3:4.59e-5</w:t>
      </w:r>
    </w:p>
    <w:p w14:paraId="39D302A7" w14:textId="4DB0CFB5" w:rsidR="0041723B" w:rsidRPr="001D136F" w:rsidRDefault="0041723B" w:rsidP="00B777DF">
      <w:pPr>
        <w:jc w:val="both"/>
        <w:rPr>
          <w:color w:val="000000" w:themeColor="text1"/>
        </w:rPr>
      </w:pPr>
      <w:r w:rsidRPr="001D136F">
        <w:rPr>
          <w:color w:val="000000" w:themeColor="text1"/>
          <w:shd w:val="clear" w:color="auto" w:fill="FFFFFF"/>
        </w:rPr>
        <w:t>Similarly, LDA2 is around zero percent of the between the group variance in the dataset and same thing with the LDA3.</w:t>
      </w:r>
    </w:p>
    <w:p w14:paraId="710D7F57" w14:textId="77777777" w:rsidR="00AE4882" w:rsidRPr="001D136F" w:rsidRDefault="00AE4882" w:rsidP="00B777DF">
      <w:pPr>
        <w:jc w:val="both"/>
        <w:rPr>
          <w:color w:val="000000" w:themeColor="text1"/>
        </w:rPr>
      </w:pPr>
    </w:p>
    <w:p w14:paraId="3BEF259E" w14:textId="3C9719E8" w:rsidR="005B7308" w:rsidRPr="001D136F" w:rsidRDefault="00E97776" w:rsidP="001D136F">
      <w:pPr>
        <w:pStyle w:val="ListParagraph"/>
        <w:numPr>
          <w:ilvl w:val="0"/>
          <w:numId w:val="42"/>
        </w:numPr>
        <w:spacing w:after="240"/>
        <w:jc w:val="both"/>
        <w:rPr>
          <w:b/>
          <w:color w:val="000000" w:themeColor="text1"/>
        </w:rPr>
      </w:pPr>
      <w:r w:rsidRPr="001D136F">
        <w:rPr>
          <w:b/>
          <w:color w:val="000000" w:themeColor="text1"/>
        </w:rPr>
        <w:t>ARTIFICIA</w:t>
      </w:r>
      <w:r w:rsidR="00B8099B" w:rsidRPr="001D136F">
        <w:rPr>
          <w:b/>
          <w:color w:val="000000" w:themeColor="text1"/>
        </w:rPr>
        <w:t>L NEURAL NETWORK</w:t>
      </w:r>
      <w:r w:rsidRPr="001D136F">
        <w:rPr>
          <w:b/>
          <w:color w:val="000000" w:themeColor="text1"/>
        </w:rPr>
        <w:t xml:space="preserve"> PREDICTION MODEL</w:t>
      </w:r>
    </w:p>
    <w:p w14:paraId="73B7FAC0" w14:textId="34077D88" w:rsidR="00124EEB" w:rsidRPr="001D136F" w:rsidRDefault="00B8099B" w:rsidP="001D136F">
      <w:pPr>
        <w:spacing w:after="240"/>
        <w:ind w:firstLine="187"/>
        <w:jc w:val="both"/>
        <w:rPr>
          <w:color w:val="000000" w:themeColor="text1"/>
        </w:rPr>
      </w:pPr>
      <w:r w:rsidRPr="001D136F">
        <w:rPr>
          <w:color w:val="000000" w:themeColor="text1"/>
        </w:rPr>
        <w:t>Artificial Neural N</w:t>
      </w:r>
      <w:r w:rsidR="00124EEB" w:rsidRPr="001D136F">
        <w:rPr>
          <w:color w:val="000000" w:themeColor="text1"/>
        </w:rPr>
        <w:t xml:space="preserve">etworks (ANN) systems are intelligent computing systems that </w:t>
      </w:r>
      <w:r w:rsidR="00124EEB" w:rsidRPr="001D136F">
        <w:rPr>
          <w:noProof/>
          <w:color w:val="000000" w:themeColor="text1"/>
        </w:rPr>
        <w:t>resemble</w:t>
      </w:r>
      <w:r w:rsidR="00124EEB" w:rsidRPr="001D136F">
        <w:rPr>
          <w:color w:val="000000" w:themeColor="text1"/>
        </w:rPr>
        <w:t xml:space="preserve"> the biological neural networks in human brains. An ANN </w:t>
      </w:r>
      <w:r w:rsidR="00124EEB" w:rsidRPr="001D136F">
        <w:rPr>
          <w:noProof/>
          <w:color w:val="000000" w:themeColor="text1"/>
        </w:rPr>
        <w:t>consists</w:t>
      </w:r>
      <w:r w:rsidR="00124EEB" w:rsidRPr="001D136F">
        <w:rPr>
          <w:color w:val="000000" w:themeColor="text1"/>
        </w:rPr>
        <w:t xml:space="preserve"> the networks of connected units or nodes called artificial neurons. In an ANN, </w:t>
      </w:r>
      <w:r w:rsidR="00124EEB" w:rsidRPr="001D136F">
        <w:rPr>
          <w:color w:val="000000" w:themeColor="text1"/>
        </w:rPr>
        <w:lastRenderedPageBreak/>
        <w:t xml:space="preserve">a typical artificial neuron receives the signal, process it according to activation function used to program it to </w:t>
      </w:r>
      <w:r w:rsidR="00124EEB" w:rsidRPr="001D136F">
        <w:rPr>
          <w:noProof/>
          <w:color w:val="000000" w:themeColor="text1"/>
        </w:rPr>
        <w:t>send</w:t>
      </w:r>
      <w:r w:rsidR="00124EEB" w:rsidRPr="001D136F">
        <w:rPr>
          <w:color w:val="000000" w:themeColor="text1"/>
        </w:rPr>
        <w:t xml:space="preserve"> to the next artificial neurons connected to it via a connection between two consecutive nodes.</w:t>
      </w:r>
    </w:p>
    <w:p w14:paraId="741B95ED" w14:textId="2B42CA8C" w:rsidR="00124EEB" w:rsidRPr="001D136F" w:rsidRDefault="00124EEB" w:rsidP="001D136F">
      <w:pPr>
        <w:spacing w:after="240"/>
        <w:jc w:val="both"/>
        <w:rPr>
          <w:color w:val="000000" w:themeColor="text1"/>
        </w:rPr>
      </w:pPr>
      <w:r w:rsidRPr="001D136F">
        <w:rPr>
          <w:color w:val="000000" w:themeColor="text1"/>
        </w:rPr>
        <w:t>One of the most popular ANN paradigms is the feed-forward neural network (FNN) and the associated back-propagation (BP) training algorithm. Feedforward Neural Networks are the type of artificial neural networks where the connections between do not form a cycle. Feedforward neural networks were the first type of artificial neural network invented and are simpler than their counterpart, recurrent neural networks. They are called feedforward because information only travels forward in the network (no loops), first through the input nodes, then through the hidden nodes (if present), and f</w:t>
      </w:r>
      <w:r w:rsidR="00424E82" w:rsidRPr="001D136F">
        <w:rPr>
          <w:color w:val="000000" w:themeColor="text1"/>
        </w:rPr>
        <w:t>inally through the output nodes [22]</w:t>
      </w:r>
    </w:p>
    <w:p w14:paraId="7200AB21" w14:textId="77777777" w:rsidR="00464F34" w:rsidRPr="001D136F" w:rsidRDefault="00424E82" w:rsidP="001D136F">
      <w:pPr>
        <w:spacing w:after="240"/>
        <w:jc w:val="both"/>
        <w:rPr>
          <w:color w:val="000000" w:themeColor="text1"/>
        </w:rPr>
      </w:pPr>
      <w:r w:rsidRPr="001D136F">
        <w:rPr>
          <w:color w:val="000000" w:themeColor="text1"/>
        </w:rPr>
        <w:t>In our modified Artificial</w:t>
      </w:r>
      <w:r w:rsidR="00464F34" w:rsidRPr="001D136F">
        <w:rPr>
          <w:color w:val="000000" w:themeColor="text1"/>
        </w:rPr>
        <w:t xml:space="preserve"> Neural Network,</w:t>
      </w:r>
    </w:p>
    <w:p w14:paraId="77EC7162" w14:textId="264A4292" w:rsidR="00464F34" w:rsidRPr="001D136F" w:rsidRDefault="00464F34" w:rsidP="001D136F">
      <w:pPr>
        <w:spacing w:after="240"/>
        <w:jc w:val="both"/>
        <w:rPr>
          <w:color w:val="000000" w:themeColor="text1"/>
        </w:rPr>
      </w:pPr>
      <w:r w:rsidRPr="001D136F">
        <w:rPr>
          <w:color w:val="000000" w:themeColor="text1"/>
        </w:rPr>
        <w:t xml:space="preserve"> </w:t>
      </w:r>
      <w:r w:rsidRPr="001D136F">
        <w:rPr>
          <w:b/>
          <w:color w:val="000000" w:themeColor="text1"/>
        </w:rPr>
        <w:t>Input Layer:</w:t>
      </w:r>
      <w:r w:rsidRPr="001D136F">
        <w:rPr>
          <w:color w:val="000000" w:themeColor="text1"/>
        </w:rPr>
        <w:t xml:space="preserve"> This is the initial layer of a neural network supply the input data or features to the network. We have 40 layers of input which</w:t>
      </w:r>
      <w:r w:rsidR="00036433" w:rsidRPr="001D136F">
        <w:rPr>
          <w:color w:val="000000" w:themeColor="text1"/>
        </w:rPr>
        <w:t xml:space="preserve"> including 37 dummy variables and 3 continuous </w:t>
      </w:r>
      <w:r w:rsidR="00176A32" w:rsidRPr="001D136F">
        <w:rPr>
          <w:color w:val="000000" w:themeColor="text1"/>
        </w:rPr>
        <w:t>variables</w:t>
      </w:r>
      <w:r w:rsidR="00036433" w:rsidRPr="001D136F">
        <w:rPr>
          <w:color w:val="000000" w:themeColor="text1"/>
        </w:rPr>
        <w:t xml:space="preserve"> </w:t>
      </w:r>
    </w:p>
    <w:p w14:paraId="44C6C5CC" w14:textId="3F1B1B45" w:rsidR="00464F34" w:rsidRPr="001D136F" w:rsidRDefault="00464F34" w:rsidP="001D136F">
      <w:pPr>
        <w:spacing w:after="240"/>
        <w:jc w:val="both"/>
        <w:rPr>
          <w:color w:val="000000" w:themeColor="text1"/>
        </w:rPr>
      </w:pPr>
      <w:r w:rsidRPr="001D136F">
        <w:rPr>
          <w:b/>
          <w:color w:val="000000" w:themeColor="text1"/>
        </w:rPr>
        <w:t>Output Layer:</w:t>
      </w:r>
      <w:r w:rsidRPr="001D136F">
        <w:rPr>
          <w:color w:val="000000" w:themeColor="text1"/>
        </w:rPr>
        <w:t xml:space="preserve"> This is the final layer which gives out the predictions. </w:t>
      </w:r>
      <w:r w:rsidR="00036433" w:rsidRPr="001D136F">
        <w:rPr>
          <w:color w:val="000000" w:themeColor="text1"/>
        </w:rPr>
        <w:t>As we have 4 output layers which shows the state to be accurately identified using ANN as we have four outputs</w:t>
      </w:r>
    </w:p>
    <w:p w14:paraId="478A5C3F" w14:textId="6C9239AB" w:rsidR="00464F34" w:rsidRPr="001D136F" w:rsidRDefault="00464F34" w:rsidP="001D136F">
      <w:pPr>
        <w:spacing w:after="240"/>
        <w:jc w:val="both"/>
        <w:rPr>
          <w:color w:val="000000" w:themeColor="text1"/>
        </w:rPr>
      </w:pPr>
      <w:r w:rsidRPr="001D136F">
        <w:rPr>
          <w:b/>
          <w:color w:val="000000" w:themeColor="text1"/>
        </w:rPr>
        <w:t>Hidden layer:</w:t>
      </w:r>
      <w:r w:rsidRPr="001D136F">
        <w:rPr>
          <w:color w:val="000000" w:themeColor="text1"/>
        </w:rPr>
        <w:t xml:space="preserve"> A feedforward network applies a series of functions to the input. By having multiple hidden layers, we can compute complex functions by cascading simpler functions. The number of hidden layers is termed as the depth of the neural network.</w:t>
      </w:r>
      <w:r w:rsidR="00036433" w:rsidRPr="001D136F">
        <w:rPr>
          <w:color w:val="000000" w:themeColor="text1"/>
        </w:rPr>
        <w:t xml:space="preserve"> Hidden Layers </w:t>
      </w:r>
      <w:r w:rsidR="007365B7" w:rsidRPr="001D136F">
        <w:rPr>
          <w:color w:val="000000" w:themeColor="text1"/>
        </w:rPr>
        <w:t>selected</w:t>
      </w:r>
      <w:r w:rsidR="00036433" w:rsidRPr="001D136F">
        <w:rPr>
          <w:color w:val="000000" w:themeColor="text1"/>
        </w:rPr>
        <w:t xml:space="preserve"> based on the research [23], as they used two hidden layer</w:t>
      </w:r>
      <w:r w:rsidR="007365B7" w:rsidRPr="001D136F">
        <w:rPr>
          <w:color w:val="000000" w:themeColor="text1"/>
        </w:rPr>
        <w:t>s.</w:t>
      </w:r>
    </w:p>
    <w:p w14:paraId="00B5BFFF" w14:textId="4BA0B01A" w:rsidR="007365B7" w:rsidRPr="001D136F" w:rsidRDefault="00124EEB" w:rsidP="007365B7">
      <w:pPr>
        <w:spacing w:line="360" w:lineRule="auto"/>
        <w:jc w:val="both"/>
        <w:rPr>
          <w:b/>
          <w:color w:val="000000" w:themeColor="text1"/>
        </w:rPr>
      </w:pPr>
      <w:r w:rsidRPr="001D136F">
        <w:rPr>
          <w:b/>
          <w:color w:val="000000" w:themeColor="text1"/>
        </w:rPr>
        <w:t>A</w:t>
      </w:r>
      <w:r w:rsidR="007365B7" w:rsidRPr="001D136F">
        <w:rPr>
          <w:b/>
          <w:color w:val="000000" w:themeColor="text1"/>
        </w:rPr>
        <w:t>ctivation Functions:</w:t>
      </w:r>
    </w:p>
    <w:p w14:paraId="6E90B32E" w14:textId="55A520A3" w:rsidR="007365B7" w:rsidRPr="001D136F" w:rsidRDefault="007365B7" w:rsidP="007365B7">
      <w:pPr>
        <w:spacing w:line="360" w:lineRule="auto"/>
        <w:jc w:val="both"/>
        <w:rPr>
          <w:color w:val="000000" w:themeColor="text1"/>
        </w:rPr>
      </w:pPr>
      <w:r w:rsidRPr="001D136F">
        <w:rPr>
          <w:color w:val="000000" w:themeColor="text1"/>
        </w:rPr>
        <w:t xml:space="preserve">The activation functions used in </w:t>
      </w:r>
    </w:p>
    <w:p w14:paraId="080408B2" w14:textId="70B11989" w:rsidR="00124EEB" w:rsidRPr="001D136F" w:rsidRDefault="007365B7" w:rsidP="00427E96">
      <w:pPr>
        <w:numPr>
          <w:ilvl w:val="0"/>
          <w:numId w:val="43"/>
        </w:numPr>
        <w:jc w:val="both"/>
        <w:rPr>
          <w:color w:val="000000" w:themeColor="text1"/>
        </w:rPr>
      </w:pPr>
      <w:bookmarkStart w:id="3" w:name="_Hlk512021310"/>
      <w:proofErr w:type="spellStart"/>
      <w:r w:rsidRPr="001D136F">
        <w:rPr>
          <w:color w:val="000000" w:themeColor="text1"/>
        </w:rPr>
        <w:t>Softmax</w:t>
      </w:r>
      <w:proofErr w:type="spellEnd"/>
    </w:p>
    <w:p w14:paraId="1DCE5A46" w14:textId="77777777" w:rsidR="00124EEB" w:rsidRPr="001D136F" w:rsidRDefault="00124EEB" w:rsidP="00427E96">
      <w:pPr>
        <w:numPr>
          <w:ilvl w:val="0"/>
          <w:numId w:val="43"/>
        </w:numPr>
        <w:jc w:val="both"/>
        <w:rPr>
          <w:color w:val="000000" w:themeColor="text1"/>
        </w:rPr>
      </w:pPr>
      <w:r w:rsidRPr="001D136F">
        <w:rPr>
          <w:color w:val="000000" w:themeColor="text1"/>
        </w:rPr>
        <w:t>Rectified Linear Unit (</w:t>
      </w:r>
      <w:proofErr w:type="spellStart"/>
      <w:r w:rsidRPr="001D136F">
        <w:rPr>
          <w:color w:val="000000" w:themeColor="text1"/>
        </w:rPr>
        <w:t>ReLU</w:t>
      </w:r>
      <w:proofErr w:type="spellEnd"/>
      <w:r w:rsidRPr="001D136F">
        <w:rPr>
          <w:color w:val="000000" w:themeColor="text1"/>
        </w:rPr>
        <w:t>)</w:t>
      </w:r>
    </w:p>
    <w:p w14:paraId="1069FF75" w14:textId="4FA2CCA7" w:rsidR="00124EEB" w:rsidRDefault="007F428A" w:rsidP="00427E96">
      <w:pPr>
        <w:jc w:val="both"/>
        <w:rPr>
          <w:color w:val="000000" w:themeColor="text1"/>
        </w:rPr>
      </w:pPr>
      <w:r w:rsidRPr="001D136F">
        <w:rPr>
          <w:color w:val="000000" w:themeColor="text1"/>
        </w:rPr>
        <w:t>There are man</w:t>
      </w:r>
      <w:r w:rsidR="00297283" w:rsidRPr="001D136F">
        <w:rPr>
          <w:color w:val="000000" w:themeColor="text1"/>
        </w:rPr>
        <w:t xml:space="preserve">y other activation functions as an activation function but in our problem, rectifier linear units are used to save from the vanishing gradient problem if used sigmoid or tanh. </w:t>
      </w:r>
      <w:proofErr w:type="spellStart"/>
      <w:r w:rsidR="00297283" w:rsidRPr="001D136F">
        <w:rPr>
          <w:color w:val="000000" w:themeColor="text1"/>
        </w:rPr>
        <w:t>Softmax</w:t>
      </w:r>
      <w:proofErr w:type="spellEnd"/>
      <w:r w:rsidR="00297283" w:rsidRPr="001D136F">
        <w:rPr>
          <w:color w:val="000000" w:themeColor="text1"/>
        </w:rPr>
        <w:t xml:space="preserve"> used in the output layer to extend our model from binary classification to multi classification.</w:t>
      </w:r>
    </w:p>
    <w:p w14:paraId="33920281" w14:textId="0A9F105B" w:rsidR="001E3CA2" w:rsidRDefault="001E3CA2" w:rsidP="00427E96">
      <w:pPr>
        <w:jc w:val="both"/>
        <w:rPr>
          <w:color w:val="000000" w:themeColor="text1"/>
        </w:rPr>
      </w:pPr>
    </w:p>
    <w:p w14:paraId="134319E0" w14:textId="2E221203" w:rsidR="001E3CA2" w:rsidRDefault="001E3CA2" w:rsidP="00427E96">
      <w:pPr>
        <w:jc w:val="both"/>
        <w:rPr>
          <w:color w:val="000000" w:themeColor="text1"/>
        </w:rPr>
      </w:pPr>
    </w:p>
    <w:p w14:paraId="6C19B62F" w14:textId="4F805582" w:rsidR="001E3CA2" w:rsidRDefault="001E3CA2" w:rsidP="00427E96">
      <w:pPr>
        <w:jc w:val="both"/>
        <w:rPr>
          <w:color w:val="000000" w:themeColor="text1"/>
        </w:rPr>
      </w:pPr>
    </w:p>
    <w:p w14:paraId="095D4EA5" w14:textId="6D065470" w:rsidR="001E3CA2" w:rsidRDefault="001E3CA2" w:rsidP="00427E96">
      <w:pPr>
        <w:jc w:val="both"/>
        <w:rPr>
          <w:color w:val="000000" w:themeColor="text1"/>
        </w:rPr>
      </w:pPr>
    </w:p>
    <w:p w14:paraId="26E23A9C" w14:textId="3E20D478" w:rsidR="001E3CA2" w:rsidRDefault="001E3CA2" w:rsidP="00427E96">
      <w:pPr>
        <w:jc w:val="both"/>
        <w:rPr>
          <w:color w:val="000000" w:themeColor="text1"/>
        </w:rPr>
      </w:pPr>
    </w:p>
    <w:p w14:paraId="0C83DB02" w14:textId="465EC707" w:rsidR="001E3CA2" w:rsidRDefault="001E3CA2" w:rsidP="00427E96">
      <w:pPr>
        <w:jc w:val="both"/>
        <w:rPr>
          <w:color w:val="000000" w:themeColor="text1"/>
        </w:rPr>
      </w:pPr>
    </w:p>
    <w:p w14:paraId="3D062625" w14:textId="3AEFC41A" w:rsidR="001E3CA2" w:rsidRDefault="001E3CA2" w:rsidP="00427E96">
      <w:pPr>
        <w:jc w:val="both"/>
        <w:rPr>
          <w:color w:val="000000" w:themeColor="text1"/>
        </w:rPr>
      </w:pPr>
    </w:p>
    <w:p w14:paraId="1B42DC82" w14:textId="3318C676" w:rsidR="001E3CA2" w:rsidRDefault="001E3CA2" w:rsidP="00427E96">
      <w:pPr>
        <w:jc w:val="both"/>
        <w:rPr>
          <w:color w:val="000000" w:themeColor="text1"/>
        </w:rPr>
      </w:pPr>
    </w:p>
    <w:p w14:paraId="58826BFE" w14:textId="79052823" w:rsidR="001E3CA2" w:rsidRDefault="001E3CA2" w:rsidP="00427E96">
      <w:pPr>
        <w:jc w:val="both"/>
        <w:rPr>
          <w:color w:val="000000" w:themeColor="text1"/>
        </w:rPr>
      </w:pPr>
    </w:p>
    <w:p w14:paraId="55E1BDB3" w14:textId="49042D40" w:rsidR="001E3CA2" w:rsidRDefault="001E3CA2" w:rsidP="00427E96">
      <w:pPr>
        <w:jc w:val="both"/>
        <w:rPr>
          <w:color w:val="000000" w:themeColor="text1"/>
        </w:rPr>
      </w:pPr>
    </w:p>
    <w:p w14:paraId="4048C73E" w14:textId="1D1C3E59" w:rsidR="001E3CA2" w:rsidRDefault="001E3CA2" w:rsidP="00427E96">
      <w:pPr>
        <w:jc w:val="both"/>
        <w:rPr>
          <w:color w:val="000000" w:themeColor="text1"/>
        </w:rPr>
      </w:pPr>
    </w:p>
    <w:p w14:paraId="5F909474" w14:textId="2C722F37" w:rsidR="001E3CA2" w:rsidRDefault="001E3CA2" w:rsidP="00427E96">
      <w:pPr>
        <w:jc w:val="both"/>
        <w:rPr>
          <w:color w:val="000000" w:themeColor="text1"/>
        </w:rPr>
      </w:pPr>
    </w:p>
    <w:p w14:paraId="338A2893" w14:textId="0978BB9F" w:rsidR="001E3CA2" w:rsidRDefault="001E3CA2" w:rsidP="00427E96">
      <w:pPr>
        <w:jc w:val="both"/>
        <w:rPr>
          <w:color w:val="000000" w:themeColor="text1"/>
        </w:rPr>
      </w:pPr>
    </w:p>
    <w:p w14:paraId="4C015706" w14:textId="77777777" w:rsidR="001E3CA2" w:rsidRPr="001D136F" w:rsidRDefault="001E3CA2" w:rsidP="00427E96">
      <w:pPr>
        <w:jc w:val="both"/>
        <w:rPr>
          <w:color w:val="000000" w:themeColor="text1"/>
        </w:rPr>
      </w:pPr>
    </w:p>
    <w:bookmarkEnd w:id="3"/>
    <w:p w14:paraId="41E7C642" w14:textId="0ECFB91E" w:rsidR="00F7215C" w:rsidRPr="001D136F" w:rsidRDefault="00F7215C" w:rsidP="00427E96">
      <w:pPr>
        <w:jc w:val="both"/>
        <w:rPr>
          <w:color w:val="000000" w:themeColor="text1"/>
        </w:rPr>
      </w:pPr>
    </w:p>
    <w:p w14:paraId="4BF89139" w14:textId="501A7B41" w:rsidR="00AE4882" w:rsidRPr="001D136F" w:rsidRDefault="00F7215C" w:rsidP="001D136F">
      <w:pPr>
        <w:pStyle w:val="ListParagraph"/>
        <w:numPr>
          <w:ilvl w:val="0"/>
          <w:numId w:val="42"/>
        </w:numPr>
        <w:spacing w:after="240"/>
        <w:jc w:val="both"/>
        <w:rPr>
          <w:b/>
          <w:color w:val="000000" w:themeColor="text1"/>
        </w:rPr>
      </w:pPr>
      <w:r w:rsidRPr="001D136F">
        <w:rPr>
          <w:b/>
          <w:color w:val="000000" w:themeColor="text1"/>
        </w:rPr>
        <w:t>IMPLEMENTATION DETAILS</w:t>
      </w:r>
    </w:p>
    <w:p w14:paraId="1A0E917A" w14:textId="597D78DD" w:rsidR="00F7215C" w:rsidRPr="001D136F" w:rsidRDefault="001E3CA2" w:rsidP="00F7215C">
      <w:pPr>
        <w:jc w:val="both"/>
        <w:rPr>
          <w:color w:val="000000" w:themeColor="text1"/>
        </w:rPr>
      </w:pPr>
      <w:r>
        <w:rPr>
          <w:noProof/>
          <w:color w:val="000000" w:themeColor="text1"/>
        </w:rPr>
        <w:drawing>
          <wp:inline distT="0" distB="0" distL="0" distR="0" wp14:anchorId="3D92A87A" wp14:editId="17A3A3D0">
            <wp:extent cx="3200400" cy="2811423"/>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w.png"/>
                    <pic:cNvPicPr/>
                  </pic:nvPicPr>
                  <pic:blipFill>
                    <a:blip r:embed="rId15"/>
                    <a:stretch>
                      <a:fillRect/>
                    </a:stretch>
                  </pic:blipFill>
                  <pic:spPr>
                    <a:xfrm>
                      <a:off x="0" y="0"/>
                      <a:ext cx="3224454" cy="2832553"/>
                    </a:xfrm>
                    <a:prstGeom prst="rect">
                      <a:avLst/>
                    </a:prstGeom>
                  </pic:spPr>
                </pic:pic>
              </a:graphicData>
            </a:graphic>
          </wp:inline>
        </w:drawing>
      </w:r>
      <w:r w:rsidR="004A27EA" w:rsidRPr="001D136F">
        <w:rPr>
          <w:color w:val="000000" w:themeColor="text1"/>
        </w:rPr>
        <w:t>.</w:t>
      </w:r>
    </w:p>
    <w:p w14:paraId="67039BE0" w14:textId="125B4057" w:rsidR="004A27EA" w:rsidRPr="001D136F" w:rsidRDefault="004A27EA" w:rsidP="00F7215C">
      <w:pPr>
        <w:jc w:val="both"/>
        <w:rPr>
          <w:color w:val="000000" w:themeColor="text1"/>
        </w:rPr>
      </w:pPr>
    </w:p>
    <w:p w14:paraId="33E38EF1" w14:textId="46619E1C" w:rsidR="00AE4882" w:rsidRPr="001D136F" w:rsidRDefault="00B9270A" w:rsidP="00EF570C">
      <w:pPr>
        <w:ind w:firstLine="202"/>
        <w:jc w:val="both"/>
        <w:rPr>
          <w:color w:val="000000" w:themeColor="text1"/>
        </w:rPr>
      </w:pPr>
      <w:r w:rsidRPr="001D136F">
        <w:rPr>
          <w:color w:val="000000" w:themeColor="text1"/>
        </w:rPr>
        <w:t>Figure.7</w:t>
      </w:r>
      <w:r w:rsidR="004A27EA" w:rsidRPr="001D136F">
        <w:rPr>
          <w:color w:val="000000" w:themeColor="text1"/>
        </w:rPr>
        <w:t xml:space="preserve">: Showing the architecture </w:t>
      </w:r>
      <w:r w:rsidR="001E3CA2" w:rsidRPr="001D136F">
        <w:rPr>
          <w:color w:val="000000" w:themeColor="text1"/>
        </w:rPr>
        <w:t>of our</w:t>
      </w:r>
      <w:r w:rsidR="00EF570C" w:rsidRPr="001D136F">
        <w:rPr>
          <w:color w:val="000000" w:themeColor="text1"/>
        </w:rPr>
        <w:t xml:space="preserve"> </w:t>
      </w:r>
      <w:r w:rsidR="004A27EA" w:rsidRPr="001D136F">
        <w:rPr>
          <w:color w:val="000000" w:themeColor="text1"/>
        </w:rPr>
        <w:t>ANN</w:t>
      </w:r>
      <w:r w:rsidR="00EF570C" w:rsidRPr="001D136F">
        <w:rPr>
          <w:color w:val="000000" w:themeColor="text1"/>
        </w:rPr>
        <w:t xml:space="preserve"> Model</w:t>
      </w:r>
    </w:p>
    <w:p w14:paraId="10EAB9B3" w14:textId="77777777" w:rsidR="000138C8" w:rsidRPr="001D136F" w:rsidRDefault="000138C8" w:rsidP="004A27EA">
      <w:pPr>
        <w:ind w:left="606" w:firstLine="202"/>
        <w:jc w:val="both"/>
        <w:rPr>
          <w:color w:val="000000" w:themeColor="text1"/>
        </w:rPr>
      </w:pPr>
    </w:p>
    <w:p w14:paraId="7285CE96" w14:textId="6F0398A1" w:rsidR="004A27EA" w:rsidRPr="001D136F" w:rsidRDefault="008D7F08" w:rsidP="00427E96">
      <w:pPr>
        <w:jc w:val="both"/>
        <w:rPr>
          <w:color w:val="000000" w:themeColor="text1"/>
        </w:rPr>
      </w:pPr>
      <w:r w:rsidRPr="001D136F">
        <w:rPr>
          <w:color w:val="000000" w:themeColor="text1"/>
        </w:rPr>
        <w:t xml:space="preserve">The </w:t>
      </w:r>
      <w:r w:rsidR="00857F33" w:rsidRPr="001D136F">
        <w:rPr>
          <w:color w:val="000000" w:themeColor="text1"/>
        </w:rPr>
        <w:t xml:space="preserve">input layers are 40 which include the backers, </w:t>
      </w:r>
      <w:proofErr w:type="spellStart"/>
      <w:r w:rsidR="00857F33" w:rsidRPr="001D136F">
        <w:rPr>
          <w:color w:val="000000" w:themeColor="text1"/>
        </w:rPr>
        <w:t>USD_pledged_real</w:t>
      </w:r>
      <w:proofErr w:type="spellEnd"/>
      <w:r w:rsidR="00857F33" w:rsidRPr="001D136F">
        <w:rPr>
          <w:color w:val="000000" w:themeColor="text1"/>
        </w:rPr>
        <w:t xml:space="preserve">, </w:t>
      </w:r>
      <w:proofErr w:type="spellStart"/>
      <w:r w:rsidR="00857F33" w:rsidRPr="001D136F">
        <w:rPr>
          <w:color w:val="000000" w:themeColor="text1"/>
        </w:rPr>
        <w:t>USD_goal_real</w:t>
      </w:r>
      <w:proofErr w:type="spellEnd"/>
      <w:r w:rsidR="00857F33" w:rsidRPr="001D136F">
        <w:rPr>
          <w:color w:val="000000" w:themeColor="text1"/>
        </w:rPr>
        <w:t xml:space="preserve">, </w:t>
      </w:r>
      <w:proofErr w:type="spellStart"/>
      <w:r w:rsidR="00857F33" w:rsidRPr="001D136F">
        <w:rPr>
          <w:color w:val="000000" w:themeColor="text1"/>
        </w:rPr>
        <w:t>date_diff</w:t>
      </w:r>
      <w:proofErr w:type="spellEnd"/>
      <w:r w:rsidR="00857F33" w:rsidRPr="001D136F">
        <w:rPr>
          <w:color w:val="000000" w:themeColor="text1"/>
        </w:rPr>
        <w:t xml:space="preserve">, 15 dummy variables of </w:t>
      </w:r>
      <w:proofErr w:type="spellStart"/>
      <w:r w:rsidR="00857F33" w:rsidRPr="001D136F">
        <w:rPr>
          <w:color w:val="000000" w:themeColor="text1"/>
        </w:rPr>
        <w:t>main_category</w:t>
      </w:r>
      <w:proofErr w:type="spellEnd"/>
      <w:r w:rsidR="00857F33" w:rsidRPr="001D136F">
        <w:rPr>
          <w:color w:val="000000" w:themeColor="text1"/>
        </w:rPr>
        <w:t xml:space="preserve"> and 2</w:t>
      </w:r>
      <w:r w:rsidR="004109E3" w:rsidRPr="001D136F">
        <w:rPr>
          <w:color w:val="000000" w:themeColor="text1"/>
        </w:rPr>
        <w:t>1</w:t>
      </w:r>
      <w:r w:rsidR="00857F33" w:rsidRPr="001D136F">
        <w:rPr>
          <w:color w:val="000000" w:themeColor="text1"/>
        </w:rPr>
        <w:t xml:space="preserve"> dummy variables of country which constitute 40 input variable feed into the neural network. The output layer has four outcomes from 0 to 3 where 0</w:t>
      </w:r>
      <w:r w:rsidR="00B93E17" w:rsidRPr="001D136F">
        <w:rPr>
          <w:color w:val="000000" w:themeColor="text1"/>
        </w:rPr>
        <w:t>,1,2,3</w:t>
      </w:r>
      <w:r w:rsidR="00857F33" w:rsidRPr="001D136F">
        <w:rPr>
          <w:color w:val="000000" w:themeColor="text1"/>
        </w:rPr>
        <w:t xml:space="preserve"> represent failed, successful, </w:t>
      </w:r>
      <w:r w:rsidR="00297283" w:rsidRPr="001D136F">
        <w:rPr>
          <w:color w:val="000000" w:themeColor="text1"/>
        </w:rPr>
        <w:t>and live</w:t>
      </w:r>
      <w:r w:rsidR="00857F33" w:rsidRPr="001D136F">
        <w:rPr>
          <w:color w:val="000000" w:themeColor="text1"/>
        </w:rPr>
        <w:t xml:space="preserve"> and canceled respectively.</w:t>
      </w:r>
    </w:p>
    <w:p w14:paraId="31867B9C" w14:textId="59983BD1" w:rsidR="002E5270" w:rsidRPr="001D136F" w:rsidRDefault="00857F33" w:rsidP="00427E96">
      <w:pPr>
        <w:jc w:val="both"/>
        <w:rPr>
          <w:color w:val="000000" w:themeColor="text1"/>
        </w:rPr>
      </w:pPr>
      <w:r w:rsidRPr="001D136F">
        <w:rPr>
          <w:color w:val="000000" w:themeColor="text1"/>
        </w:rPr>
        <w:t xml:space="preserve">The tool “KERAS” is used for the implementation of artificial neural network which is the python library for computations of deep learning calculation. Keras uses </w:t>
      </w:r>
      <w:r w:rsidR="00B069AE" w:rsidRPr="001D136F">
        <w:rPr>
          <w:color w:val="000000" w:themeColor="text1"/>
        </w:rPr>
        <w:t>TensorFlow</w:t>
      </w:r>
      <w:r w:rsidRPr="001D136F">
        <w:rPr>
          <w:color w:val="000000" w:themeColor="text1"/>
        </w:rPr>
        <w:t xml:space="preserve"> on its backend</w:t>
      </w:r>
      <w:r w:rsidR="00B069AE" w:rsidRPr="001D136F">
        <w:rPr>
          <w:color w:val="000000" w:themeColor="text1"/>
        </w:rPr>
        <w:t>.</w:t>
      </w:r>
      <w:r w:rsidR="001E3CA2">
        <w:rPr>
          <w:color w:val="000000" w:themeColor="text1"/>
        </w:rPr>
        <w:t xml:space="preserve"> </w:t>
      </w:r>
      <w:r w:rsidR="00B069AE" w:rsidRPr="001D136F">
        <w:rPr>
          <w:color w:val="000000" w:themeColor="text1"/>
        </w:rPr>
        <w:t xml:space="preserve">The implementation using </w:t>
      </w:r>
      <w:r w:rsidR="002B1EE8" w:rsidRPr="001D136F">
        <w:rPr>
          <w:color w:val="000000" w:themeColor="text1"/>
        </w:rPr>
        <w:t>K</w:t>
      </w:r>
      <w:r w:rsidR="00B069AE" w:rsidRPr="001D136F">
        <w:rPr>
          <w:color w:val="000000" w:themeColor="text1"/>
        </w:rPr>
        <w:t>eras is simple and straight forward.</w:t>
      </w:r>
    </w:p>
    <w:p w14:paraId="480EBAFA" w14:textId="7827EC06" w:rsidR="002E5270" w:rsidRPr="001D136F" w:rsidRDefault="002E5270" w:rsidP="00427E96">
      <w:pPr>
        <w:jc w:val="both"/>
        <w:rPr>
          <w:color w:val="000000" w:themeColor="text1"/>
        </w:rPr>
      </w:pPr>
    </w:p>
    <w:tbl>
      <w:tblPr>
        <w:tblStyle w:val="TableGrid"/>
        <w:tblW w:w="0" w:type="auto"/>
        <w:tblLook w:val="04A0" w:firstRow="1" w:lastRow="0" w:firstColumn="1" w:lastColumn="0" w:noHBand="0" w:noVBand="1"/>
      </w:tblPr>
      <w:tblGrid>
        <w:gridCol w:w="1581"/>
        <w:gridCol w:w="1105"/>
        <w:gridCol w:w="1165"/>
        <w:gridCol w:w="1179"/>
      </w:tblGrid>
      <w:tr w:rsidR="001D136F" w:rsidRPr="001D136F" w14:paraId="4F7E8F8C" w14:textId="77777777" w:rsidTr="002E5270">
        <w:tc>
          <w:tcPr>
            <w:tcW w:w="1581" w:type="dxa"/>
          </w:tcPr>
          <w:p w14:paraId="705F66AE" w14:textId="37FBF601" w:rsidR="00AA3447" w:rsidRPr="001D136F" w:rsidRDefault="001251AB" w:rsidP="00427E96">
            <w:pPr>
              <w:jc w:val="both"/>
              <w:rPr>
                <w:color w:val="000000" w:themeColor="text1"/>
              </w:rPr>
            </w:pPr>
            <w:r w:rsidRPr="001D136F">
              <w:rPr>
                <w:color w:val="000000" w:themeColor="text1"/>
              </w:rPr>
              <w:t>Input Layer</w:t>
            </w:r>
          </w:p>
        </w:tc>
        <w:tc>
          <w:tcPr>
            <w:tcW w:w="1105" w:type="dxa"/>
          </w:tcPr>
          <w:p w14:paraId="16F310C8" w14:textId="34A5DBFC" w:rsidR="00AA3447" w:rsidRPr="001D136F" w:rsidRDefault="001251AB" w:rsidP="00427E96">
            <w:pPr>
              <w:jc w:val="both"/>
              <w:rPr>
                <w:color w:val="000000" w:themeColor="text1"/>
              </w:rPr>
            </w:pPr>
            <w:r w:rsidRPr="001D136F">
              <w:rPr>
                <w:color w:val="000000" w:themeColor="text1"/>
              </w:rPr>
              <w:t>Hidden Layer 1</w:t>
            </w:r>
          </w:p>
        </w:tc>
        <w:tc>
          <w:tcPr>
            <w:tcW w:w="1165" w:type="dxa"/>
          </w:tcPr>
          <w:p w14:paraId="05D78DF8" w14:textId="71BA504A" w:rsidR="00AA3447" w:rsidRPr="001D136F" w:rsidRDefault="001251AB" w:rsidP="00427E96">
            <w:pPr>
              <w:jc w:val="both"/>
              <w:rPr>
                <w:color w:val="000000" w:themeColor="text1"/>
              </w:rPr>
            </w:pPr>
            <w:r w:rsidRPr="001D136F">
              <w:rPr>
                <w:color w:val="000000" w:themeColor="text1"/>
              </w:rPr>
              <w:t>Hidden Layer 2</w:t>
            </w:r>
          </w:p>
        </w:tc>
        <w:tc>
          <w:tcPr>
            <w:tcW w:w="1179" w:type="dxa"/>
          </w:tcPr>
          <w:p w14:paraId="396E173F" w14:textId="700408D2" w:rsidR="00AA3447" w:rsidRPr="001D136F" w:rsidRDefault="001251AB" w:rsidP="00427E96">
            <w:pPr>
              <w:jc w:val="both"/>
              <w:rPr>
                <w:color w:val="000000" w:themeColor="text1"/>
              </w:rPr>
            </w:pPr>
            <w:r w:rsidRPr="001D136F">
              <w:rPr>
                <w:color w:val="000000" w:themeColor="text1"/>
              </w:rPr>
              <w:t>Output Layer</w:t>
            </w:r>
          </w:p>
        </w:tc>
      </w:tr>
      <w:tr w:rsidR="001D136F" w:rsidRPr="001D136F" w14:paraId="1F7E9DE5" w14:textId="77777777" w:rsidTr="002E5270">
        <w:tc>
          <w:tcPr>
            <w:tcW w:w="1581" w:type="dxa"/>
          </w:tcPr>
          <w:p w14:paraId="4555C886" w14:textId="51DB79C5" w:rsidR="00AA3447" w:rsidRPr="001D136F" w:rsidRDefault="001251AB" w:rsidP="00427E96">
            <w:pPr>
              <w:jc w:val="both"/>
              <w:rPr>
                <w:color w:val="000000" w:themeColor="text1"/>
              </w:rPr>
            </w:pPr>
            <w:proofErr w:type="spellStart"/>
            <w:r w:rsidRPr="001D136F">
              <w:rPr>
                <w:color w:val="000000" w:themeColor="text1"/>
              </w:rPr>
              <w:t>Paramters</w:t>
            </w:r>
            <w:proofErr w:type="spellEnd"/>
          </w:p>
        </w:tc>
        <w:tc>
          <w:tcPr>
            <w:tcW w:w="1105" w:type="dxa"/>
          </w:tcPr>
          <w:p w14:paraId="06FA8E48" w14:textId="63101E8D" w:rsidR="00AA3447" w:rsidRPr="001D136F" w:rsidRDefault="001251AB" w:rsidP="00427E96">
            <w:pPr>
              <w:jc w:val="both"/>
              <w:rPr>
                <w:color w:val="000000" w:themeColor="text1"/>
              </w:rPr>
            </w:pPr>
            <w:r w:rsidRPr="001D136F">
              <w:rPr>
                <w:color w:val="000000" w:themeColor="text1"/>
              </w:rPr>
              <w:t>Neurons</w:t>
            </w:r>
          </w:p>
        </w:tc>
        <w:tc>
          <w:tcPr>
            <w:tcW w:w="1165" w:type="dxa"/>
          </w:tcPr>
          <w:p w14:paraId="55310C37" w14:textId="61D0B938" w:rsidR="00AA3447" w:rsidRPr="001D136F" w:rsidRDefault="001251AB" w:rsidP="00427E96">
            <w:pPr>
              <w:jc w:val="both"/>
              <w:rPr>
                <w:color w:val="000000" w:themeColor="text1"/>
              </w:rPr>
            </w:pPr>
            <w:r w:rsidRPr="001D136F">
              <w:rPr>
                <w:color w:val="000000" w:themeColor="text1"/>
              </w:rPr>
              <w:t>Neurons</w:t>
            </w:r>
          </w:p>
        </w:tc>
        <w:tc>
          <w:tcPr>
            <w:tcW w:w="1179" w:type="dxa"/>
          </w:tcPr>
          <w:p w14:paraId="55AE6C53" w14:textId="7529C3A9" w:rsidR="00AA3447" w:rsidRPr="001D136F" w:rsidRDefault="001251AB" w:rsidP="00427E96">
            <w:pPr>
              <w:jc w:val="both"/>
              <w:rPr>
                <w:color w:val="000000" w:themeColor="text1"/>
              </w:rPr>
            </w:pPr>
            <w:proofErr w:type="spellStart"/>
            <w:r w:rsidRPr="001D136F">
              <w:rPr>
                <w:color w:val="000000" w:themeColor="text1"/>
              </w:rPr>
              <w:t>Parmeters</w:t>
            </w:r>
            <w:proofErr w:type="spellEnd"/>
          </w:p>
        </w:tc>
      </w:tr>
      <w:tr w:rsidR="001D136F" w:rsidRPr="001D136F" w14:paraId="37F5E84F" w14:textId="77777777" w:rsidTr="002E5270">
        <w:tc>
          <w:tcPr>
            <w:tcW w:w="1581" w:type="dxa"/>
          </w:tcPr>
          <w:p w14:paraId="577C29B0" w14:textId="27DF0CDB" w:rsidR="00AA3447" w:rsidRPr="001D136F" w:rsidRDefault="00C00872" w:rsidP="00427E96">
            <w:pPr>
              <w:jc w:val="both"/>
              <w:rPr>
                <w:color w:val="000000" w:themeColor="text1"/>
              </w:rPr>
            </w:pPr>
            <w:r w:rsidRPr="001D136F">
              <w:rPr>
                <w:color w:val="000000" w:themeColor="text1"/>
              </w:rPr>
              <w:t>USD pledged amount</w:t>
            </w:r>
          </w:p>
        </w:tc>
        <w:tc>
          <w:tcPr>
            <w:tcW w:w="1105" w:type="dxa"/>
          </w:tcPr>
          <w:p w14:paraId="51583A6D" w14:textId="114A45A3" w:rsidR="00AA3447" w:rsidRPr="001D136F" w:rsidRDefault="00C00872" w:rsidP="00427E96">
            <w:pPr>
              <w:jc w:val="both"/>
              <w:rPr>
                <w:color w:val="000000" w:themeColor="text1"/>
              </w:rPr>
            </w:pPr>
            <w:r w:rsidRPr="001D136F">
              <w:rPr>
                <w:color w:val="000000" w:themeColor="text1"/>
              </w:rPr>
              <w:t>20</w:t>
            </w:r>
          </w:p>
        </w:tc>
        <w:tc>
          <w:tcPr>
            <w:tcW w:w="1165" w:type="dxa"/>
          </w:tcPr>
          <w:p w14:paraId="40C63A3E" w14:textId="5C8891C6" w:rsidR="00AA3447" w:rsidRPr="001D136F" w:rsidRDefault="00C00872" w:rsidP="00427E96">
            <w:pPr>
              <w:jc w:val="both"/>
              <w:rPr>
                <w:color w:val="000000" w:themeColor="text1"/>
              </w:rPr>
            </w:pPr>
            <w:r w:rsidRPr="001D136F">
              <w:rPr>
                <w:color w:val="000000" w:themeColor="text1"/>
              </w:rPr>
              <w:t>18</w:t>
            </w:r>
          </w:p>
        </w:tc>
        <w:tc>
          <w:tcPr>
            <w:tcW w:w="1179" w:type="dxa"/>
          </w:tcPr>
          <w:p w14:paraId="0FB543C7" w14:textId="1A21D507" w:rsidR="00AA3447" w:rsidRPr="001D136F" w:rsidRDefault="001251AB" w:rsidP="00427E96">
            <w:pPr>
              <w:jc w:val="both"/>
              <w:rPr>
                <w:color w:val="000000" w:themeColor="text1"/>
              </w:rPr>
            </w:pPr>
            <w:r w:rsidRPr="001D136F">
              <w:rPr>
                <w:color w:val="000000" w:themeColor="text1"/>
              </w:rPr>
              <w:t>Failed</w:t>
            </w:r>
          </w:p>
        </w:tc>
      </w:tr>
      <w:tr w:rsidR="000C6FC8" w:rsidRPr="001D136F" w14:paraId="48CAACDE" w14:textId="77777777" w:rsidTr="002E5270">
        <w:tc>
          <w:tcPr>
            <w:tcW w:w="1581" w:type="dxa"/>
          </w:tcPr>
          <w:p w14:paraId="6FDDEF52" w14:textId="2EA8C412" w:rsidR="000C6FC8" w:rsidRPr="001D136F" w:rsidRDefault="000C6FC8" w:rsidP="000C6FC8">
            <w:pPr>
              <w:jc w:val="both"/>
              <w:rPr>
                <w:color w:val="000000" w:themeColor="text1"/>
              </w:rPr>
            </w:pPr>
            <w:r w:rsidRPr="001D136F">
              <w:rPr>
                <w:color w:val="000000" w:themeColor="text1"/>
              </w:rPr>
              <w:t>USD Project goal amount</w:t>
            </w:r>
          </w:p>
        </w:tc>
        <w:tc>
          <w:tcPr>
            <w:tcW w:w="1105" w:type="dxa"/>
          </w:tcPr>
          <w:p w14:paraId="303307B7" w14:textId="7B8BB9E4" w:rsidR="000C6FC8" w:rsidRPr="001D136F" w:rsidRDefault="000C6FC8" w:rsidP="000C6FC8">
            <w:pPr>
              <w:jc w:val="both"/>
              <w:rPr>
                <w:color w:val="000000" w:themeColor="text1"/>
              </w:rPr>
            </w:pPr>
            <w:r>
              <w:rPr>
                <w:color w:val="000000" w:themeColor="text1"/>
              </w:rPr>
              <w:t>NA</w:t>
            </w:r>
          </w:p>
        </w:tc>
        <w:tc>
          <w:tcPr>
            <w:tcW w:w="1165" w:type="dxa"/>
          </w:tcPr>
          <w:p w14:paraId="30BBB2C0" w14:textId="18819850" w:rsidR="000C6FC8" w:rsidRPr="001D136F" w:rsidRDefault="000C6FC8" w:rsidP="000C6FC8">
            <w:pPr>
              <w:jc w:val="both"/>
              <w:rPr>
                <w:color w:val="000000" w:themeColor="text1"/>
              </w:rPr>
            </w:pPr>
            <w:r>
              <w:rPr>
                <w:color w:val="000000" w:themeColor="text1"/>
              </w:rPr>
              <w:t>NA</w:t>
            </w:r>
          </w:p>
        </w:tc>
        <w:tc>
          <w:tcPr>
            <w:tcW w:w="1179" w:type="dxa"/>
          </w:tcPr>
          <w:p w14:paraId="2BC53D3A" w14:textId="487FC25C" w:rsidR="000C6FC8" w:rsidRPr="001D136F" w:rsidRDefault="000C6FC8" w:rsidP="000C6FC8">
            <w:pPr>
              <w:jc w:val="both"/>
              <w:rPr>
                <w:color w:val="000000" w:themeColor="text1"/>
              </w:rPr>
            </w:pPr>
            <w:proofErr w:type="spellStart"/>
            <w:r w:rsidRPr="001D136F">
              <w:rPr>
                <w:color w:val="000000" w:themeColor="text1"/>
              </w:rPr>
              <w:t>Succesful</w:t>
            </w:r>
            <w:proofErr w:type="spellEnd"/>
          </w:p>
        </w:tc>
      </w:tr>
      <w:tr w:rsidR="000C6FC8" w:rsidRPr="001D136F" w14:paraId="78FACE3F" w14:textId="77777777" w:rsidTr="002E5270">
        <w:tc>
          <w:tcPr>
            <w:tcW w:w="1581" w:type="dxa"/>
          </w:tcPr>
          <w:p w14:paraId="22568F7A" w14:textId="64F725B5" w:rsidR="000C6FC8" w:rsidRPr="001D136F" w:rsidRDefault="000C6FC8" w:rsidP="000C6FC8">
            <w:pPr>
              <w:jc w:val="both"/>
              <w:rPr>
                <w:color w:val="000000" w:themeColor="text1"/>
              </w:rPr>
            </w:pPr>
            <w:r w:rsidRPr="001D136F">
              <w:rPr>
                <w:color w:val="000000" w:themeColor="text1"/>
              </w:rPr>
              <w:t>Date Difference between start and end</w:t>
            </w:r>
          </w:p>
        </w:tc>
        <w:tc>
          <w:tcPr>
            <w:tcW w:w="1105" w:type="dxa"/>
          </w:tcPr>
          <w:p w14:paraId="6DCAF217" w14:textId="4536DE86" w:rsidR="000C6FC8" w:rsidRPr="001D136F" w:rsidRDefault="000C6FC8" w:rsidP="000C6FC8">
            <w:pPr>
              <w:jc w:val="both"/>
              <w:rPr>
                <w:color w:val="000000" w:themeColor="text1"/>
              </w:rPr>
            </w:pPr>
            <w:r>
              <w:rPr>
                <w:color w:val="000000" w:themeColor="text1"/>
              </w:rPr>
              <w:t>NA</w:t>
            </w:r>
          </w:p>
        </w:tc>
        <w:tc>
          <w:tcPr>
            <w:tcW w:w="1165" w:type="dxa"/>
          </w:tcPr>
          <w:p w14:paraId="1DB65418" w14:textId="50E3A11B" w:rsidR="000C6FC8" w:rsidRPr="001D136F" w:rsidRDefault="000C6FC8" w:rsidP="000C6FC8">
            <w:pPr>
              <w:jc w:val="both"/>
              <w:rPr>
                <w:color w:val="000000" w:themeColor="text1"/>
              </w:rPr>
            </w:pPr>
            <w:r>
              <w:rPr>
                <w:color w:val="000000" w:themeColor="text1"/>
              </w:rPr>
              <w:t>NA</w:t>
            </w:r>
          </w:p>
        </w:tc>
        <w:tc>
          <w:tcPr>
            <w:tcW w:w="1179" w:type="dxa"/>
          </w:tcPr>
          <w:p w14:paraId="76C4DA62" w14:textId="0E681285" w:rsidR="000C6FC8" w:rsidRPr="001D136F" w:rsidRDefault="000C6FC8" w:rsidP="000C6FC8">
            <w:pPr>
              <w:jc w:val="both"/>
              <w:rPr>
                <w:color w:val="000000" w:themeColor="text1"/>
              </w:rPr>
            </w:pPr>
            <w:r w:rsidRPr="001D136F">
              <w:rPr>
                <w:color w:val="000000" w:themeColor="text1"/>
              </w:rPr>
              <w:t>Live</w:t>
            </w:r>
          </w:p>
        </w:tc>
      </w:tr>
      <w:tr w:rsidR="000C6FC8" w:rsidRPr="001D136F" w14:paraId="23C21127" w14:textId="77777777" w:rsidTr="002E5270">
        <w:tc>
          <w:tcPr>
            <w:tcW w:w="1581" w:type="dxa"/>
          </w:tcPr>
          <w:p w14:paraId="48C72F69" w14:textId="1B9F7B88" w:rsidR="000C6FC8" w:rsidRPr="001D136F" w:rsidRDefault="000C6FC8" w:rsidP="000C6FC8">
            <w:pPr>
              <w:jc w:val="both"/>
              <w:rPr>
                <w:color w:val="000000" w:themeColor="text1"/>
              </w:rPr>
            </w:pPr>
            <w:r w:rsidRPr="001D136F">
              <w:rPr>
                <w:color w:val="000000" w:themeColor="text1"/>
              </w:rPr>
              <w:t>No. of Backers support the project</w:t>
            </w:r>
          </w:p>
        </w:tc>
        <w:tc>
          <w:tcPr>
            <w:tcW w:w="1105" w:type="dxa"/>
          </w:tcPr>
          <w:p w14:paraId="1C72B7F9" w14:textId="15BCD2E9" w:rsidR="000C6FC8" w:rsidRPr="001D136F" w:rsidRDefault="000C6FC8" w:rsidP="000C6FC8">
            <w:pPr>
              <w:jc w:val="both"/>
              <w:rPr>
                <w:color w:val="000000" w:themeColor="text1"/>
              </w:rPr>
            </w:pPr>
            <w:r>
              <w:rPr>
                <w:color w:val="000000" w:themeColor="text1"/>
              </w:rPr>
              <w:t>NA</w:t>
            </w:r>
          </w:p>
        </w:tc>
        <w:tc>
          <w:tcPr>
            <w:tcW w:w="1165" w:type="dxa"/>
          </w:tcPr>
          <w:p w14:paraId="7808835A" w14:textId="27752C19" w:rsidR="000C6FC8" w:rsidRPr="001D136F" w:rsidRDefault="000C6FC8" w:rsidP="000C6FC8">
            <w:pPr>
              <w:jc w:val="both"/>
              <w:rPr>
                <w:color w:val="000000" w:themeColor="text1"/>
              </w:rPr>
            </w:pPr>
            <w:r>
              <w:rPr>
                <w:color w:val="000000" w:themeColor="text1"/>
              </w:rPr>
              <w:t>NA</w:t>
            </w:r>
          </w:p>
        </w:tc>
        <w:tc>
          <w:tcPr>
            <w:tcW w:w="1179" w:type="dxa"/>
          </w:tcPr>
          <w:p w14:paraId="79A400DD" w14:textId="06856FEB" w:rsidR="000C6FC8" w:rsidRPr="001D136F" w:rsidRDefault="000C6FC8" w:rsidP="000C6FC8">
            <w:pPr>
              <w:jc w:val="both"/>
              <w:rPr>
                <w:color w:val="000000" w:themeColor="text1"/>
              </w:rPr>
            </w:pPr>
            <w:r w:rsidRPr="001D136F">
              <w:rPr>
                <w:color w:val="000000" w:themeColor="text1"/>
              </w:rPr>
              <w:t>Canceled</w:t>
            </w:r>
          </w:p>
        </w:tc>
      </w:tr>
      <w:tr w:rsidR="000C6FC8" w:rsidRPr="001D136F" w14:paraId="2BF24CC0" w14:textId="77777777" w:rsidTr="002E5270">
        <w:tc>
          <w:tcPr>
            <w:tcW w:w="1581" w:type="dxa"/>
          </w:tcPr>
          <w:p w14:paraId="6718CA2D" w14:textId="1E42D38D" w:rsidR="000C6FC8" w:rsidRPr="001D136F" w:rsidRDefault="000C6FC8" w:rsidP="000C6FC8">
            <w:pPr>
              <w:jc w:val="both"/>
              <w:rPr>
                <w:color w:val="000000" w:themeColor="text1"/>
              </w:rPr>
            </w:pPr>
            <w:r w:rsidRPr="001D136F">
              <w:rPr>
                <w:color w:val="000000" w:themeColor="text1"/>
              </w:rPr>
              <w:t>Country US</w:t>
            </w:r>
          </w:p>
        </w:tc>
        <w:tc>
          <w:tcPr>
            <w:tcW w:w="1105" w:type="dxa"/>
          </w:tcPr>
          <w:p w14:paraId="3D11055A" w14:textId="2E72073D" w:rsidR="000C6FC8" w:rsidRPr="001D136F" w:rsidRDefault="000C6FC8" w:rsidP="000C6FC8">
            <w:pPr>
              <w:jc w:val="both"/>
              <w:rPr>
                <w:color w:val="000000" w:themeColor="text1"/>
              </w:rPr>
            </w:pPr>
            <w:r>
              <w:rPr>
                <w:color w:val="000000" w:themeColor="text1"/>
              </w:rPr>
              <w:t>NA</w:t>
            </w:r>
          </w:p>
        </w:tc>
        <w:tc>
          <w:tcPr>
            <w:tcW w:w="1165" w:type="dxa"/>
          </w:tcPr>
          <w:p w14:paraId="510721D7" w14:textId="273A0F85" w:rsidR="000C6FC8" w:rsidRPr="001D136F" w:rsidRDefault="000C6FC8" w:rsidP="000C6FC8">
            <w:pPr>
              <w:jc w:val="both"/>
              <w:rPr>
                <w:color w:val="000000" w:themeColor="text1"/>
              </w:rPr>
            </w:pPr>
            <w:r>
              <w:rPr>
                <w:color w:val="000000" w:themeColor="text1"/>
              </w:rPr>
              <w:t>NA</w:t>
            </w:r>
          </w:p>
        </w:tc>
        <w:tc>
          <w:tcPr>
            <w:tcW w:w="1179" w:type="dxa"/>
          </w:tcPr>
          <w:p w14:paraId="19AA0E46" w14:textId="76DEF5EB" w:rsidR="000C6FC8" w:rsidRPr="001D136F" w:rsidRDefault="000C6FC8" w:rsidP="000C6FC8">
            <w:pPr>
              <w:jc w:val="both"/>
              <w:rPr>
                <w:color w:val="000000" w:themeColor="text1"/>
              </w:rPr>
            </w:pPr>
            <w:r>
              <w:rPr>
                <w:color w:val="000000" w:themeColor="text1"/>
              </w:rPr>
              <w:t>NA</w:t>
            </w:r>
          </w:p>
        </w:tc>
      </w:tr>
      <w:tr w:rsidR="000C6FC8" w:rsidRPr="001D136F" w14:paraId="21925C7E" w14:textId="77777777" w:rsidTr="002E5270">
        <w:tc>
          <w:tcPr>
            <w:tcW w:w="1581" w:type="dxa"/>
          </w:tcPr>
          <w:p w14:paraId="097739DF" w14:textId="6AE2746F" w:rsidR="000C6FC8" w:rsidRPr="001D136F" w:rsidRDefault="000C6FC8" w:rsidP="000C6FC8">
            <w:pPr>
              <w:jc w:val="both"/>
              <w:rPr>
                <w:color w:val="000000" w:themeColor="text1"/>
              </w:rPr>
            </w:pPr>
            <w:bookmarkStart w:id="4" w:name="_GoBack" w:colFirst="3" w:colLast="3"/>
            <w:proofErr w:type="spellStart"/>
            <w:r w:rsidRPr="001D136F">
              <w:rPr>
                <w:color w:val="000000" w:themeColor="text1"/>
              </w:rPr>
              <w:t>Country_SE</w:t>
            </w:r>
            <w:proofErr w:type="spellEnd"/>
          </w:p>
        </w:tc>
        <w:tc>
          <w:tcPr>
            <w:tcW w:w="1105" w:type="dxa"/>
          </w:tcPr>
          <w:p w14:paraId="3DF3C481" w14:textId="0D52A7B4" w:rsidR="000C6FC8" w:rsidRPr="001D136F" w:rsidRDefault="000C6FC8" w:rsidP="000C6FC8">
            <w:pPr>
              <w:jc w:val="both"/>
              <w:rPr>
                <w:color w:val="000000" w:themeColor="text1"/>
              </w:rPr>
            </w:pPr>
            <w:r>
              <w:rPr>
                <w:color w:val="000000" w:themeColor="text1"/>
              </w:rPr>
              <w:t>NA</w:t>
            </w:r>
          </w:p>
        </w:tc>
        <w:tc>
          <w:tcPr>
            <w:tcW w:w="1165" w:type="dxa"/>
          </w:tcPr>
          <w:p w14:paraId="4BC64DF2" w14:textId="1DDF26E0" w:rsidR="000C6FC8" w:rsidRPr="001D136F" w:rsidRDefault="000C6FC8" w:rsidP="000C6FC8">
            <w:pPr>
              <w:jc w:val="both"/>
              <w:rPr>
                <w:color w:val="000000" w:themeColor="text1"/>
              </w:rPr>
            </w:pPr>
            <w:r>
              <w:rPr>
                <w:color w:val="000000" w:themeColor="text1"/>
              </w:rPr>
              <w:t>NA</w:t>
            </w:r>
          </w:p>
        </w:tc>
        <w:tc>
          <w:tcPr>
            <w:tcW w:w="1179" w:type="dxa"/>
          </w:tcPr>
          <w:p w14:paraId="11A928E4" w14:textId="5918B46F" w:rsidR="000C6FC8" w:rsidRPr="001D136F" w:rsidRDefault="000C6FC8" w:rsidP="000C6FC8">
            <w:pPr>
              <w:jc w:val="both"/>
              <w:rPr>
                <w:color w:val="000000" w:themeColor="text1"/>
              </w:rPr>
            </w:pPr>
            <w:r>
              <w:rPr>
                <w:color w:val="000000" w:themeColor="text1"/>
              </w:rPr>
              <w:t>NA</w:t>
            </w:r>
          </w:p>
        </w:tc>
      </w:tr>
      <w:bookmarkEnd w:id="4"/>
      <w:tr w:rsidR="000C6FC8" w:rsidRPr="001D136F" w14:paraId="3FB5B679" w14:textId="77777777" w:rsidTr="002E5270">
        <w:tc>
          <w:tcPr>
            <w:tcW w:w="1581" w:type="dxa"/>
          </w:tcPr>
          <w:p w14:paraId="06F300F4" w14:textId="684595FD" w:rsidR="000C6FC8" w:rsidRPr="001D136F" w:rsidRDefault="000C6FC8" w:rsidP="000C6FC8">
            <w:pPr>
              <w:jc w:val="both"/>
              <w:rPr>
                <w:color w:val="000000" w:themeColor="text1"/>
              </w:rPr>
            </w:pPr>
            <w:proofErr w:type="spellStart"/>
            <w:r w:rsidRPr="001D136F">
              <w:rPr>
                <w:color w:val="000000" w:themeColor="text1"/>
              </w:rPr>
              <w:t>Country_NZ</w:t>
            </w:r>
            <w:proofErr w:type="spellEnd"/>
          </w:p>
        </w:tc>
        <w:tc>
          <w:tcPr>
            <w:tcW w:w="1105" w:type="dxa"/>
          </w:tcPr>
          <w:p w14:paraId="33784671" w14:textId="14EDEF4B" w:rsidR="000C6FC8" w:rsidRPr="001D136F" w:rsidRDefault="000C6FC8" w:rsidP="000C6FC8">
            <w:pPr>
              <w:jc w:val="both"/>
              <w:rPr>
                <w:color w:val="000000" w:themeColor="text1"/>
              </w:rPr>
            </w:pPr>
            <w:r>
              <w:rPr>
                <w:color w:val="000000" w:themeColor="text1"/>
              </w:rPr>
              <w:t>NA</w:t>
            </w:r>
          </w:p>
        </w:tc>
        <w:tc>
          <w:tcPr>
            <w:tcW w:w="1165" w:type="dxa"/>
          </w:tcPr>
          <w:p w14:paraId="28332090" w14:textId="7BB32B9A" w:rsidR="000C6FC8" w:rsidRPr="001D136F" w:rsidRDefault="000C6FC8" w:rsidP="000C6FC8">
            <w:pPr>
              <w:jc w:val="both"/>
              <w:rPr>
                <w:color w:val="000000" w:themeColor="text1"/>
              </w:rPr>
            </w:pPr>
            <w:r>
              <w:rPr>
                <w:color w:val="000000" w:themeColor="text1"/>
              </w:rPr>
              <w:t>NA</w:t>
            </w:r>
          </w:p>
        </w:tc>
        <w:tc>
          <w:tcPr>
            <w:tcW w:w="1179" w:type="dxa"/>
          </w:tcPr>
          <w:p w14:paraId="4C75010A" w14:textId="1335F439" w:rsidR="000C6FC8" w:rsidRPr="001D136F" w:rsidRDefault="000C6FC8" w:rsidP="000C6FC8">
            <w:pPr>
              <w:jc w:val="both"/>
              <w:rPr>
                <w:color w:val="000000" w:themeColor="text1"/>
              </w:rPr>
            </w:pPr>
            <w:r>
              <w:rPr>
                <w:color w:val="000000" w:themeColor="text1"/>
              </w:rPr>
              <w:t>NA</w:t>
            </w:r>
          </w:p>
        </w:tc>
      </w:tr>
      <w:tr w:rsidR="000C6FC8" w:rsidRPr="001D136F" w14:paraId="09D4BF07" w14:textId="77777777" w:rsidTr="002E5270">
        <w:tc>
          <w:tcPr>
            <w:tcW w:w="1581" w:type="dxa"/>
          </w:tcPr>
          <w:p w14:paraId="392611A1" w14:textId="3CBD6228" w:rsidR="000C6FC8" w:rsidRPr="001D136F" w:rsidRDefault="000C6FC8" w:rsidP="000C6FC8">
            <w:pPr>
              <w:jc w:val="both"/>
              <w:rPr>
                <w:color w:val="000000" w:themeColor="text1"/>
              </w:rPr>
            </w:pPr>
            <w:proofErr w:type="spellStart"/>
            <w:r w:rsidRPr="001D136F">
              <w:rPr>
                <w:color w:val="000000" w:themeColor="text1"/>
              </w:rPr>
              <w:t>Country_NO</w:t>
            </w:r>
            <w:proofErr w:type="spellEnd"/>
          </w:p>
        </w:tc>
        <w:tc>
          <w:tcPr>
            <w:tcW w:w="1105" w:type="dxa"/>
          </w:tcPr>
          <w:p w14:paraId="047F26E2" w14:textId="5AFEC611" w:rsidR="000C6FC8" w:rsidRPr="001D136F" w:rsidRDefault="000C6FC8" w:rsidP="000C6FC8">
            <w:pPr>
              <w:jc w:val="both"/>
              <w:rPr>
                <w:color w:val="000000" w:themeColor="text1"/>
              </w:rPr>
            </w:pPr>
            <w:r>
              <w:rPr>
                <w:color w:val="000000" w:themeColor="text1"/>
              </w:rPr>
              <w:t>NA</w:t>
            </w:r>
          </w:p>
        </w:tc>
        <w:tc>
          <w:tcPr>
            <w:tcW w:w="1165" w:type="dxa"/>
          </w:tcPr>
          <w:p w14:paraId="1D0353F7" w14:textId="7D4C02DB" w:rsidR="000C6FC8" w:rsidRPr="001D136F" w:rsidRDefault="000C6FC8" w:rsidP="000C6FC8">
            <w:pPr>
              <w:jc w:val="both"/>
              <w:rPr>
                <w:color w:val="000000" w:themeColor="text1"/>
              </w:rPr>
            </w:pPr>
            <w:r>
              <w:rPr>
                <w:color w:val="000000" w:themeColor="text1"/>
              </w:rPr>
              <w:t>NA</w:t>
            </w:r>
          </w:p>
        </w:tc>
        <w:tc>
          <w:tcPr>
            <w:tcW w:w="1179" w:type="dxa"/>
          </w:tcPr>
          <w:p w14:paraId="23B8F67C" w14:textId="452BCEAC" w:rsidR="000C6FC8" w:rsidRPr="001D136F" w:rsidRDefault="000C6FC8" w:rsidP="000C6FC8">
            <w:pPr>
              <w:jc w:val="both"/>
              <w:rPr>
                <w:color w:val="000000" w:themeColor="text1"/>
              </w:rPr>
            </w:pPr>
            <w:r>
              <w:rPr>
                <w:color w:val="000000" w:themeColor="text1"/>
              </w:rPr>
              <w:t>NA</w:t>
            </w:r>
          </w:p>
        </w:tc>
      </w:tr>
      <w:tr w:rsidR="000C6FC8" w:rsidRPr="001D136F" w14:paraId="5137FD77" w14:textId="77777777" w:rsidTr="002E5270">
        <w:tc>
          <w:tcPr>
            <w:tcW w:w="1581" w:type="dxa"/>
          </w:tcPr>
          <w:p w14:paraId="41B12A10" w14:textId="187EAB15" w:rsidR="000C6FC8" w:rsidRPr="001D136F" w:rsidRDefault="000C6FC8" w:rsidP="000C6FC8">
            <w:pPr>
              <w:jc w:val="both"/>
              <w:rPr>
                <w:color w:val="000000" w:themeColor="text1"/>
              </w:rPr>
            </w:pPr>
            <w:proofErr w:type="spellStart"/>
            <w:r w:rsidRPr="001D136F">
              <w:rPr>
                <w:color w:val="000000" w:themeColor="text1"/>
              </w:rPr>
              <w:t>Country_NL</w:t>
            </w:r>
            <w:proofErr w:type="spellEnd"/>
          </w:p>
        </w:tc>
        <w:tc>
          <w:tcPr>
            <w:tcW w:w="1105" w:type="dxa"/>
          </w:tcPr>
          <w:p w14:paraId="44A77C55" w14:textId="3E54AB85" w:rsidR="000C6FC8" w:rsidRPr="001D136F" w:rsidRDefault="000C6FC8" w:rsidP="000C6FC8">
            <w:pPr>
              <w:jc w:val="both"/>
              <w:rPr>
                <w:color w:val="000000" w:themeColor="text1"/>
              </w:rPr>
            </w:pPr>
            <w:r>
              <w:rPr>
                <w:color w:val="000000" w:themeColor="text1"/>
              </w:rPr>
              <w:t>NA</w:t>
            </w:r>
          </w:p>
        </w:tc>
        <w:tc>
          <w:tcPr>
            <w:tcW w:w="1165" w:type="dxa"/>
          </w:tcPr>
          <w:p w14:paraId="68599E85" w14:textId="5A643E0E" w:rsidR="000C6FC8" w:rsidRPr="001D136F" w:rsidRDefault="000C6FC8" w:rsidP="000C6FC8">
            <w:pPr>
              <w:jc w:val="both"/>
              <w:rPr>
                <w:color w:val="000000" w:themeColor="text1"/>
              </w:rPr>
            </w:pPr>
            <w:r>
              <w:rPr>
                <w:color w:val="000000" w:themeColor="text1"/>
              </w:rPr>
              <w:t>NA</w:t>
            </w:r>
          </w:p>
        </w:tc>
        <w:tc>
          <w:tcPr>
            <w:tcW w:w="1179" w:type="dxa"/>
          </w:tcPr>
          <w:p w14:paraId="512345C2" w14:textId="518FBEDE" w:rsidR="000C6FC8" w:rsidRPr="001D136F" w:rsidRDefault="000C6FC8" w:rsidP="000C6FC8">
            <w:pPr>
              <w:jc w:val="both"/>
              <w:rPr>
                <w:color w:val="000000" w:themeColor="text1"/>
              </w:rPr>
            </w:pPr>
            <w:r>
              <w:rPr>
                <w:color w:val="000000" w:themeColor="text1"/>
              </w:rPr>
              <w:t>NA</w:t>
            </w:r>
          </w:p>
        </w:tc>
      </w:tr>
      <w:tr w:rsidR="000C6FC8" w:rsidRPr="001D136F" w14:paraId="6959E4B2" w14:textId="77777777" w:rsidTr="002E5270">
        <w:tc>
          <w:tcPr>
            <w:tcW w:w="1581" w:type="dxa"/>
          </w:tcPr>
          <w:p w14:paraId="6C039DD6" w14:textId="7C8B6D26" w:rsidR="000C6FC8" w:rsidRPr="001D136F" w:rsidRDefault="000C6FC8" w:rsidP="000C6FC8">
            <w:pPr>
              <w:jc w:val="both"/>
              <w:rPr>
                <w:color w:val="000000" w:themeColor="text1"/>
              </w:rPr>
            </w:pPr>
            <w:proofErr w:type="spellStart"/>
            <w:r w:rsidRPr="001D136F">
              <w:rPr>
                <w:color w:val="000000" w:themeColor="text1"/>
              </w:rPr>
              <w:t>Country_ML</w:t>
            </w:r>
            <w:proofErr w:type="spellEnd"/>
          </w:p>
        </w:tc>
        <w:tc>
          <w:tcPr>
            <w:tcW w:w="1105" w:type="dxa"/>
          </w:tcPr>
          <w:p w14:paraId="61CB1240" w14:textId="67054AF9" w:rsidR="000C6FC8" w:rsidRPr="001D136F" w:rsidRDefault="000C6FC8" w:rsidP="000C6FC8">
            <w:pPr>
              <w:jc w:val="both"/>
              <w:rPr>
                <w:color w:val="000000" w:themeColor="text1"/>
              </w:rPr>
            </w:pPr>
            <w:r>
              <w:rPr>
                <w:color w:val="000000" w:themeColor="text1"/>
              </w:rPr>
              <w:t>NA</w:t>
            </w:r>
          </w:p>
        </w:tc>
        <w:tc>
          <w:tcPr>
            <w:tcW w:w="1165" w:type="dxa"/>
          </w:tcPr>
          <w:p w14:paraId="468816AA" w14:textId="15D98C8F" w:rsidR="000C6FC8" w:rsidRPr="001D136F" w:rsidRDefault="000C6FC8" w:rsidP="000C6FC8">
            <w:pPr>
              <w:jc w:val="both"/>
              <w:rPr>
                <w:color w:val="000000" w:themeColor="text1"/>
              </w:rPr>
            </w:pPr>
            <w:r>
              <w:rPr>
                <w:color w:val="000000" w:themeColor="text1"/>
              </w:rPr>
              <w:t>NA</w:t>
            </w:r>
          </w:p>
        </w:tc>
        <w:tc>
          <w:tcPr>
            <w:tcW w:w="1179" w:type="dxa"/>
          </w:tcPr>
          <w:p w14:paraId="6DDA436F" w14:textId="00A6AAA5" w:rsidR="000C6FC8" w:rsidRPr="001D136F" w:rsidRDefault="000C6FC8" w:rsidP="000C6FC8">
            <w:pPr>
              <w:jc w:val="both"/>
              <w:rPr>
                <w:color w:val="000000" w:themeColor="text1"/>
              </w:rPr>
            </w:pPr>
            <w:r>
              <w:rPr>
                <w:color w:val="000000" w:themeColor="text1"/>
              </w:rPr>
              <w:t>NA</w:t>
            </w:r>
          </w:p>
        </w:tc>
      </w:tr>
      <w:tr w:rsidR="000C6FC8" w:rsidRPr="001D136F" w14:paraId="413D4A5D" w14:textId="77777777" w:rsidTr="002E5270">
        <w:tc>
          <w:tcPr>
            <w:tcW w:w="1581" w:type="dxa"/>
          </w:tcPr>
          <w:p w14:paraId="38A765BE" w14:textId="408C62A6" w:rsidR="000C6FC8" w:rsidRPr="001D136F" w:rsidRDefault="000C6FC8" w:rsidP="000C6FC8">
            <w:pPr>
              <w:jc w:val="both"/>
              <w:rPr>
                <w:color w:val="000000" w:themeColor="text1"/>
              </w:rPr>
            </w:pPr>
            <w:proofErr w:type="spellStart"/>
            <w:r w:rsidRPr="001D136F">
              <w:rPr>
                <w:color w:val="000000" w:themeColor="text1"/>
              </w:rPr>
              <w:t>Country_MX</w:t>
            </w:r>
            <w:proofErr w:type="spellEnd"/>
          </w:p>
        </w:tc>
        <w:tc>
          <w:tcPr>
            <w:tcW w:w="1105" w:type="dxa"/>
          </w:tcPr>
          <w:p w14:paraId="08F70524" w14:textId="2D8EF9B3" w:rsidR="000C6FC8" w:rsidRPr="001D136F" w:rsidRDefault="000C6FC8" w:rsidP="000C6FC8">
            <w:pPr>
              <w:jc w:val="both"/>
              <w:rPr>
                <w:color w:val="000000" w:themeColor="text1"/>
              </w:rPr>
            </w:pPr>
            <w:r>
              <w:rPr>
                <w:color w:val="000000" w:themeColor="text1"/>
              </w:rPr>
              <w:t>NA</w:t>
            </w:r>
          </w:p>
        </w:tc>
        <w:tc>
          <w:tcPr>
            <w:tcW w:w="1165" w:type="dxa"/>
          </w:tcPr>
          <w:p w14:paraId="078CE4C3" w14:textId="0AF841C7" w:rsidR="000C6FC8" w:rsidRPr="001D136F" w:rsidRDefault="000C6FC8" w:rsidP="000C6FC8">
            <w:pPr>
              <w:jc w:val="both"/>
              <w:rPr>
                <w:color w:val="000000" w:themeColor="text1"/>
              </w:rPr>
            </w:pPr>
            <w:r>
              <w:rPr>
                <w:color w:val="000000" w:themeColor="text1"/>
              </w:rPr>
              <w:t>NA</w:t>
            </w:r>
          </w:p>
        </w:tc>
        <w:tc>
          <w:tcPr>
            <w:tcW w:w="1179" w:type="dxa"/>
          </w:tcPr>
          <w:p w14:paraId="4330C689" w14:textId="0A505D2C" w:rsidR="000C6FC8" w:rsidRPr="001D136F" w:rsidRDefault="000C6FC8" w:rsidP="000C6FC8">
            <w:pPr>
              <w:jc w:val="both"/>
              <w:rPr>
                <w:color w:val="000000" w:themeColor="text1"/>
              </w:rPr>
            </w:pPr>
            <w:r>
              <w:rPr>
                <w:color w:val="000000" w:themeColor="text1"/>
              </w:rPr>
              <w:t>NA</w:t>
            </w:r>
          </w:p>
        </w:tc>
      </w:tr>
      <w:tr w:rsidR="000C6FC8" w:rsidRPr="001D136F" w14:paraId="35A6ECFA" w14:textId="77777777" w:rsidTr="002E5270">
        <w:tc>
          <w:tcPr>
            <w:tcW w:w="1581" w:type="dxa"/>
          </w:tcPr>
          <w:p w14:paraId="675AAE65" w14:textId="0DB15E9E" w:rsidR="000C6FC8" w:rsidRPr="001D136F" w:rsidRDefault="000C6FC8" w:rsidP="000C6FC8">
            <w:pPr>
              <w:jc w:val="both"/>
              <w:rPr>
                <w:color w:val="000000" w:themeColor="text1"/>
              </w:rPr>
            </w:pPr>
            <w:proofErr w:type="spellStart"/>
            <w:r w:rsidRPr="001D136F">
              <w:rPr>
                <w:color w:val="000000" w:themeColor="text1"/>
              </w:rPr>
              <w:t>Country_LU</w:t>
            </w:r>
            <w:proofErr w:type="spellEnd"/>
          </w:p>
        </w:tc>
        <w:tc>
          <w:tcPr>
            <w:tcW w:w="1105" w:type="dxa"/>
          </w:tcPr>
          <w:p w14:paraId="1CE14604" w14:textId="4918C519" w:rsidR="000C6FC8" w:rsidRPr="001D136F" w:rsidRDefault="000C6FC8" w:rsidP="000C6FC8">
            <w:pPr>
              <w:jc w:val="both"/>
              <w:rPr>
                <w:color w:val="000000" w:themeColor="text1"/>
              </w:rPr>
            </w:pPr>
            <w:r>
              <w:rPr>
                <w:color w:val="000000" w:themeColor="text1"/>
              </w:rPr>
              <w:t>NA</w:t>
            </w:r>
          </w:p>
        </w:tc>
        <w:tc>
          <w:tcPr>
            <w:tcW w:w="1165" w:type="dxa"/>
          </w:tcPr>
          <w:p w14:paraId="0947BB75" w14:textId="740D1295" w:rsidR="000C6FC8" w:rsidRPr="001D136F" w:rsidRDefault="000C6FC8" w:rsidP="000C6FC8">
            <w:pPr>
              <w:jc w:val="both"/>
              <w:rPr>
                <w:color w:val="000000" w:themeColor="text1"/>
              </w:rPr>
            </w:pPr>
            <w:r>
              <w:rPr>
                <w:color w:val="000000" w:themeColor="text1"/>
              </w:rPr>
              <w:t>NA</w:t>
            </w:r>
          </w:p>
        </w:tc>
        <w:tc>
          <w:tcPr>
            <w:tcW w:w="1179" w:type="dxa"/>
          </w:tcPr>
          <w:p w14:paraId="1FEF2D3B" w14:textId="429F401E" w:rsidR="000C6FC8" w:rsidRPr="001D136F" w:rsidRDefault="000C6FC8" w:rsidP="000C6FC8">
            <w:pPr>
              <w:jc w:val="both"/>
              <w:rPr>
                <w:color w:val="000000" w:themeColor="text1"/>
              </w:rPr>
            </w:pPr>
            <w:r>
              <w:rPr>
                <w:color w:val="000000" w:themeColor="text1"/>
              </w:rPr>
              <w:t>NA</w:t>
            </w:r>
          </w:p>
        </w:tc>
      </w:tr>
      <w:tr w:rsidR="000C6FC8" w:rsidRPr="001D136F" w14:paraId="61EFAF64" w14:textId="77777777" w:rsidTr="002E5270">
        <w:tc>
          <w:tcPr>
            <w:tcW w:w="1581" w:type="dxa"/>
          </w:tcPr>
          <w:p w14:paraId="5FDE03AB" w14:textId="10E45327" w:rsidR="000C6FC8" w:rsidRPr="001D136F" w:rsidRDefault="000C6FC8" w:rsidP="000C6FC8">
            <w:pPr>
              <w:jc w:val="both"/>
              <w:rPr>
                <w:color w:val="000000" w:themeColor="text1"/>
              </w:rPr>
            </w:pPr>
            <w:proofErr w:type="spellStart"/>
            <w:r w:rsidRPr="001D136F">
              <w:rPr>
                <w:color w:val="000000" w:themeColor="text1"/>
              </w:rPr>
              <w:lastRenderedPageBreak/>
              <w:t>Country_JP</w:t>
            </w:r>
            <w:proofErr w:type="spellEnd"/>
          </w:p>
        </w:tc>
        <w:tc>
          <w:tcPr>
            <w:tcW w:w="1105" w:type="dxa"/>
          </w:tcPr>
          <w:p w14:paraId="633F9095" w14:textId="0109176A" w:rsidR="000C6FC8" w:rsidRPr="001D136F" w:rsidRDefault="000C6FC8" w:rsidP="000C6FC8">
            <w:pPr>
              <w:jc w:val="both"/>
              <w:rPr>
                <w:color w:val="000000" w:themeColor="text1"/>
              </w:rPr>
            </w:pPr>
            <w:r>
              <w:rPr>
                <w:color w:val="000000" w:themeColor="text1"/>
              </w:rPr>
              <w:t>NA</w:t>
            </w:r>
          </w:p>
        </w:tc>
        <w:tc>
          <w:tcPr>
            <w:tcW w:w="1165" w:type="dxa"/>
          </w:tcPr>
          <w:p w14:paraId="189A9FB0" w14:textId="3925055F" w:rsidR="000C6FC8" w:rsidRPr="001D136F" w:rsidRDefault="000C6FC8" w:rsidP="000C6FC8">
            <w:pPr>
              <w:jc w:val="both"/>
              <w:rPr>
                <w:color w:val="000000" w:themeColor="text1"/>
              </w:rPr>
            </w:pPr>
            <w:r>
              <w:rPr>
                <w:color w:val="000000" w:themeColor="text1"/>
              </w:rPr>
              <w:t>NA</w:t>
            </w:r>
          </w:p>
        </w:tc>
        <w:tc>
          <w:tcPr>
            <w:tcW w:w="1179" w:type="dxa"/>
          </w:tcPr>
          <w:p w14:paraId="7EECEA91" w14:textId="4D22C1D1" w:rsidR="000C6FC8" w:rsidRPr="001D136F" w:rsidRDefault="000C6FC8" w:rsidP="000C6FC8">
            <w:pPr>
              <w:jc w:val="both"/>
              <w:rPr>
                <w:color w:val="000000" w:themeColor="text1"/>
              </w:rPr>
            </w:pPr>
            <w:r>
              <w:rPr>
                <w:color w:val="000000" w:themeColor="text1"/>
              </w:rPr>
              <w:t>NA</w:t>
            </w:r>
          </w:p>
        </w:tc>
      </w:tr>
      <w:tr w:rsidR="000C6FC8" w:rsidRPr="001D136F" w14:paraId="37AAE4FB" w14:textId="77777777" w:rsidTr="002E5270">
        <w:tc>
          <w:tcPr>
            <w:tcW w:w="1581" w:type="dxa"/>
          </w:tcPr>
          <w:p w14:paraId="43286CC4" w14:textId="3F967AF4" w:rsidR="000C6FC8" w:rsidRPr="001D136F" w:rsidRDefault="000C6FC8" w:rsidP="000C6FC8">
            <w:pPr>
              <w:jc w:val="both"/>
              <w:rPr>
                <w:color w:val="000000" w:themeColor="text1"/>
              </w:rPr>
            </w:pPr>
            <w:proofErr w:type="spellStart"/>
            <w:r w:rsidRPr="001D136F">
              <w:rPr>
                <w:color w:val="000000" w:themeColor="text1"/>
              </w:rPr>
              <w:t>Country_IT</w:t>
            </w:r>
            <w:proofErr w:type="spellEnd"/>
          </w:p>
        </w:tc>
        <w:tc>
          <w:tcPr>
            <w:tcW w:w="1105" w:type="dxa"/>
          </w:tcPr>
          <w:p w14:paraId="00E16217" w14:textId="56C6023F" w:rsidR="000C6FC8" w:rsidRPr="001D136F" w:rsidRDefault="000C6FC8" w:rsidP="000C6FC8">
            <w:pPr>
              <w:jc w:val="both"/>
              <w:rPr>
                <w:color w:val="000000" w:themeColor="text1"/>
              </w:rPr>
            </w:pPr>
            <w:r>
              <w:rPr>
                <w:color w:val="000000" w:themeColor="text1"/>
              </w:rPr>
              <w:t>NA</w:t>
            </w:r>
          </w:p>
        </w:tc>
        <w:tc>
          <w:tcPr>
            <w:tcW w:w="1165" w:type="dxa"/>
          </w:tcPr>
          <w:p w14:paraId="617CB963" w14:textId="739841BF" w:rsidR="000C6FC8" w:rsidRPr="001D136F" w:rsidRDefault="000C6FC8" w:rsidP="000C6FC8">
            <w:pPr>
              <w:jc w:val="both"/>
              <w:rPr>
                <w:color w:val="000000" w:themeColor="text1"/>
              </w:rPr>
            </w:pPr>
            <w:r>
              <w:rPr>
                <w:color w:val="000000" w:themeColor="text1"/>
              </w:rPr>
              <w:t>NA</w:t>
            </w:r>
          </w:p>
        </w:tc>
        <w:tc>
          <w:tcPr>
            <w:tcW w:w="1179" w:type="dxa"/>
          </w:tcPr>
          <w:p w14:paraId="08E0EB2D" w14:textId="6DBAE96B" w:rsidR="000C6FC8" w:rsidRPr="001D136F" w:rsidRDefault="000C6FC8" w:rsidP="000C6FC8">
            <w:pPr>
              <w:jc w:val="both"/>
              <w:rPr>
                <w:color w:val="000000" w:themeColor="text1"/>
              </w:rPr>
            </w:pPr>
            <w:r>
              <w:rPr>
                <w:color w:val="000000" w:themeColor="text1"/>
              </w:rPr>
              <w:t>NA</w:t>
            </w:r>
          </w:p>
        </w:tc>
      </w:tr>
      <w:tr w:rsidR="000C6FC8" w:rsidRPr="001D136F" w14:paraId="6DBB6A0C" w14:textId="77777777" w:rsidTr="002E5270">
        <w:tc>
          <w:tcPr>
            <w:tcW w:w="1581" w:type="dxa"/>
          </w:tcPr>
          <w:p w14:paraId="321F3D89" w14:textId="7F26F6C0" w:rsidR="000C6FC8" w:rsidRPr="001D136F" w:rsidRDefault="000C6FC8" w:rsidP="000C6FC8">
            <w:pPr>
              <w:jc w:val="both"/>
              <w:rPr>
                <w:color w:val="000000" w:themeColor="text1"/>
              </w:rPr>
            </w:pPr>
            <w:proofErr w:type="spellStart"/>
            <w:r w:rsidRPr="001D136F">
              <w:rPr>
                <w:color w:val="000000" w:themeColor="text1"/>
              </w:rPr>
              <w:t>Country_IE</w:t>
            </w:r>
            <w:proofErr w:type="spellEnd"/>
          </w:p>
        </w:tc>
        <w:tc>
          <w:tcPr>
            <w:tcW w:w="1105" w:type="dxa"/>
          </w:tcPr>
          <w:p w14:paraId="73888E21" w14:textId="1285C44C" w:rsidR="000C6FC8" w:rsidRPr="001D136F" w:rsidRDefault="000C6FC8" w:rsidP="000C6FC8">
            <w:pPr>
              <w:jc w:val="both"/>
              <w:rPr>
                <w:color w:val="000000" w:themeColor="text1"/>
              </w:rPr>
            </w:pPr>
            <w:r>
              <w:rPr>
                <w:color w:val="000000" w:themeColor="text1"/>
              </w:rPr>
              <w:t>NA</w:t>
            </w:r>
          </w:p>
        </w:tc>
        <w:tc>
          <w:tcPr>
            <w:tcW w:w="1165" w:type="dxa"/>
          </w:tcPr>
          <w:p w14:paraId="58C16E44" w14:textId="0780604A" w:rsidR="000C6FC8" w:rsidRPr="001D136F" w:rsidRDefault="000C6FC8" w:rsidP="000C6FC8">
            <w:pPr>
              <w:jc w:val="both"/>
              <w:rPr>
                <w:color w:val="000000" w:themeColor="text1"/>
              </w:rPr>
            </w:pPr>
            <w:r>
              <w:rPr>
                <w:color w:val="000000" w:themeColor="text1"/>
              </w:rPr>
              <w:t>NA</w:t>
            </w:r>
          </w:p>
        </w:tc>
        <w:tc>
          <w:tcPr>
            <w:tcW w:w="1179" w:type="dxa"/>
          </w:tcPr>
          <w:p w14:paraId="0FAFFE4C" w14:textId="66B7E006" w:rsidR="000C6FC8" w:rsidRPr="001D136F" w:rsidRDefault="000C6FC8" w:rsidP="000C6FC8">
            <w:pPr>
              <w:jc w:val="both"/>
              <w:rPr>
                <w:color w:val="000000" w:themeColor="text1"/>
              </w:rPr>
            </w:pPr>
            <w:r>
              <w:rPr>
                <w:color w:val="000000" w:themeColor="text1"/>
              </w:rPr>
              <w:t>NA</w:t>
            </w:r>
          </w:p>
        </w:tc>
      </w:tr>
      <w:tr w:rsidR="000C6FC8" w:rsidRPr="001D136F" w14:paraId="5788D163" w14:textId="77777777" w:rsidTr="002E5270">
        <w:tc>
          <w:tcPr>
            <w:tcW w:w="1581" w:type="dxa"/>
          </w:tcPr>
          <w:p w14:paraId="49E0304A" w14:textId="183C75F7" w:rsidR="000C6FC8" w:rsidRPr="001D136F" w:rsidRDefault="000C6FC8" w:rsidP="000C6FC8">
            <w:pPr>
              <w:jc w:val="both"/>
              <w:rPr>
                <w:color w:val="000000" w:themeColor="text1"/>
              </w:rPr>
            </w:pPr>
            <w:proofErr w:type="spellStart"/>
            <w:r w:rsidRPr="001D136F">
              <w:rPr>
                <w:color w:val="000000" w:themeColor="text1"/>
              </w:rPr>
              <w:t>Country_HK</w:t>
            </w:r>
            <w:proofErr w:type="spellEnd"/>
          </w:p>
        </w:tc>
        <w:tc>
          <w:tcPr>
            <w:tcW w:w="1105" w:type="dxa"/>
          </w:tcPr>
          <w:p w14:paraId="38A9704F" w14:textId="18E455FF" w:rsidR="000C6FC8" w:rsidRPr="001D136F" w:rsidRDefault="000C6FC8" w:rsidP="000C6FC8">
            <w:pPr>
              <w:jc w:val="both"/>
              <w:rPr>
                <w:color w:val="000000" w:themeColor="text1"/>
              </w:rPr>
            </w:pPr>
            <w:r>
              <w:rPr>
                <w:color w:val="000000" w:themeColor="text1"/>
              </w:rPr>
              <w:t>NA</w:t>
            </w:r>
          </w:p>
        </w:tc>
        <w:tc>
          <w:tcPr>
            <w:tcW w:w="1165" w:type="dxa"/>
          </w:tcPr>
          <w:p w14:paraId="57464FFA" w14:textId="6FC6F020" w:rsidR="000C6FC8" w:rsidRPr="001D136F" w:rsidRDefault="000C6FC8" w:rsidP="000C6FC8">
            <w:pPr>
              <w:jc w:val="both"/>
              <w:rPr>
                <w:color w:val="000000" w:themeColor="text1"/>
              </w:rPr>
            </w:pPr>
            <w:r>
              <w:rPr>
                <w:color w:val="000000" w:themeColor="text1"/>
              </w:rPr>
              <w:t>NA</w:t>
            </w:r>
          </w:p>
        </w:tc>
        <w:tc>
          <w:tcPr>
            <w:tcW w:w="1179" w:type="dxa"/>
          </w:tcPr>
          <w:p w14:paraId="3F771C63" w14:textId="021199AC" w:rsidR="000C6FC8" w:rsidRPr="001D136F" w:rsidRDefault="000C6FC8" w:rsidP="000C6FC8">
            <w:pPr>
              <w:jc w:val="both"/>
              <w:rPr>
                <w:color w:val="000000" w:themeColor="text1"/>
              </w:rPr>
            </w:pPr>
            <w:r>
              <w:rPr>
                <w:color w:val="000000" w:themeColor="text1"/>
              </w:rPr>
              <w:t>NA</w:t>
            </w:r>
          </w:p>
        </w:tc>
      </w:tr>
      <w:tr w:rsidR="000C6FC8" w:rsidRPr="001D136F" w14:paraId="4CF866B8" w14:textId="77777777" w:rsidTr="002E5270">
        <w:tc>
          <w:tcPr>
            <w:tcW w:w="1581" w:type="dxa"/>
          </w:tcPr>
          <w:p w14:paraId="36D5B17C" w14:textId="5C9BF705" w:rsidR="000C6FC8" w:rsidRPr="001D136F" w:rsidRDefault="000C6FC8" w:rsidP="000C6FC8">
            <w:pPr>
              <w:jc w:val="both"/>
              <w:rPr>
                <w:color w:val="000000" w:themeColor="text1"/>
              </w:rPr>
            </w:pPr>
            <w:proofErr w:type="spellStart"/>
            <w:r w:rsidRPr="001D136F">
              <w:rPr>
                <w:color w:val="000000" w:themeColor="text1"/>
              </w:rPr>
              <w:t>Country_GB</w:t>
            </w:r>
            <w:proofErr w:type="spellEnd"/>
          </w:p>
        </w:tc>
        <w:tc>
          <w:tcPr>
            <w:tcW w:w="1105" w:type="dxa"/>
          </w:tcPr>
          <w:p w14:paraId="3F06B8D0" w14:textId="07CC775F" w:rsidR="000C6FC8" w:rsidRPr="001D136F" w:rsidRDefault="000C6FC8" w:rsidP="000C6FC8">
            <w:pPr>
              <w:jc w:val="both"/>
              <w:rPr>
                <w:color w:val="000000" w:themeColor="text1"/>
              </w:rPr>
            </w:pPr>
            <w:r>
              <w:rPr>
                <w:color w:val="000000" w:themeColor="text1"/>
              </w:rPr>
              <w:t>NA</w:t>
            </w:r>
          </w:p>
        </w:tc>
        <w:tc>
          <w:tcPr>
            <w:tcW w:w="1165" w:type="dxa"/>
          </w:tcPr>
          <w:p w14:paraId="7FECEA6F" w14:textId="11F18387" w:rsidR="000C6FC8" w:rsidRPr="001D136F" w:rsidRDefault="000C6FC8" w:rsidP="000C6FC8">
            <w:pPr>
              <w:jc w:val="both"/>
              <w:rPr>
                <w:color w:val="000000" w:themeColor="text1"/>
              </w:rPr>
            </w:pPr>
            <w:r>
              <w:rPr>
                <w:color w:val="000000" w:themeColor="text1"/>
              </w:rPr>
              <w:t>NA</w:t>
            </w:r>
          </w:p>
        </w:tc>
        <w:tc>
          <w:tcPr>
            <w:tcW w:w="1179" w:type="dxa"/>
          </w:tcPr>
          <w:p w14:paraId="3EEAB396" w14:textId="6A0DA723" w:rsidR="000C6FC8" w:rsidRPr="001D136F" w:rsidRDefault="000C6FC8" w:rsidP="000C6FC8">
            <w:pPr>
              <w:jc w:val="both"/>
              <w:rPr>
                <w:color w:val="000000" w:themeColor="text1"/>
              </w:rPr>
            </w:pPr>
            <w:r>
              <w:rPr>
                <w:color w:val="000000" w:themeColor="text1"/>
              </w:rPr>
              <w:t>NA</w:t>
            </w:r>
          </w:p>
        </w:tc>
      </w:tr>
      <w:tr w:rsidR="000C6FC8" w:rsidRPr="001D136F" w14:paraId="161F125E" w14:textId="77777777" w:rsidTr="002E5270">
        <w:tc>
          <w:tcPr>
            <w:tcW w:w="1581" w:type="dxa"/>
          </w:tcPr>
          <w:p w14:paraId="708989E4" w14:textId="0B74B569" w:rsidR="000C6FC8" w:rsidRPr="001D136F" w:rsidRDefault="000C6FC8" w:rsidP="000C6FC8">
            <w:pPr>
              <w:jc w:val="both"/>
              <w:rPr>
                <w:color w:val="000000" w:themeColor="text1"/>
              </w:rPr>
            </w:pPr>
            <w:proofErr w:type="spellStart"/>
            <w:r w:rsidRPr="001D136F">
              <w:rPr>
                <w:color w:val="000000" w:themeColor="text1"/>
              </w:rPr>
              <w:t>Country_FR</w:t>
            </w:r>
            <w:proofErr w:type="spellEnd"/>
          </w:p>
        </w:tc>
        <w:tc>
          <w:tcPr>
            <w:tcW w:w="1105" w:type="dxa"/>
          </w:tcPr>
          <w:p w14:paraId="677BE2FE" w14:textId="796FD1D8" w:rsidR="000C6FC8" w:rsidRPr="001D136F" w:rsidRDefault="000C6FC8" w:rsidP="000C6FC8">
            <w:pPr>
              <w:jc w:val="both"/>
              <w:rPr>
                <w:color w:val="000000" w:themeColor="text1"/>
              </w:rPr>
            </w:pPr>
            <w:r>
              <w:rPr>
                <w:color w:val="000000" w:themeColor="text1"/>
              </w:rPr>
              <w:t>NA</w:t>
            </w:r>
          </w:p>
        </w:tc>
        <w:tc>
          <w:tcPr>
            <w:tcW w:w="1165" w:type="dxa"/>
          </w:tcPr>
          <w:p w14:paraId="16C00B29" w14:textId="0610751B" w:rsidR="000C6FC8" w:rsidRPr="001D136F" w:rsidRDefault="000C6FC8" w:rsidP="000C6FC8">
            <w:pPr>
              <w:jc w:val="both"/>
              <w:rPr>
                <w:color w:val="000000" w:themeColor="text1"/>
              </w:rPr>
            </w:pPr>
            <w:r>
              <w:rPr>
                <w:color w:val="000000" w:themeColor="text1"/>
              </w:rPr>
              <w:t>NA</w:t>
            </w:r>
          </w:p>
        </w:tc>
        <w:tc>
          <w:tcPr>
            <w:tcW w:w="1179" w:type="dxa"/>
          </w:tcPr>
          <w:p w14:paraId="6078D20C" w14:textId="0DE1D281" w:rsidR="000C6FC8" w:rsidRPr="001D136F" w:rsidRDefault="000C6FC8" w:rsidP="000C6FC8">
            <w:pPr>
              <w:jc w:val="both"/>
              <w:rPr>
                <w:color w:val="000000" w:themeColor="text1"/>
              </w:rPr>
            </w:pPr>
            <w:r>
              <w:rPr>
                <w:color w:val="000000" w:themeColor="text1"/>
              </w:rPr>
              <w:t>NA</w:t>
            </w:r>
          </w:p>
        </w:tc>
      </w:tr>
      <w:tr w:rsidR="000C6FC8" w:rsidRPr="001D136F" w14:paraId="3C36F58F" w14:textId="77777777" w:rsidTr="002E5270">
        <w:tc>
          <w:tcPr>
            <w:tcW w:w="1581" w:type="dxa"/>
          </w:tcPr>
          <w:p w14:paraId="41106B3A" w14:textId="72AC2AB5" w:rsidR="000C6FC8" w:rsidRPr="001D136F" w:rsidRDefault="000C6FC8" w:rsidP="000C6FC8">
            <w:pPr>
              <w:jc w:val="both"/>
              <w:rPr>
                <w:color w:val="000000" w:themeColor="text1"/>
              </w:rPr>
            </w:pPr>
            <w:proofErr w:type="spellStart"/>
            <w:r w:rsidRPr="001D136F">
              <w:rPr>
                <w:color w:val="000000" w:themeColor="text1"/>
              </w:rPr>
              <w:t>Country_ES</w:t>
            </w:r>
            <w:proofErr w:type="spellEnd"/>
          </w:p>
        </w:tc>
        <w:tc>
          <w:tcPr>
            <w:tcW w:w="1105" w:type="dxa"/>
          </w:tcPr>
          <w:p w14:paraId="2DEE6A10" w14:textId="3071B089" w:rsidR="000C6FC8" w:rsidRPr="001D136F" w:rsidRDefault="000C6FC8" w:rsidP="000C6FC8">
            <w:pPr>
              <w:jc w:val="both"/>
              <w:rPr>
                <w:color w:val="000000" w:themeColor="text1"/>
              </w:rPr>
            </w:pPr>
            <w:r>
              <w:rPr>
                <w:color w:val="000000" w:themeColor="text1"/>
              </w:rPr>
              <w:t>NA</w:t>
            </w:r>
          </w:p>
        </w:tc>
        <w:tc>
          <w:tcPr>
            <w:tcW w:w="1165" w:type="dxa"/>
          </w:tcPr>
          <w:p w14:paraId="2E67A10F" w14:textId="5A2984AE" w:rsidR="000C6FC8" w:rsidRPr="001D136F" w:rsidRDefault="000C6FC8" w:rsidP="000C6FC8">
            <w:pPr>
              <w:jc w:val="both"/>
              <w:rPr>
                <w:color w:val="000000" w:themeColor="text1"/>
              </w:rPr>
            </w:pPr>
            <w:r>
              <w:rPr>
                <w:color w:val="000000" w:themeColor="text1"/>
              </w:rPr>
              <w:t>NA</w:t>
            </w:r>
          </w:p>
        </w:tc>
        <w:tc>
          <w:tcPr>
            <w:tcW w:w="1179" w:type="dxa"/>
          </w:tcPr>
          <w:p w14:paraId="589A8D98" w14:textId="74D7DDE1" w:rsidR="000C6FC8" w:rsidRPr="001D136F" w:rsidRDefault="000C6FC8" w:rsidP="000C6FC8">
            <w:pPr>
              <w:jc w:val="both"/>
              <w:rPr>
                <w:color w:val="000000" w:themeColor="text1"/>
              </w:rPr>
            </w:pPr>
            <w:r>
              <w:rPr>
                <w:color w:val="000000" w:themeColor="text1"/>
              </w:rPr>
              <w:t>NA</w:t>
            </w:r>
          </w:p>
        </w:tc>
      </w:tr>
      <w:tr w:rsidR="000C6FC8" w:rsidRPr="001D136F" w14:paraId="3412C38E" w14:textId="77777777" w:rsidTr="002E5270">
        <w:tc>
          <w:tcPr>
            <w:tcW w:w="1581" w:type="dxa"/>
          </w:tcPr>
          <w:p w14:paraId="237733A9" w14:textId="5D0E482E" w:rsidR="000C6FC8" w:rsidRPr="001D136F" w:rsidRDefault="000C6FC8" w:rsidP="000C6FC8">
            <w:pPr>
              <w:jc w:val="both"/>
              <w:rPr>
                <w:color w:val="000000" w:themeColor="text1"/>
              </w:rPr>
            </w:pPr>
            <w:proofErr w:type="spellStart"/>
            <w:r w:rsidRPr="001D136F">
              <w:rPr>
                <w:color w:val="000000" w:themeColor="text1"/>
              </w:rPr>
              <w:t>Country_DK</w:t>
            </w:r>
            <w:proofErr w:type="spellEnd"/>
          </w:p>
        </w:tc>
        <w:tc>
          <w:tcPr>
            <w:tcW w:w="1105" w:type="dxa"/>
          </w:tcPr>
          <w:p w14:paraId="2F05A387" w14:textId="1BD00B11" w:rsidR="000C6FC8" w:rsidRPr="001D136F" w:rsidRDefault="000C6FC8" w:rsidP="000C6FC8">
            <w:pPr>
              <w:jc w:val="both"/>
              <w:rPr>
                <w:color w:val="000000" w:themeColor="text1"/>
              </w:rPr>
            </w:pPr>
            <w:r>
              <w:rPr>
                <w:color w:val="000000" w:themeColor="text1"/>
              </w:rPr>
              <w:t>NA</w:t>
            </w:r>
          </w:p>
        </w:tc>
        <w:tc>
          <w:tcPr>
            <w:tcW w:w="1165" w:type="dxa"/>
          </w:tcPr>
          <w:p w14:paraId="065F3050" w14:textId="0B9936A5" w:rsidR="000C6FC8" w:rsidRPr="001D136F" w:rsidRDefault="000C6FC8" w:rsidP="000C6FC8">
            <w:pPr>
              <w:jc w:val="both"/>
              <w:rPr>
                <w:color w:val="000000" w:themeColor="text1"/>
              </w:rPr>
            </w:pPr>
            <w:r>
              <w:rPr>
                <w:color w:val="000000" w:themeColor="text1"/>
              </w:rPr>
              <w:t>NA</w:t>
            </w:r>
          </w:p>
        </w:tc>
        <w:tc>
          <w:tcPr>
            <w:tcW w:w="1179" w:type="dxa"/>
          </w:tcPr>
          <w:p w14:paraId="0CCD1E5E" w14:textId="2544B52A" w:rsidR="000C6FC8" w:rsidRPr="001D136F" w:rsidRDefault="000C6FC8" w:rsidP="000C6FC8">
            <w:pPr>
              <w:jc w:val="both"/>
              <w:rPr>
                <w:color w:val="000000" w:themeColor="text1"/>
              </w:rPr>
            </w:pPr>
            <w:r>
              <w:rPr>
                <w:color w:val="000000" w:themeColor="text1"/>
              </w:rPr>
              <w:t>NA</w:t>
            </w:r>
          </w:p>
        </w:tc>
      </w:tr>
      <w:tr w:rsidR="000C6FC8" w:rsidRPr="001D136F" w14:paraId="04A3913F" w14:textId="77777777" w:rsidTr="002E5270">
        <w:tc>
          <w:tcPr>
            <w:tcW w:w="1581" w:type="dxa"/>
          </w:tcPr>
          <w:p w14:paraId="4EE4FC65" w14:textId="44639A4C" w:rsidR="000C6FC8" w:rsidRPr="001D136F" w:rsidRDefault="000C6FC8" w:rsidP="000C6FC8">
            <w:pPr>
              <w:jc w:val="both"/>
              <w:rPr>
                <w:color w:val="000000" w:themeColor="text1"/>
              </w:rPr>
            </w:pPr>
            <w:proofErr w:type="spellStart"/>
            <w:r w:rsidRPr="001D136F">
              <w:rPr>
                <w:color w:val="000000" w:themeColor="text1"/>
              </w:rPr>
              <w:t>Country_DE</w:t>
            </w:r>
            <w:proofErr w:type="spellEnd"/>
          </w:p>
        </w:tc>
        <w:tc>
          <w:tcPr>
            <w:tcW w:w="1105" w:type="dxa"/>
          </w:tcPr>
          <w:p w14:paraId="41B3986A" w14:textId="70F84113" w:rsidR="000C6FC8" w:rsidRPr="001D136F" w:rsidRDefault="000C6FC8" w:rsidP="000C6FC8">
            <w:pPr>
              <w:jc w:val="both"/>
              <w:rPr>
                <w:color w:val="000000" w:themeColor="text1"/>
              </w:rPr>
            </w:pPr>
            <w:r>
              <w:rPr>
                <w:color w:val="000000" w:themeColor="text1"/>
              </w:rPr>
              <w:t>NA</w:t>
            </w:r>
          </w:p>
        </w:tc>
        <w:tc>
          <w:tcPr>
            <w:tcW w:w="1165" w:type="dxa"/>
          </w:tcPr>
          <w:p w14:paraId="21EAFFAA" w14:textId="5BB7E550" w:rsidR="000C6FC8" w:rsidRPr="001D136F" w:rsidRDefault="000C6FC8" w:rsidP="000C6FC8">
            <w:pPr>
              <w:jc w:val="both"/>
              <w:rPr>
                <w:color w:val="000000" w:themeColor="text1"/>
              </w:rPr>
            </w:pPr>
            <w:r>
              <w:rPr>
                <w:color w:val="000000" w:themeColor="text1"/>
              </w:rPr>
              <w:t>NA</w:t>
            </w:r>
          </w:p>
        </w:tc>
        <w:tc>
          <w:tcPr>
            <w:tcW w:w="1179" w:type="dxa"/>
          </w:tcPr>
          <w:p w14:paraId="4F5ED87A" w14:textId="695868CB" w:rsidR="000C6FC8" w:rsidRPr="001D136F" w:rsidRDefault="000C6FC8" w:rsidP="000C6FC8">
            <w:pPr>
              <w:jc w:val="both"/>
              <w:rPr>
                <w:color w:val="000000" w:themeColor="text1"/>
              </w:rPr>
            </w:pPr>
            <w:r>
              <w:rPr>
                <w:color w:val="000000" w:themeColor="text1"/>
              </w:rPr>
              <w:t>NA</w:t>
            </w:r>
          </w:p>
        </w:tc>
      </w:tr>
      <w:tr w:rsidR="000C6FC8" w:rsidRPr="001D136F" w14:paraId="575CAF18" w14:textId="77777777" w:rsidTr="002E5270">
        <w:tc>
          <w:tcPr>
            <w:tcW w:w="1581" w:type="dxa"/>
          </w:tcPr>
          <w:p w14:paraId="1207D7F6" w14:textId="3AB90EB9" w:rsidR="000C6FC8" w:rsidRPr="001D136F" w:rsidRDefault="000C6FC8" w:rsidP="000C6FC8">
            <w:pPr>
              <w:jc w:val="both"/>
              <w:rPr>
                <w:color w:val="000000" w:themeColor="text1"/>
              </w:rPr>
            </w:pPr>
            <w:proofErr w:type="spellStart"/>
            <w:r w:rsidRPr="001D136F">
              <w:rPr>
                <w:color w:val="000000" w:themeColor="text1"/>
              </w:rPr>
              <w:t>Country_CH</w:t>
            </w:r>
            <w:proofErr w:type="spellEnd"/>
          </w:p>
        </w:tc>
        <w:tc>
          <w:tcPr>
            <w:tcW w:w="1105" w:type="dxa"/>
          </w:tcPr>
          <w:p w14:paraId="51F4A313" w14:textId="672171BF" w:rsidR="000C6FC8" w:rsidRPr="001D136F" w:rsidRDefault="000C6FC8" w:rsidP="000C6FC8">
            <w:pPr>
              <w:jc w:val="both"/>
              <w:rPr>
                <w:color w:val="000000" w:themeColor="text1"/>
              </w:rPr>
            </w:pPr>
            <w:r>
              <w:rPr>
                <w:color w:val="000000" w:themeColor="text1"/>
              </w:rPr>
              <w:t>NA</w:t>
            </w:r>
          </w:p>
        </w:tc>
        <w:tc>
          <w:tcPr>
            <w:tcW w:w="1165" w:type="dxa"/>
          </w:tcPr>
          <w:p w14:paraId="3120FE46" w14:textId="3F034FC0" w:rsidR="000C6FC8" w:rsidRPr="001D136F" w:rsidRDefault="000C6FC8" w:rsidP="000C6FC8">
            <w:pPr>
              <w:jc w:val="both"/>
              <w:rPr>
                <w:color w:val="000000" w:themeColor="text1"/>
              </w:rPr>
            </w:pPr>
            <w:r>
              <w:rPr>
                <w:color w:val="000000" w:themeColor="text1"/>
              </w:rPr>
              <w:t>NA</w:t>
            </w:r>
          </w:p>
        </w:tc>
        <w:tc>
          <w:tcPr>
            <w:tcW w:w="1179" w:type="dxa"/>
          </w:tcPr>
          <w:p w14:paraId="59C78C42" w14:textId="259D3252" w:rsidR="000C6FC8" w:rsidRPr="001D136F" w:rsidRDefault="000C6FC8" w:rsidP="000C6FC8">
            <w:pPr>
              <w:jc w:val="both"/>
              <w:rPr>
                <w:color w:val="000000" w:themeColor="text1"/>
              </w:rPr>
            </w:pPr>
            <w:r>
              <w:rPr>
                <w:color w:val="000000" w:themeColor="text1"/>
              </w:rPr>
              <w:t>NA</w:t>
            </w:r>
          </w:p>
        </w:tc>
      </w:tr>
      <w:tr w:rsidR="000C6FC8" w:rsidRPr="001D136F" w14:paraId="2D8C10EC" w14:textId="77777777" w:rsidTr="002E5270">
        <w:tc>
          <w:tcPr>
            <w:tcW w:w="1581" w:type="dxa"/>
          </w:tcPr>
          <w:p w14:paraId="19B613DF" w14:textId="36A435FA" w:rsidR="000C6FC8" w:rsidRPr="001D136F" w:rsidRDefault="000C6FC8" w:rsidP="000C6FC8">
            <w:pPr>
              <w:jc w:val="both"/>
              <w:rPr>
                <w:color w:val="000000" w:themeColor="text1"/>
              </w:rPr>
            </w:pPr>
            <w:proofErr w:type="spellStart"/>
            <w:r w:rsidRPr="001D136F">
              <w:rPr>
                <w:color w:val="000000" w:themeColor="text1"/>
              </w:rPr>
              <w:t>Country_CA</w:t>
            </w:r>
            <w:proofErr w:type="spellEnd"/>
          </w:p>
        </w:tc>
        <w:tc>
          <w:tcPr>
            <w:tcW w:w="1105" w:type="dxa"/>
          </w:tcPr>
          <w:p w14:paraId="792517EB" w14:textId="6508FB03" w:rsidR="000C6FC8" w:rsidRPr="001D136F" w:rsidRDefault="000C6FC8" w:rsidP="000C6FC8">
            <w:pPr>
              <w:jc w:val="both"/>
              <w:rPr>
                <w:color w:val="000000" w:themeColor="text1"/>
              </w:rPr>
            </w:pPr>
            <w:r>
              <w:rPr>
                <w:color w:val="000000" w:themeColor="text1"/>
              </w:rPr>
              <w:t>NA</w:t>
            </w:r>
          </w:p>
        </w:tc>
        <w:tc>
          <w:tcPr>
            <w:tcW w:w="1165" w:type="dxa"/>
          </w:tcPr>
          <w:p w14:paraId="1F137E45" w14:textId="1BC51230" w:rsidR="000C6FC8" w:rsidRPr="001D136F" w:rsidRDefault="000C6FC8" w:rsidP="000C6FC8">
            <w:pPr>
              <w:jc w:val="both"/>
              <w:rPr>
                <w:color w:val="000000" w:themeColor="text1"/>
              </w:rPr>
            </w:pPr>
            <w:r>
              <w:rPr>
                <w:color w:val="000000" w:themeColor="text1"/>
              </w:rPr>
              <w:t>NA</w:t>
            </w:r>
          </w:p>
        </w:tc>
        <w:tc>
          <w:tcPr>
            <w:tcW w:w="1179" w:type="dxa"/>
          </w:tcPr>
          <w:p w14:paraId="49DFE61F" w14:textId="50C6F83D" w:rsidR="000C6FC8" w:rsidRPr="001D136F" w:rsidRDefault="000C6FC8" w:rsidP="000C6FC8">
            <w:pPr>
              <w:jc w:val="both"/>
              <w:rPr>
                <w:color w:val="000000" w:themeColor="text1"/>
              </w:rPr>
            </w:pPr>
            <w:r>
              <w:rPr>
                <w:color w:val="000000" w:themeColor="text1"/>
              </w:rPr>
              <w:t>NA</w:t>
            </w:r>
          </w:p>
        </w:tc>
      </w:tr>
      <w:tr w:rsidR="000C6FC8" w:rsidRPr="001D136F" w14:paraId="4FAE824E" w14:textId="77777777" w:rsidTr="002E5270">
        <w:tc>
          <w:tcPr>
            <w:tcW w:w="1581" w:type="dxa"/>
          </w:tcPr>
          <w:p w14:paraId="71720985" w14:textId="280B7FF2" w:rsidR="000C6FC8" w:rsidRPr="001D136F" w:rsidRDefault="000C6FC8" w:rsidP="000C6FC8">
            <w:pPr>
              <w:jc w:val="both"/>
              <w:rPr>
                <w:color w:val="000000" w:themeColor="text1"/>
              </w:rPr>
            </w:pPr>
            <w:proofErr w:type="spellStart"/>
            <w:r w:rsidRPr="001D136F">
              <w:rPr>
                <w:color w:val="000000" w:themeColor="text1"/>
              </w:rPr>
              <w:t>Country_BE</w:t>
            </w:r>
            <w:proofErr w:type="spellEnd"/>
          </w:p>
        </w:tc>
        <w:tc>
          <w:tcPr>
            <w:tcW w:w="1105" w:type="dxa"/>
          </w:tcPr>
          <w:p w14:paraId="3EE420B6" w14:textId="10459FF7" w:rsidR="000C6FC8" w:rsidRPr="001D136F" w:rsidRDefault="000C6FC8" w:rsidP="000C6FC8">
            <w:pPr>
              <w:jc w:val="both"/>
              <w:rPr>
                <w:color w:val="000000" w:themeColor="text1"/>
              </w:rPr>
            </w:pPr>
            <w:r>
              <w:rPr>
                <w:color w:val="000000" w:themeColor="text1"/>
              </w:rPr>
              <w:t>NA</w:t>
            </w:r>
          </w:p>
        </w:tc>
        <w:tc>
          <w:tcPr>
            <w:tcW w:w="1165" w:type="dxa"/>
          </w:tcPr>
          <w:p w14:paraId="50C7C773" w14:textId="58BFB258" w:rsidR="000C6FC8" w:rsidRPr="001D136F" w:rsidRDefault="000C6FC8" w:rsidP="000C6FC8">
            <w:pPr>
              <w:jc w:val="both"/>
              <w:rPr>
                <w:color w:val="000000" w:themeColor="text1"/>
              </w:rPr>
            </w:pPr>
            <w:r>
              <w:rPr>
                <w:color w:val="000000" w:themeColor="text1"/>
              </w:rPr>
              <w:t>NA</w:t>
            </w:r>
          </w:p>
        </w:tc>
        <w:tc>
          <w:tcPr>
            <w:tcW w:w="1179" w:type="dxa"/>
          </w:tcPr>
          <w:p w14:paraId="1B3B5EBF" w14:textId="7D6CF01E" w:rsidR="000C6FC8" w:rsidRPr="001D136F" w:rsidRDefault="000C6FC8" w:rsidP="000C6FC8">
            <w:pPr>
              <w:jc w:val="both"/>
              <w:rPr>
                <w:color w:val="000000" w:themeColor="text1"/>
              </w:rPr>
            </w:pPr>
            <w:r>
              <w:rPr>
                <w:color w:val="000000" w:themeColor="text1"/>
              </w:rPr>
              <w:t>NA</w:t>
            </w:r>
          </w:p>
        </w:tc>
      </w:tr>
      <w:tr w:rsidR="000C6FC8" w:rsidRPr="001D136F" w14:paraId="16785D94" w14:textId="77777777" w:rsidTr="002E5270">
        <w:tc>
          <w:tcPr>
            <w:tcW w:w="1581" w:type="dxa"/>
          </w:tcPr>
          <w:p w14:paraId="74C9B7A9" w14:textId="3FEE2E4D" w:rsidR="000C6FC8" w:rsidRPr="001D136F" w:rsidRDefault="000C6FC8" w:rsidP="000C6FC8">
            <w:pPr>
              <w:jc w:val="both"/>
              <w:rPr>
                <w:color w:val="000000" w:themeColor="text1"/>
              </w:rPr>
            </w:pPr>
            <w:proofErr w:type="spellStart"/>
            <w:r w:rsidRPr="001D136F">
              <w:rPr>
                <w:color w:val="000000" w:themeColor="text1"/>
              </w:rPr>
              <w:t>Country_AU</w:t>
            </w:r>
            <w:proofErr w:type="spellEnd"/>
          </w:p>
        </w:tc>
        <w:tc>
          <w:tcPr>
            <w:tcW w:w="1105" w:type="dxa"/>
          </w:tcPr>
          <w:p w14:paraId="7997B99D" w14:textId="5341D0A8" w:rsidR="000C6FC8" w:rsidRPr="001D136F" w:rsidRDefault="000C6FC8" w:rsidP="000C6FC8">
            <w:pPr>
              <w:jc w:val="both"/>
              <w:rPr>
                <w:color w:val="000000" w:themeColor="text1"/>
              </w:rPr>
            </w:pPr>
            <w:r>
              <w:rPr>
                <w:color w:val="000000" w:themeColor="text1"/>
              </w:rPr>
              <w:t>NA</w:t>
            </w:r>
          </w:p>
        </w:tc>
        <w:tc>
          <w:tcPr>
            <w:tcW w:w="1165" w:type="dxa"/>
          </w:tcPr>
          <w:p w14:paraId="4CB8B98A" w14:textId="2E73A30E" w:rsidR="000C6FC8" w:rsidRPr="001D136F" w:rsidRDefault="000C6FC8" w:rsidP="000C6FC8">
            <w:pPr>
              <w:jc w:val="both"/>
              <w:rPr>
                <w:color w:val="000000" w:themeColor="text1"/>
              </w:rPr>
            </w:pPr>
            <w:r>
              <w:rPr>
                <w:color w:val="000000" w:themeColor="text1"/>
              </w:rPr>
              <w:t>NA</w:t>
            </w:r>
          </w:p>
        </w:tc>
        <w:tc>
          <w:tcPr>
            <w:tcW w:w="1179" w:type="dxa"/>
          </w:tcPr>
          <w:p w14:paraId="65B2C690" w14:textId="78CCA111" w:rsidR="000C6FC8" w:rsidRPr="001D136F" w:rsidRDefault="000C6FC8" w:rsidP="000C6FC8">
            <w:pPr>
              <w:jc w:val="both"/>
              <w:rPr>
                <w:color w:val="000000" w:themeColor="text1"/>
              </w:rPr>
            </w:pPr>
            <w:r>
              <w:rPr>
                <w:color w:val="000000" w:themeColor="text1"/>
              </w:rPr>
              <w:t>NA</w:t>
            </w:r>
          </w:p>
        </w:tc>
      </w:tr>
      <w:tr w:rsidR="000C6FC8" w:rsidRPr="001D136F" w14:paraId="778EE054" w14:textId="77777777" w:rsidTr="002E5270">
        <w:tc>
          <w:tcPr>
            <w:tcW w:w="1581" w:type="dxa"/>
          </w:tcPr>
          <w:p w14:paraId="22AAB362" w14:textId="3A0C4E90" w:rsidR="000C6FC8" w:rsidRPr="001D136F" w:rsidRDefault="000C6FC8" w:rsidP="000C6FC8">
            <w:pPr>
              <w:jc w:val="both"/>
              <w:rPr>
                <w:color w:val="000000" w:themeColor="text1"/>
              </w:rPr>
            </w:pPr>
            <w:proofErr w:type="spellStart"/>
            <w:r w:rsidRPr="001D136F">
              <w:rPr>
                <w:color w:val="000000" w:themeColor="text1"/>
              </w:rPr>
              <w:t>Country_AT</w:t>
            </w:r>
            <w:proofErr w:type="spellEnd"/>
          </w:p>
        </w:tc>
        <w:tc>
          <w:tcPr>
            <w:tcW w:w="1105" w:type="dxa"/>
          </w:tcPr>
          <w:p w14:paraId="09B08E6C" w14:textId="25E54CAE" w:rsidR="000C6FC8" w:rsidRPr="001D136F" w:rsidRDefault="000C6FC8" w:rsidP="000C6FC8">
            <w:pPr>
              <w:jc w:val="both"/>
              <w:rPr>
                <w:color w:val="000000" w:themeColor="text1"/>
              </w:rPr>
            </w:pPr>
            <w:r>
              <w:rPr>
                <w:color w:val="000000" w:themeColor="text1"/>
              </w:rPr>
              <w:t>NA</w:t>
            </w:r>
          </w:p>
        </w:tc>
        <w:tc>
          <w:tcPr>
            <w:tcW w:w="1165" w:type="dxa"/>
          </w:tcPr>
          <w:p w14:paraId="55547437" w14:textId="42B2C6CC" w:rsidR="000C6FC8" w:rsidRPr="001D136F" w:rsidRDefault="000C6FC8" w:rsidP="000C6FC8">
            <w:pPr>
              <w:jc w:val="both"/>
              <w:rPr>
                <w:color w:val="000000" w:themeColor="text1"/>
              </w:rPr>
            </w:pPr>
            <w:r>
              <w:rPr>
                <w:color w:val="000000" w:themeColor="text1"/>
              </w:rPr>
              <w:t>NA</w:t>
            </w:r>
          </w:p>
        </w:tc>
        <w:tc>
          <w:tcPr>
            <w:tcW w:w="1179" w:type="dxa"/>
          </w:tcPr>
          <w:p w14:paraId="23FB378D" w14:textId="0889BAD2" w:rsidR="000C6FC8" w:rsidRPr="001D136F" w:rsidRDefault="000C6FC8" w:rsidP="000C6FC8">
            <w:pPr>
              <w:jc w:val="both"/>
              <w:rPr>
                <w:color w:val="000000" w:themeColor="text1"/>
              </w:rPr>
            </w:pPr>
            <w:r>
              <w:rPr>
                <w:color w:val="000000" w:themeColor="text1"/>
              </w:rPr>
              <w:t>NA</w:t>
            </w:r>
          </w:p>
        </w:tc>
      </w:tr>
      <w:tr w:rsidR="000C6FC8" w:rsidRPr="001D136F" w14:paraId="5471B6F3" w14:textId="77777777" w:rsidTr="002E5270">
        <w:tc>
          <w:tcPr>
            <w:tcW w:w="1581" w:type="dxa"/>
          </w:tcPr>
          <w:p w14:paraId="3F40FAFD" w14:textId="370AE363" w:rsidR="000C6FC8" w:rsidRPr="001D136F" w:rsidRDefault="000C6FC8" w:rsidP="000C6FC8">
            <w:pPr>
              <w:jc w:val="both"/>
              <w:rPr>
                <w:color w:val="000000" w:themeColor="text1"/>
              </w:rPr>
            </w:pPr>
            <w:proofErr w:type="spellStart"/>
            <w:proofErr w:type="gramStart"/>
            <w:r w:rsidRPr="001D136F">
              <w:rPr>
                <w:color w:val="000000" w:themeColor="text1"/>
              </w:rPr>
              <w:t>Cateogry:Art</w:t>
            </w:r>
            <w:proofErr w:type="spellEnd"/>
            <w:proofErr w:type="gramEnd"/>
          </w:p>
        </w:tc>
        <w:tc>
          <w:tcPr>
            <w:tcW w:w="1105" w:type="dxa"/>
          </w:tcPr>
          <w:p w14:paraId="3AE99B25" w14:textId="17275869" w:rsidR="000C6FC8" w:rsidRPr="001D136F" w:rsidRDefault="000C6FC8" w:rsidP="000C6FC8">
            <w:pPr>
              <w:jc w:val="both"/>
              <w:rPr>
                <w:color w:val="000000" w:themeColor="text1"/>
              </w:rPr>
            </w:pPr>
            <w:r>
              <w:rPr>
                <w:color w:val="000000" w:themeColor="text1"/>
              </w:rPr>
              <w:t>NA</w:t>
            </w:r>
          </w:p>
        </w:tc>
        <w:tc>
          <w:tcPr>
            <w:tcW w:w="1165" w:type="dxa"/>
          </w:tcPr>
          <w:p w14:paraId="2EF1AF1D" w14:textId="2FF85508" w:rsidR="000C6FC8" w:rsidRPr="001D136F" w:rsidRDefault="000C6FC8" w:rsidP="000C6FC8">
            <w:pPr>
              <w:jc w:val="both"/>
              <w:rPr>
                <w:color w:val="000000" w:themeColor="text1"/>
              </w:rPr>
            </w:pPr>
            <w:r>
              <w:rPr>
                <w:color w:val="000000" w:themeColor="text1"/>
              </w:rPr>
              <w:t>NA</w:t>
            </w:r>
          </w:p>
        </w:tc>
        <w:tc>
          <w:tcPr>
            <w:tcW w:w="1179" w:type="dxa"/>
          </w:tcPr>
          <w:p w14:paraId="08D7A8C1" w14:textId="2BE8074B" w:rsidR="000C6FC8" w:rsidRPr="001D136F" w:rsidRDefault="000C6FC8" w:rsidP="000C6FC8">
            <w:pPr>
              <w:jc w:val="both"/>
              <w:rPr>
                <w:color w:val="000000" w:themeColor="text1"/>
              </w:rPr>
            </w:pPr>
            <w:r>
              <w:rPr>
                <w:color w:val="000000" w:themeColor="text1"/>
              </w:rPr>
              <w:t>NA</w:t>
            </w:r>
          </w:p>
        </w:tc>
      </w:tr>
      <w:tr w:rsidR="000C6FC8" w:rsidRPr="001D136F" w14:paraId="3B2C939E" w14:textId="77777777" w:rsidTr="002E5270">
        <w:tc>
          <w:tcPr>
            <w:tcW w:w="1581" w:type="dxa"/>
          </w:tcPr>
          <w:p w14:paraId="29846304" w14:textId="12DAEE4D"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Comics</w:t>
            </w:r>
          </w:p>
        </w:tc>
        <w:tc>
          <w:tcPr>
            <w:tcW w:w="1105" w:type="dxa"/>
          </w:tcPr>
          <w:p w14:paraId="56D76904" w14:textId="273B4E01" w:rsidR="000C6FC8" w:rsidRPr="001D136F" w:rsidRDefault="000C6FC8" w:rsidP="000C6FC8">
            <w:pPr>
              <w:jc w:val="both"/>
              <w:rPr>
                <w:color w:val="000000" w:themeColor="text1"/>
              </w:rPr>
            </w:pPr>
            <w:r>
              <w:rPr>
                <w:color w:val="000000" w:themeColor="text1"/>
              </w:rPr>
              <w:t>NA</w:t>
            </w:r>
          </w:p>
        </w:tc>
        <w:tc>
          <w:tcPr>
            <w:tcW w:w="1165" w:type="dxa"/>
          </w:tcPr>
          <w:p w14:paraId="20E4B31E" w14:textId="7B5BCAB2" w:rsidR="000C6FC8" w:rsidRPr="001D136F" w:rsidRDefault="000C6FC8" w:rsidP="000C6FC8">
            <w:pPr>
              <w:jc w:val="both"/>
              <w:rPr>
                <w:color w:val="000000" w:themeColor="text1"/>
              </w:rPr>
            </w:pPr>
            <w:r>
              <w:rPr>
                <w:color w:val="000000" w:themeColor="text1"/>
              </w:rPr>
              <w:t>NA</w:t>
            </w:r>
          </w:p>
        </w:tc>
        <w:tc>
          <w:tcPr>
            <w:tcW w:w="1179" w:type="dxa"/>
          </w:tcPr>
          <w:p w14:paraId="00B858A0" w14:textId="0A4D4783" w:rsidR="000C6FC8" w:rsidRPr="001D136F" w:rsidRDefault="000C6FC8" w:rsidP="000C6FC8">
            <w:pPr>
              <w:jc w:val="both"/>
              <w:rPr>
                <w:color w:val="000000" w:themeColor="text1"/>
              </w:rPr>
            </w:pPr>
            <w:r>
              <w:rPr>
                <w:color w:val="000000" w:themeColor="text1"/>
              </w:rPr>
              <w:t>NA</w:t>
            </w:r>
          </w:p>
        </w:tc>
      </w:tr>
      <w:tr w:rsidR="000C6FC8" w:rsidRPr="001D136F" w14:paraId="30BA7200" w14:textId="77777777" w:rsidTr="002E5270">
        <w:tc>
          <w:tcPr>
            <w:tcW w:w="1581" w:type="dxa"/>
          </w:tcPr>
          <w:p w14:paraId="3827F5A8" w14:textId="77F13849"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Crafts</w:t>
            </w:r>
          </w:p>
        </w:tc>
        <w:tc>
          <w:tcPr>
            <w:tcW w:w="1105" w:type="dxa"/>
          </w:tcPr>
          <w:p w14:paraId="70080A7D" w14:textId="433D3B3A" w:rsidR="000C6FC8" w:rsidRPr="001D136F" w:rsidRDefault="000C6FC8" w:rsidP="000C6FC8">
            <w:pPr>
              <w:jc w:val="both"/>
              <w:rPr>
                <w:color w:val="000000" w:themeColor="text1"/>
              </w:rPr>
            </w:pPr>
            <w:r>
              <w:rPr>
                <w:color w:val="000000" w:themeColor="text1"/>
              </w:rPr>
              <w:t>NA</w:t>
            </w:r>
          </w:p>
        </w:tc>
        <w:tc>
          <w:tcPr>
            <w:tcW w:w="1165" w:type="dxa"/>
          </w:tcPr>
          <w:p w14:paraId="7F876327" w14:textId="3327EAF9" w:rsidR="000C6FC8" w:rsidRPr="001D136F" w:rsidRDefault="000C6FC8" w:rsidP="000C6FC8">
            <w:pPr>
              <w:jc w:val="both"/>
              <w:rPr>
                <w:color w:val="000000" w:themeColor="text1"/>
              </w:rPr>
            </w:pPr>
            <w:r>
              <w:rPr>
                <w:color w:val="000000" w:themeColor="text1"/>
              </w:rPr>
              <w:t>NA</w:t>
            </w:r>
          </w:p>
        </w:tc>
        <w:tc>
          <w:tcPr>
            <w:tcW w:w="1179" w:type="dxa"/>
          </w:tcPr>
          <w:p w14:paraId="07F3D837" w14:textId="30CD3624" w:rsidR="000C6FC8" w:rsidRPr="001D136F" w:rsidRDefault="000C6FC8" w:rsidP="000C6FC8">
            <w:pPr>
              <w:jc w:val="both"/>
              <w:rPr>
                <w:color w:val="000000" w:themeColor="text1"/>
              </w:rPr>
            </w:pPr>
            <w:r>
              <w:rPr>
                <w:color w:val="000000" w:themeColor="text1"/>
              </w:rPr>
              <w:t>NA</w:t>
            </w:r>
          </w:p>
        </w:tc>
      </w:tr>
      <w:tr w:rsidR="000C6FC8" w:rsidRPr="001D136F" w14:paraId="6DB7B78B" w14:textId="77777777" w:rsidTr="002E5270">
        <w:tc>
          <w:tcPr>
            <w:tcW w:w="1581" w:type="dxa"/>
          </w:tcPr>
          <w:p w14:paraId="7BB4306E" w14:textId="3B67BD67"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Dance</w:t>
            </w:r>
          </w:p>
        </w:tc>
        <w:tc>
          <w:tcPr>
            <w:tcW w:w="1105" w:type="dxa"/>
          </w:tcPr>
          <w:p w14:paraId="4AB2E246" w14:textId="5210D6BD" w:rsidR="000C6FC8" w:rsidRPr="001D136F" w:rsidRDefault="000C6FC8" w:rsidP="000C6FC8">
            <w:pPr>
              <w:jc w:val="both"/>
              <w:rPr>
                <w:color w:val="000000" w:themeColor="text1"/>
              </w:rPr>
            </w:pPr>
            <w:r>
              <w:rPr>
                <w:color w:val="000000" w:themeColor="text1"/>
              </w:rPr>
              <w:t>NA</w:t>
            </w:r>
          </w:p>
        </w:tc>
        <w:tc>
          <w:tcPr>
            <w:tcW w:w="1165" w:type="dxa"/>
          </w:tcPr>
          <w:p w14:paraId="4B9F6A13" w14:textId="79BA3441" w:rsidR="000C6FC8" w:rsidRPr="001D136F" w:rsidRDefault="000C6FC8" w:rsidP="000C6FC8">
            <w:pPr>
              <w:jc w:val="both"/>
              <w:rPr>
                <w:color w:val="000000" w:themeColor="text1"/>
              </w:rPr>
            </w:pPr>
            <w:r>
              <w:rPr>
                <w:color w:val="000000" w:themeColor="text1"/>
              </w:rPr>
              <w:t>NA</w:t>
            </w:r>
          </w:p>
        </w:tc>
        <w:tc>
          <w:tcPr>
            <w:tcW w:w="1179" w:type="dxa"/>
          </w:tcPr>
          <w:p w14:paraId="3DB54227" w14:textId="352E0B03" w:rsidR="000C6FC8" w:rsidRPr="001D136F" w:rsidRDefault="000C6FC8" w:rsidP="000C6FC8">
            <w:pPr>
              <w:jc w:val="both"/>
              <w:rPr>
                <w:color w:val="000000" w:themeColor="text1"/>
              </w:rPr>
            </w:pPr>
            <w:r>
              <w:rPr>
                <w:color w:val="000000" w:themeColor="text1"/>
              </w:rPr>
              <w:t>NA</w:t>
            </w:r>
          </w:p>
        </w:tc>
      </w:tr>
      <w:tr w:rsidR="000C6FC8" w:rsidRPr="001D136F" w14:paraId="4B97EA73" w14:textId="77777777" w:rsidTr="002E5270">
        <w:tc>
          <w:tcPr>
            <w:tcW w:w="1581" w:type="dxa"/>
          </w:tcPr>
          <w:p w14:paraId="3C09467C" w14:textId="518DF07B"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Design</w:t>
            </w:r>
          </w:p>
        </w:tc>
        <w:tc>
          <w:tcPr>
            <w:tcW w:w="1105" w:type="dxa"/>
          </w:tcPr>
          <w:p w14:paraId="4AE1C79B" w14:textId="3AABC084" w:rsidR="000C6FC8" w:rsidRPr="001D136F" w:rsidRDefault="000C6FC8" w:rsidP="000C6FC8">
            <w:pPr>
              <w:jc w:val="both"/>
              <w:rPr>
                <w:color w:val="000000" w:themeColor="text1"/>
              </w:rPr>
            </w:pPr>
            <w:r>
              <w:rPr>
                <w:color w:val="000000" w:themeColor="text1"/>
              </w:rPr>
              <w:t>NA</w:t>
            </w:r>
          </w:p>
        </w:tc>
        <w:tc>
          <w:tcPr>
            <w:tcW w:w="1165" w:type="dxa"/>
          </w:tcPr>
          <w:p w14:paraId="52B366DD" w14:textId="6827845E" w:rsidR="000C6FC8" w:rsidRPr="001D136F" w:rsidRDefault="000C6FC8" w:rsidP="000C6FC8">
            <w:pPr>
              <w:jc w:val="both"/>
              <w:rPr>
                <w:color w:val="000000" w:themeColor="text1"/>
              </w:rPr>
            </w:pPr>
            <w:r>
              <w:rPr>
                <w:color w:val="000000" w:themeColor="text1"/>
              </w:rPr>
              <w:t>NA</w:t>
            </w:r>
          </w:p>
        </w:tc>
        <w:tc>
          <w:tcPr>
            <w:tcW w:w="1179" w:type="dxa"/>
          </w:tcPr>
          <w:p w14:paraId="477E1928" w14:textId="5650FEE7" w:rsidR="000C6FC8" w:rsidRPr="001D136F" w:rsidRDefault="000C6FC8" w:rsidP="000C6FC8">
            <w:pPr>
              <w:jc w:val="both"/>
              <w:rPr>
                <w:color w:val="000000" w:themeColor="text1"/>
              </w:rPr>
            </w:pPr>
            <w:r>
              <w:rPr>
                <w:color w:val="000000" w:themeColor="text1"/>
              </w:rPr>
              <w:t>NA</w:t>
            </w:r>
          </w:p>
        </w:tc>
      </w:tr>
      <w:tr w:rsidR="000C6FC8" w:rsidRPr="001D136F" w14:paraId="59525F9B" w14:textId="77777777" w:rsidTr="002E5270">
        <w:tc>
          <w:tcPr>
            <w:tcW w:w="1581" w:type="dxa"/>
          </w:tcPr>
          <w:p w14:paraId="1E0A0C3B" w14:textId="6668626A"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Fashion</w:t>
            </w:r>
          </w:p>
        </w:tc>
        <w:tc>
          <w:tcPr>
            <w:tcW w:w="1105" w:type="dxa"/>
          </w:tcPr>
          <w:p w14:paraId="0283EDBB" w14:textId="50398CA4" w:rsidR="000C6FC8" w:rsidRPr="001D136F" w:rsidRDefault="000C6FC8" w:rsidP="000C6FC8">
            <w:pPr>
              <w:jc w:val="both"/>
              <w:rPr>
                <w:color w:val="000000" w:themeColor="text1"/>
              </w:rPr>
            </w:pPr>
            <w:r>
              <w:rPr>
                <w:color w:val="000000" w:themeColor="text1"/>
              </w:rPr>
              <w:t>NA</w:t>
            </w:r>
          </w:p>
        </w:tc>
        <w:tc>
          <w:tcPr>
            <w:tcW w:w="1165" w:type="dxa"/>
          </w:tcPr>
          <w:p w14:paraId="1A43DE8D" w14:textId="731B3851" w:rsidR="000C6FC8" w:rsidRPr="001D136F" w:rsidRDefault="000C6FC8" w:rsidP="000C6FC8">
            <w:pPr>
              <w:jc w:val="both"/>
              <w:rPr>
                <w:color w:val="000000" w:themeColor="text1"/>
              </w:rPr>
            </w:pPr>
            <w:r>
              <w:rPr>
                <w:color w:val="000000" w:themeColor="text1"/>
              </w:rPr>
              <w:t>NA</w:t>
            </w:r>
          </w:p>
        </w:tc>
        <w:tc>
          <w:tcPr>
            <w:tcW w:w="1179" w:type="dxa"/>
          </w:tcPr>
          <w:p w14:paraId="38BD82DE" w14:textId="11A34487" w:rsidR="000C6FC8" w:rsidRPr="001D136F" w:rsidRDefault="000C6FC8" w:rsidP="000C6FC8">
            <w:pPr>
              <w:jc w:val="both"/>
              <w:rPr>
                <w:color w:val="000000" w:themeColor="text1"/>
              </w:rPr>
            </w:pPr>
            <w:r>
              <w:rPr>
                <w:color w:val="000000" w:themeColor="text1"/>
              </w:rPr>
              <w:t>NA</w:t>
            </w:r>
          </w:p>
        </w:tc>
      </w:tr>
      <w:tr w:rsidR="000C6FC8" w:rsidRPr="001D136F" w14:paraId="477C80FD" w14:textId="77777777" w:rsidTr="002E5270">
        <w:tc>
          <w:tcPr>
            <w:tcW w:w="1581" w:type="dxa"/>
          </w:tcPr>
          <w:p w14:paraId="482A98CC" w14:textId="5DC43131"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Film &amp; Video</w:t>
            </w:r>
          </w:p>
        </w:tc>
        <w:tc>
          <w:tcPr>
            <w:tcW w:w="1105" w:type="dxa"/>
          </w:tcPr>
          <w:p w14:paraId="25349BA2" w14:textId="7C4910C4" w:rsidR="000C6FC8" w:rsidRPr="001D136F" w:rsidRDefault="000C6FC8" w:rsidP="000C6FC8">
            <w:pPr>
              <w:jc w:val="both"/>
              <w:rPr>
                <w:color w:val="000000" w:themeColor="text1"/>
              </w:rPr>
            </w:pPr>
            <w:r>
              <w:rPr>
                <w:color w:val="000000" w:themeColor="text1"/>
              </w:rPr>
              <w:t>NA</w:t>
            </w:r>
          </w:p>
        </w:tc>
        <w:tc>
          <w:tcPr>
            <w:tcW w:w="1165" w:type="dxa"/>
          </w:tcPr>
          <w:p w14:paraId="6E43614D" w14:textId="0776F035" w:rsidR="000C6FC8" w:rsidRPr="001D136F" w:rsidRDefault="000C6FC8" w:rsidP="000C6FC8">
            <w:pPr>
              <w:jc w:val="both"/>
              <w:rPr>
                <w:color w:val="000000" w:themeColor="text1"/>
              </w:rPr>
            </w:pPr>
            <w:r>
              <w:rPr>
                <w:color w:val="000000" w:themeColor="text1"/>
              </w:rPr>
              <w:t>NA</w:t>
            </w:r>
          </w:p>
        </w:tc>
        <w:tc>
          <w:tcPr>
            <w:tcW w:w="1179" w:type="dxa"/>
          </w:tcPr>
          <w:p w14:paraId="29F8C3CE" w14:textId="0E59409A" w:rsidR="000C6FC8" w:rsidRPr="001D136F" w:rsidRDefault="000C6FC8" w:rsidP="000C6FC8">
            <w:pPr>
              <w:jc w:val="both"/>
              <w:rPr>
                <w:color w:val="000000" w:themeColor="text1"/>
              </w:rPr>
            </w:pPr>
            <w:r>
              <w:rPr>
                <w:color w:val="000000" w:themeColor="text1"/>
              </w:rPr>
              <w:t>NA</w:t>
            </w:r>
          </w:p>
        </w:tc>
      </w:tr>
      <w:tr w:rsidR="000C6FC8" w:rsidRPr="001D136F" w14:paraId="2B7ACA81" w14:textId="77777777" w:rsidTr="002E5270">
        <w:tc>
          <w:tcPr>
            <w:tcW w:w="1581" w:type="dxa"/>
          </w:tcPr>
          <w:p w14:paraId="0E6D4ADF" w14:textId="3B28A837"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Food</w:t>
            </w:r>
          </w:p>
        </w:tc>
        <w:tc>
          <w:tcPr>
            <w:tcW w:w="1105" w:type="dxa"/>
          </w:tcPr>
          <w:p w14:paraId="11DE0224" w14:textId="10784FF2" w:rsidR="000C6FC8" w:rsidRPr="001D136F" w:rsidRDefault="000C6FC8" w:rsidP="000C6FC8">
            <w:pPr>
              <w:jc w:val="both"/>
              <w:rPr>
                <w:color w:val="000000" w:themeColor="text1"/>
              </w:rPr>
            </w:pPr>
            <w:r>
              <w:rPr>
                <w:color w:val="000000" w:themeColor="text1"/>
              </w:rPr>
              <w:t>NA</w:t>
            </w:r>
          </w:p>
        </w:tc>
        <w:tc>
          <w:tcPr>
            <w:tcW w:w="1165" w:type="dxa"/>
          </w:tcPr>
          <w:p w14:paraId="0D04CA3E" w14:textId="0BEFFAD5" w:rsidR="000C6FC8" w:rsidRPr="001D136F" w:rsidRDefault="000C6FC8" w:rsidP="000C6FC8">
            <w:pPr>
              <w:jc w:val="both"/>
              <w:rPr>
                <w:color w:val="000000" w:themeColor="text1"/>
              </w:rPr>
            </w:pPr>
            <w:r>
              <w:rPr>
                <w:color w:val="000000" w:themeColor="text1"/>
              </w:rPr>
              <w:t>NA</w:t>
            </w:r>
          </w:p>
        </w:tc>
        <w:tc>
          <w:tcPr>
            <w:tcW w:w="1179" w:type="dxa"/>
          </w:tcPr>
          <w:p w14:paraId="0BCF519E" w14:textId="7BE25253" w:rsidR="000C6FC8" w:rsidRPr="001D136F" w:rsidRDefault="000C6FC8" w:rsidP="000C6FC8">
            <w:pPr>
              <w:jc w:val="both"/>
              <w:rPr>
                <w:color w:val="000000" w:themeColor="text1"/>
              </w:rPr>
            </w:pPr>
            <w:r>
              <w:rPr>
                <w:color w:val="000000" w:themeColor="text1"/>
              </w:rPr>
              <w:t>NA</w:t>
            </w:r>
          </w:p>
        </w:tc>
      </w:tr>
      <w:tr w:rsidR="000C6FC8" w:rsidRPr="001D136F" w14:paraId="61834A97" w14:textId="77777777" w:rsidTr="002E5270">
        <w:tc>
          <w:tcPr>
            <w:tcW w:w="1581" w:type="dxa"/>
          </w:tcPr>
          <w:p w14:paraId="20B781DE" w14:textId="6DD962C9"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Games</w:t>
            </w:r>
          </w:p>
        </w:tc>
        <w:tc>
          <w:tcPr>
            <w:tcW w:w="1105" w:type="dxa"/>
          </w:tcPr>
          <w:p w14:paraId="3AFDF4AB" w14:textId="5EA3D85D" w:rsidR="000C6FC8" w:rsidRPr="001D136F" w:rsidRDefault="000C6FC8" w:rsidP="000C6FC8">
            <w:pPr>
              <w:jc w:val="both"/>
              <w:rPr>
                <w:color w:val="000000" w:themeColor="text1"/>
              </w:rPr>
            </w:pPr>
            <w:r>
              <w:rPr>
                <w:color w:val="000000" w:themeColor="text1"/>
              </w:rPr>
              <w:t>NA</w:t>
            </w:r>
          </w:p>
        </w:tc>
        <w:tc>
          <w:tcPr>
            <w:tcW w:w="1165" w:type="dxa"/>
          </w:tcPr>
          <w:p w14:paraId="3BA027DA" w14:textId="2CA492AB" w:rsidR="000C6FC8" w:rsidRPr="001D136F" w:rsidRDefault="000C6FC8" w:rsidP="000C6FC8">
            <w:pPr>
              <w:jc w:val="both"/>
              <w:rPr>
                <w:color w:val="000000" w:themeColor="text1"/>
              </w:rPr>
            </w:pPr>
            <w:r>
              <w:rPr>
                <w:color w:val="000000" w:themeColor="text1"/>
              </w:rPr>
              <w:t>NA</w:t>
            </w:r>
          </w:p>
        </w:tc>
        <w:tc>
          <w:tcPr>
            <w:tcW w:w="1179" w:type="dxa"/>
          </w:tcPr>
          <w:p w14:paraId="0A25A6F9" w14:textId="0500B790" w:rsidR="000C6FC8" w:rsidRPr="001D136F" w:rsidRDefault="000C6FC8" w:rsidP="000C6FC8">
            <w:pPr>
              <w:jc w:val="both"/>
              <w:rPr>
                <w:color w:val="000000" w:themeColor="text1"/>
              </w:rPr>
            </w:pPr>
            <w:r>
              <w:rPr>
                <w:color w:val="000000" w:themeColor="text1"/>
              </w:rPr>
              <w:t>NA</w:t>
            </w:r>
          </w:p>
        </w:tc>
      </w:tr>
      <w:tr w:rsidR="000C6FC8" w:rsidRPr="001D136F" w14:paraId="3C6C762D" w14:textId="77777777" w:rsidTr="002E5270">
        <w:tc>
          <w:tcPr>
            <w:tcW w:w="1581" w:type="dxa"/>
          </w:tcPr>
          <w:p w14:paraId="04D15C2D" w14:textId="7183C834"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w:t>
            </w:r>
            <w:proofErr w:type="spellStart"/>
            <w:r w:rsidRPr="001D136F">
              <w:rPr>
                <w:color w:val="000000" w:themeColor="text1"/>
              </w:rPr>
              <w:t>Journalsim</w:t>
            </w:r>
            <w:proofErr w:type="spellEnd"/>
          </w:p>
        </w:tc>
        <w:tc>
          <w:tcPr>
            <w:tcW w:w="1105" w:type="dxa"/>
          </w:tcPr>
          <w:p w14:paraId="6EC9CB3D" w14:textId="1DA5CD58" w:rsidR="000C6FC8" w:rsidRPr="001D136F" w:rsidRDefault="000C6FC8" w:rsidP="000C6FC8">
            <w:pPr>
              <w:jc w:val="both"/>
              <w:rPr>
                <w:color w:val="000000" w:themeColor="text1"/>
              </w:rPr>
            </w:pPr>
            <w:r>
              <w:rPr>
                <w:color w:val="000000" w:themeColor="text1"/>
              </w:rPr>
              <w:t>NA</w:t>
            </w:r>
          </w:p>
        </w:tc>
        <w:tc>
          <w:tcPr>
            <w:tcW w:w="1165" w:type="dxa"/>
          </w:tcPr>
          <w:p w14:paraId="4E86D965" w14:textId="5A74C3B2" w:rsidR="000C6FC8" w:rsidRPr="001D136F" w:rsidRDefault="000C6FC8" w:rsidP="000C6FC8">
            <w:pPr>
              <w:jc w:val="both"/>
              <w:rPr>
                <w:color w:val="000000" w:themeColor="text1"/>
              </w:rPr>
            </w:pPr>
            <w:r>
              <w:rPr>
                <w:color w:val="000000" w:themeColor="text1"/>
              </w:rPr>
              <w:t>NA</w:t>
            </w:r>
          </w:p>
        </w:tc>
        <w:tc>
          <w:tcPr>
            <w:tcW w:w="1179" w:type="dxa"/>
          </w:tcPr>
          <w:p w14:paraId="264EE9CF" w14:textId="315E73CC" w:rsidR="000C6FC8" w:rsidRPr="001D136F" w:rsidRDefault="000C6FC8" w:rsidP="000C6FC8">
            <w:pPr>
              <w:jc w:val="both"/>
              <w:rPr>
                <w:color w:val="000000" w:themeColor="text1"/>
              </w:rPr>
            </w:pPr>
            <w:r>
              <w:rPr>
                <w:color w:val="000000" w:themeColor="text1"/>
              </w:rPr>
              <w:t>NA</w:t>
            </w:r>
          </w:p>
        </w:tc>
      </w:tr>
      <w:tr w:rsidR="000C6FC8" w:rsidRPr="001D136F" w14:paraId="75AF3091" w14:textId="77777777" w:rsidTr="002E5270">
        <w:tc>
          <w:tcPr>
            <w:tcW w:w="1581" w:type="dxa"/>
          </w:tcPr>
          <w:p w14:paraId="27FE7D3B" w14:textId="7554DCDD"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Music</w:t>
            </w:r>
          </w:p>
        </w:tc>
        <w:tc>
          <w:tcPr>
            <w:tcW w:w="1105" w:type="dxa"/>
          </w:tcPr>
          <w:p w14:paraId="691714F3" w14:textId="1413BB43" w:rsidR="000C6FC8" w:rsidRPr="001D136F" w:rsidRDefault="000C6FC8" w:rsidP="000C6FC8">
            <w:pPr>
              <w:jc w:val="both"/>
              <w:rPr>
                <w:color w:val="000000" w:themeColor="text1"/>
              </w:rPr>
            </w:pPr>
            <w:r>
              <w:rPr>
                <w:color w:val="000000" w:themeColor="text1"/>
              </w:rPr>
              <w:t>NA</w:t>
            </w:r>
          </w:p>
        </w:tc>
        <w:tc>
          <w:tcPr>
            <w:tcW w:w="1165" w:type="dxa"/>
          </w:tcPr>
          <w:p w14:paraId="358BAA49" w14:textId="4400268F" w:rsidR="000C6FC8" w:rsidRPr="001D136F" w:rsidRDefault="000C6FC8" w:rsidP="000C6FC8">
            <w:pPr>
              <w:jc w:val="both"/>
              <w:rPr>
                <w:color w:val="000000" w:themeColor="text1"/>
              </w:rPr>
            </w:pPr>
            <w:r>
              <w:rPr>
                <w:color w:val="000000" w:themeColor="text1"/>
              </w:rPr>
              <w:t>NA</w:t>
            </w:r>
          </w:p>
        </w:tc>
        <w:tc>
          <w:tcPr>
            <w:tcW w:w="1179" w:type="dxa"/>
          </w:tcPr>
          <w:p w14:paraId="4A107D99" w14:textId="0E226E9C" w:rsidR="000C6FC8" w:rsidRPr="001D136F" w:rsidRDefault="000C6FC8" w:rsidP="000C6FC8">
            <w:pPr>
              <w:jc w:val="both"/>
              <w:rPr>
                <w:color w:val="000000" w:themeColor="text1"/>
              </w:rPr>
            </w:pPr>
            <w:r>
              <w:rPr>
                <w:color w:val="000000" w:themeColor="text1"/>
              </w:rPr>
              <w:t>NA</w:t>
            </w:r>
          </w:p>
        </w:tc>
      </w:tr>
      <w:tr w:rsidR="000C6FC8" w:rsidRPr="001D136F" w14:paraId="5E4F9ECD" w14:textId="77777777" w:rsidTr="002E5270">
        <w:tc>
          <w:tcPr>
            <w:tcW w:w="1581" w:type="dxa"/>
          </w:tcPr>
          <w:p w14:paraId="5CE730A5" w14:textId="7E5A26DB"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Photography</w:t>
            </w:r>
          </w:p>
        </w:tc>
        <w:tc>
          <w:tcPr>
            <w:tcW w:w="1105" w:type="dxa"/>
          </w:tcPr>
          <w:p w14:paraId="2C422174" w14:textId="6D784D12" w:rsidR="000C6FC8" w:rsidRPr="001D136F" w:rsidRDefault="000C6FC8" w:rsidP="000C6FC8">
            <w:pPr>
              <w:jc w:val="both"/>
              <w:rPr>
                <w:color w:val="000000" w:themeColor="text1"/>
              </w:rPr>
            </w:pPr>
            <w:r>
              <w:rPr>
                <w:color w:val="000000" w:themeColor="text1"/>
              </w:rPr>
              <w:t>NA</w:t>
            </w:r>
          </w:p>
        </w:tc>
        <w:tc>
          <w:tcPr>
            <w:tcW w:w="1165" w:type="dxa"/>
          </w:tcPr>
          <w:p w14:paraId="000A2E1F" w14:textId="43C0BCD4" w:rsidR="000C6FC8" w:rsidRPr="001D136F" w:rsidRDefault="000C6FC8" w:rsidP="000C6FC8">
            <w:pPr>
              <w:jc w:val="both"/>
              <w:rPr>
                <w:color w:val="000000" w:themeColor="text1"/>
              </w:rPr>
            </w:pPr>
            <w:r>
              <w:rPr>
                <w:color w:val="000000" w:themeColor="text1"/>
              </w:rPr>
              <w:t>NA</w:t>
            </w:r>
          </w:p>
        </w:tc>
        <w:tc>
          <w:tcPr>
            <w:tcW w:w="1179" w:type="dxa"/>
          </w:tcPr>
          <w:p w14:paraId="2197F99C" w14:textId="414209FF" w:rsidR="000C6FC8" w:rsidRPr="001D136F" w:rsidRDefault="000C6FC8" w:rsidP="000C6FC8">
            <w:pPr>
              <w:jc w:val="both"/>
              <w:rPr>
                <w:color w:val="000000" w:themeColor="text1"/>
              </w:rPr>
            </w:pPr>
            <w:r>
              <w:rPr>
                <w:color w:val="000000" w:themeColor="text1"/>
              </w:rPr>
              <w:t>NA</w:t>
            </w:r>
          </w:p>
        </w:tc>
      </w:tr>
      <w:tr w:rsidR="000C6FC8" w:rsidRPr="001D136F" w14:paraId="65547A4D" w14:textId="77777777" w:rsidTr="002E5270">
        <w:tc>
          <w:tcPr>
            <w:tcW w:w="1581" w:type="dxa"/>
          </w:tcPr>
          <w:p w14:paraId="2F8C10BD" w14:textId="0909FD70"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Publishing</w:t>
            </w:r>
          </w:p>
        </w:tc>
        <w:tc>
          <w:tcPr>
            <w:tcW w:w="1105" w:type="dxa"/>
          </w:tcPr>
          <w:p w14:paraId="2B6AFC93" w14:textId="19462B63" w:rsidR="000C6FC8" w:rsidRPr="001D136F" w:rsidRDefault="000C6FC8" w:rsidP="000C6FC8">
            <w:pPr>
              <w:jc w:val="both"/>
              <w:rPr>
                <w:color w:val="000000" w:themeColor="text1"/>
              </w:rPr>
            </w:pPr>
            <w:r>
              <w:rPr>
                <w:color w:val="000000" w:themeColor="text1"/>
              </w:rPr>
              <w:t>NA</w:t>
            </w:r>
          </w:p>
        </w:tc>
        <w:tc>
          <w:tcPr>
            <w:tcW w:w="1165" w:type="dxa"/>
          </w:tcPr>
          <w:p w14:paraId="42686C0B" w14:textId="50801010" w:rsidR="000C6FC8" w:rsidRPr="001D136F" w:rsidRDefault="000C6FC8" w:rsidP="000C6FC8">
            <w:pPr>
              <w:jc w:val="both"/>
              <w:rPr>
                <w:color w:val="000000" w:themeColor="text1"/>
              </w:rPr>
            </w:pPr>
            <w:r>
              <w:rPr>
                <w:color w:val="000000" w:themeColor="text1"/>
              </w:rPr>
              <w:t>NA</w:t>
            </w:r>
          </w:p>
        </w:tc>
        <w:tc>
          <w:tcPr>
            <w:tcW w:w="1179" w:type="dxa"/>
          </w:tcPr>
          <w:p w14:paraId="3B05B744" w14:textId="425B752D" w:rsidR="000C6FC8" w:rsidRPr="001D136F" w:rsidRDefault="000C6FC8" w:rsidP="000C6FC8">
            <w:pPr>
              <w:jc w:val="both"/>
              <w:rPr>
                <w:color w:val="000000" w:themeColor="text1"/>
              </w:rPr>
            </w:pPr>
            <w:r>
              <w:rPr>
                <w:color w:val="000000" w:themeColor="text1"/>
              </w:rPr>
              <w:t>NA</w:t>
            </w:r>
          </w:p>
        </w:tc>
      </w:tr>
      <w:tr w:rsidR="000C6FC8" w:rsidRPr="001D136F" w14:paraId="5082E09D" w14:textId="77777777" w:rsidTr="002E5270">
        <w:tc>
          <w:tcPr>
            <w:tcW w:w="1581" w:type="dxa"/>
          </w:tcPr>
          <w:p w14:paraId="74E4CA90" w14:textId="7BF0BAD6"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Technology</w:t>
            </w:r>
          </w:p>
        </w:tc>
        <w:tc>
          <w:tcPr>
            <w:tcW w:w="1105" w:type="dxa"/>
          </w:tcPr>
          <w:p w14:paraId="083BFA6A" w14:textId="6F3C8A22" w:rsidR="000C6FC8" w:rsidRPr="001D136F" w:rsidRDefault="000C6FC8" w:rsidP="000C6FC8">
            <w:pPr>
              <w:jc w:val="both"/>
              <w:rPr>
                <w:color w:val="000000" w:themeColor="text1"/>
              </w:rPr>
            </w:pPr>
            <w:r>
              <w:rPr>
                <w:color w:val="000000" w:themeColor="text1"/>
              </w:rPr>
              <w:t>NA</w:t>
            </w:r>
          </w:p>
        </w:tc>
        <w:tc>
          <w:tcPr>
            <w:tcW w:w="1165" w:type="dxa"/>
          </w:tcPr>
          <w:p w14:paraId="000270FB" w14:textId="5A1673FA" w:rsidR="000C6FC8" w:rsidRPr="001D136F" w:rsidRDefault="000C6FC8" w:rsidP="000C6FC8">
            <w:pPr>
              <w:jc w:val="both"/>
              <w:rPr>
                <w:color w:val="000000" w:themeColor="text1"/>
              </w:rPr>
            </w:pPr>
            <w:r>
              <w:rPr>
                <w:color w:val="000000" w:themeColor="text1"/>
              </w:rPr>
              <w:t>NA</w:t>
            </w:r>
          </w:p>
        </w:tc>
        <w:tc>
          <w:tcPr>
            <w:tcW w:w="1179" w:type="dxa"/>
          </w:tcPr>
          <w:p w14:paraId="78B4F0B2" w14:textId="10B6998E" w:rsidR="000C6FC8" w:rsidRPr="001D136F" w:rsidRDefault="000C6FC8" w:rsidP="000C6FC8">
            <w:pPr>
              <w:jc w:val="both"/>
              <w:rPr>
                <w:color w:val="000000" w:themeColor="text1"/>
              </w:rPr>
            </w:pPr>
            <w:r>
              <w:rPr>
                <w:color w:val="000000" w:themeColor="text1"/>
              </w:rPr>
              <w:t>NA</w:t>
            </w:r>
          </w:p>
        </w:tc>
      </w:tr>
      <w:tr w:rsidR="000C6FC8" w:rsidRPr="001D136F" w14:paraId="6BCE2B43" w14:textId="77777777" w:rsidTr="002E5270">
        <w:tc>
          <w:tcPr>
            <w:tcW w:w="1581" w:type="dxa"/>
          </w:tcPr>
          <w:p w14:paraId="47EFC9B7" w14:textId="6FB891C9" w:rsidR="000C6FC8" w:rsidRPr="001D136F" w:rsidRDefault="000C6FC8" w:rsidP="000C6FC8">
            <w:pPr>
              <w:jc w:val="both"/>
              <w:rPr>
                <w:color w:val="000000" w:themeColor="text1"/>
              </w:rPr>
            </w:pPr>
            <w:proofErr w:type="spellStart"/>
            <w:r w:rsidRPr="001D136F">
              <w:rPr>
                <w:color w:val="000000" w:themeColor="text1"/>
              </w:rPr>
              <w:t>Cateogry</w:t>
            </w:r>
            <w:proofErr w:type="spellEnd"/>
            <w:r w:rsidRPr="001D136F">
              <w:rPr>
                <w:color w:val="000000" w:themeColor="text1"/>
              </w:rPr>
              <w:t xml:space="preserve"> Theater</w:t>
            </w:r>
          </w:p>
        </w:tc>
        <w:tc>
          <w:tcPr>
            <w:tcW w:w="1105" w:type="dxa"/>
          </w:tcPr>
          <w:p w14:paraId="551A53C9" w14:textId="770B12F2" w:rsidR="000C6FC8" w:rsidRPr="001D136F" w:rsidRDefault="000C6FC8" w:rsidP="000C6FC8">
            <w:pPr>
              <w:jc w:val="both"/>
              <w:rPr>
                <w:color w:val="000000" w:themeColor="text1"/>
              </w:rPr>
            </w:pPr>
            <w:r>
              <w:rPr>
                <w:color w:val="000000" w:themeColor="text1"/>
              </w:rPr>
              <w:t>NA</w:t>
            </w:r>
          </w:p>
        </w:tc>
        <w:tc>
          <w:tcPr>
            <w:tcW w:w="1165" w:type="dxa"/>
          </w:tcPr>
          <w:p w14:paraId="6E0D2BD8" w14:textId="7CD0BC91" w:rsidR="000C6FC8" w:rsidRPr="001D136F" w:rsidRDefault="000C6FC8" w:rsidP="000C6FC8">
            <w:pPr>
              <w:jc w:val="both"/>
              <w:rPr>
                <w:color w:val="000000" w:themeColor="text1"/>
              </w:rPr>
            </w:pPr>
            <w:r>
              <w:rPr>
                <w:color w:val="000000" w:themeColor="text1"/>
              </w:rPr>
              <w:t>NA</w:t>
            </w:r>
          </w:p>
        </w:tc>
        <w:tc>
          <w:tcPr>
            <w:tcW w:w="1179" w:type="dxa"/>
          </w:tcPr>
          <w:p w14:paraId="0A57F7E8" w14:textId="60142889" w:rsidR="000C6FC8" w:rsidRPr="001D136F" w:rsidRDefault="000C6FC8" w:rsidP="000C6FC8">
            <w:pPr>
              <w:jc w:val="both"/>
              <w:rPr>
                <w:color w:val="000000" w:themeColor="text1"/>
              </w:rPr>
            </w:pPr>
            <w:r>
              <w:rPr>
                <w:color w:val="000000" w:themeColor="text1"/>
              </w:rPr>
              <w:t>NA</w:t>
            </w:r>
          </w:p>
        </w:tc>
      </w:tr>
      <w:tr w:rsidR="000C6FC8" w:rsidRPr="001D136F" w14:paraId="003F4964" w14:textId="77777777" w:rsidTr="002E5270">
        <w:tc>
          <w:tcPr>
            <w:tcW w:w="1581" w:type="dxa"/>
          </w:tcPr>
          <w:p w14:paraId="2C243C7C" w14:textId="78702FBC" w:rsidR="000C6FC8" w:rsidRPr="001D136F" w:rsidRDefault="000C6FC8" w:rsidP="000C6FC8">
            <w:pPr>
              <w:jc w:val="both"/>
              <w:rPr>
                <w:b/>
                <w:color w:val="000000" w:themeColor="text1"/>
              </w:rPr>
            </w:pPr>
            <w:r w:rsidRPr="001D136F">
              <w:rPr>
                <w:b/>
                <w:color w:val="000000" w:themeColor="text1"/>
              </w:rPr>
              <w:t>Activation Function</w:t>
            </w:r>
          </w:p>
        </w:tc>
        <w:tc>
          <w:tcPr>
            <w:tcW w:w="1105" w:type="dxa"/>
          </w:tcPr>
          <w:p w14:paraId="05312ED4" w14:textId="588521D6" w:rsidR="000C6FC8" w:rsidRPr="001D136F" w:rsidRDefault="000C6FC8" w:rsidP="000C6FC8">
            <w:pPr>
              <w:jc w:val="both"/>
              <w:rPr>
                <w:b/>
                <w:color w:val="000000" w:themeColor="text1"/>
              </w:rPr>
            </w:pPr>
            <w:r w:rsidRPr="001D136F">
              <w:rPr>
                <w:b/>
                <w:color w:val="000000" w:themeColor="text1"/>
              </w:rPr>
              <w:t>Activation Function</w:t>
            </w:r>
          </w:p>
        </w:tc>
        <w:tc>
          <w:tcPr>
            <w:tcW w:w="1165" w:type="dxa"/>
          </w:tcPr>
          <w:p w14:paraId="4ADE1CF5" w14:textId="0B803FEC" w:rsidR="000C6FC8" w:rsidRPr="001D136F" w:rsidRDefault="000C6FC8" w:rsidP="000C6FC8">
            <w:pPr>
              <w:jc w:val="both"/>
              <w:rPr>
                <w:b/>
                <w:color w:val="000000" w:themeColor="text1"/>
              </w:rPr>
            </w:pPr>
            <w:r w:rsidRPr="001D136F">
              <w:rPr>
                <w:b/>
                <w:color w:val="000000" w:themeColor="text1"/>
              </w:rPr>
              <w:t>Activation Function</w:t>
            </w:r>
          </w:p>
        </w:tc>
        <w:tc>
          <w:tcPr>
            <w:tcW w:w="1179" w:type="dxa"/>
          </w:tcPr>
          <w:p w14:paraId="4609C7B5" w14:textId="538DC113" w:rsidR="000C6FC8" w:rsidRPr="001D136F" w:rsidRDefault="000C6FC8" w:rsidP="000C6FC8">
            <w:pPr>
              <w:jc w:val="both"/>
              <w:rPr>
                <w:b/>
                <w:color w:val="000000" w:themeColor="text1"/>
              </w:rPr>
            </w:pPr>
            <w:r w:rsidRPr="001D136F">
              <w:rPr>
                <w:b/>
                <w:color w:val="000000" w:themeColor="text1"/>
              </w:rPr>
              <w:t>Activation Function</w:t>
            </w:r>
          </w:p>
        </w:tc>
      </w:tr>
      <w:tr w:rsidR="000C6FC8" w:rsidRPr="001D136F" w14:paraId="7870381B" w14:textId="77777777" w:rsidTr="002E5270">
        <w:tc>
          <w:tcPr>
            <w:tcW w:w="1581" w:type="dxa"/>
          </w:tcPr>
          <w:p w14:paraId="16EF449E" w14:textId="3EC9E184" w:rsidR="000C6FC8" w:rsidRPr="001D136F" w:rsidRDefault="000C6FC8" w:rsidP="000C6FC8">
            <w:pPr>
              <w:jc w:val="both"/>
              <w:rPr>
                <w:color w:val="000000" w:themeColor="text1"/>
              </w:rPr>
            </w:pPr>
            <w:r w:rsidRPr="001D136F">
              <w:rPr>
                <w:color w:val="000000" w:themeColor="text1"/>
              </w:rPr>
              <w:t>Rectifier Linear Unit</w:t>
            </w:r>
          </w:p>
        </w:tc>
        <w:tc>
          <w:tcPr>
            <w:tcW w:w="1105" w:type="dxa"/>
          </w:tcPr>
          <w:p w14:paraId="74281938" w14:textId="078241A3" w:rsidR="000C6FC8" w:rsidRPr="001D136F" w:rsidRDefault="000C6FC8" w:rsidP="000C6FC8">
            <w:pPr>
              <w:jc w:val="both"/>
              <w:rPr>
                <w:color w:val="000000" w:themeColor="text1"/>
              </w:rPr>
            </w:pPr>
            <w:r w:rsidRPr="001D136F">
              <w:rPr>
                <w:color w:val="000000" w:themeColor="text1"/>
              </w:rPr>
              <w:t>Rectifier Linear Unit</w:t>
            </w:r>
          </w:p>
        </w:tc>
        <w:tc>
          <w:tcPr>
            <w:tcW w:w="1165" w:type="dxa"/>
          </w:tcPr>
          <w:p w14:paraId="415C6DEA" w14:textId="2B1CB155" w:rsidR="000C6FC8" w:rsidRPr="001D136F" w:rsidRDefault="000C6FC8" w:rsidP="000C6FC8">
            <w:pPr>
              <w:jc w:val="both"/>
              <w:rPr>
                <w:color w:val="000000" w:themeColor="text1"/>
              </w:rPr>
            </w:pPr>
            <w:r w:rsidRPr="001D136F">
              <w:rPr>
                <w:color w:val="000000" w:themeColor="text1"/>
              </w:rPr>
              <w:t>Rectifier Linear Unit</w:t>
            </w:r>
          </w:p>
        </w:tc>
        <w:tc>
          <w:tcPr>
            <w:tcW w:w="1179" w:type="dxa"/>
          </w:tcPr>
          <w:p w14:paraId="11F17DB5" w14:textId="79D1ED74" w:rsidR="000C6FC8" w:rsidRPr="001D136F" w:rsidRDefault="000C6FC8" w:rsidP="000C6FC8">
            <w:pPr>
              <w:jc w:val="both"/>
              <w:rPr>
                <w:color w:val="000000" w:themeColor="text1"/>
              </w:rPr>
            </w:pPr>
            <w:proofErr w:type="spellStart"/>
            <w:r w:rsidRPr="001D136F">
              <w:rPr>
                <w:color w:val="000000" w:themeColor="text1"/>
              </w:rPr>
              <w:t>Softmax</w:t>
            </w:r>
            <w:proofErr w:type="spellEnd"/>
          </w:p>
        </w:tc>
      </w:tr>
      <w:tr w:rsidR="000C6FC8" w:rsidRPr="001D136F" w14:paraId="29ECFBFA" w14:textId="77777777" w:rsidTr="002E5270">
        <w:tc>
          <w:tcPr>
            <w:tcW w:w="2686" w:type="dxa"/>
            <w:gridSpan w:val="2"/>
          </w:tcPr>
          <w:p w14:paraId="284FA64A" w14:textId="7FE2D7DE" w:rsidR="000C6FC8" w:rsidRPr="001D136F" w:rsidRDefault="000C6FC8" w:rsidP="000C6FC8">
            <w:pPr>
              <w:jc w:val="both"/>
              <w:rPr>
                <w:b/>
                <w:color w:val="000000" w:themeColor="text1"/>
              </w:rPr>
            </w:pPr>
            <w:r w:rsidRPr="001D136F">
              <w:rPr>
                <w:b/>
                <w:color w:val="000000" w:themeColor="text1"/>
              </w:rPr>
              <w:t>Loss Function</w:t>
            </w:r>
          </w:p>
        </w:tc>
        <w:tc>
          <w:tcPr>
            <w:tcW w:w="2344" w:type="dxa"/>
            <w:gridSpan w:val="2"/>
          </w:tcPr>
          <w:p w14:paraId="4AC95C76" w14:textId="0B6FF0E3" w:rsidR="000C6FC8" w:rsidRPr="001D136F" w:rsidRDefault="000C6FC8" w:rsidP="000C6FC8">
            <w:pPr>
              <w:jc w:val="both"/>
              <w:rPr>
                <w:color w:val="000000" w:themeColor="text1"/>
              </w:rPr>
            </w:pPr>
            <w:r w:rsidRPr="001D136F">
              <w:rPr>
                <w:color w:val="000000" w:themeColor="text1"/>
              </w:rPr>
              <w:t>Categorical Entropy</w:t>
            </w:r>
          </w:p>
        </w:tc>
      </w:tr>
      <w:tr w:rsidR="000C6FC8" w:rsidRPr="001D136F" w14:paraId="6834C67E" w14:textId="77777777" w:rsidTr="002E5270">
        <w:tc>
          <w:tcPr>
            <w:tcW w:w="2686" w:type="dxa"/>
            <w:gridSpan w:val="2"/>
          </w:tcPr>
          <w:p w14:paraId="16436F62" w14:textId="45EA1CDE" w:rsidR="000C6FC8" w:rsidRPr="001D136F" w:rsidRDefault="000C6FC8" w:rsidP="000C6FC8">
            <w:pPr>
              <w:jc w:val="both"/>
              <w:rPr>
                <w:b/>
                <w:color w:val="000000" w:themeColor="text1"/>
              </w:rPr>
            </w:pPr>
            <w:r w:rsidRPr="001D136F">
              <w:rPr>
                <w:b/>
                <w:color w:val="000000" w:themeColor="text1"/>
              </w:rPr>
              <w:t>Optimizer</w:t>
            </w:r>
          </w:p>
        </w:tc>
        <w:tc>
          <w:tcPr>
            <w:tcW w:w="2344" w:type="dxa"/>
            <w:gridSpan w:val="2"/>
          </w:tcPr>
          <w:p w14:paraId="1D4E8443" w14:textId="18C8EAE2" w:rsidR="000C6FC8" w:rsidRPr="001D136F" w:rsidRDefault="000C6FC8" w:rsidP="000C6FC8">
            <w:pPr>
              <w:jc w:val="both"/>
              <w:rPr>
                <w:color w:val="000000" w:themeColor="text1"/>
              </w:rPr>
            </w:pPr>
            <w:r w:rsidRPr="001D136F">
              <w:rPr>
                <w:color w:val="000000" w:themeColor="text1"/>
              </w:rPr>
              <w:t>Adam</w:t>
            </w:r>
          </w:p>
        </w:tc>
      </w:tr>
      <w:tr w:rsidR="000C6FC8" w:rsidRPr="001D136F" w14:paraId="040831C0" w14:textId="77777777" w:rsidTr="002E5270">
        <w:tc>
          <w:tcPr>
            <w:tcW w:w="2686" w:type="dxa"/>
            <w:gridSpan w:val="2"/>
          </w:tcPr>
          <w:p w14:paraId="3254A0CC" w14:textId="21BB04AA" w:rsidR="000C6FC8" w:rsidRPr="001D136F" w:rsidRDefault="000C6FC8" w:rsidP="000C6FC8">
            <w:pPr>
              <w:jc w:val="both"/>
              <w:rPr>
                <w:b/>
                <w:color w:val="000000" w:themeColor="text1"/>
              </w:rPr>
            </w:pPr>
            <w:r w:rsidRPr="001D136F">
              <w:rPr>
                <w:b/>
                <w:color w:val="000000" w:themeColor="text1"/>
              </w:rPr>
              <w:t>Batch Size</w:t>
            </w:r>
          </w:p>
        </w:tc>
        <w:tc>
          <w:tcPr>
            <w:tcW w:w="2344" w:type="dxa"/>
            <w:gridSpan w:val="2"/>
          </w:tcPr>
          <w:p w14:paraId="46ECC32B" w14:textId="089CDAFE" w:rsidR="000C6FC8" w:rsidRPr="001D136F" w:rsidRDefault="000C6FC8" w:rsidP="000C6FC8">
            <w:pPr>
              <w:jc w:val="both"/>
              <w:rPr>
                <w:color w:val="000000" w:themeColor="text1"/>
              </w:rPr>
            </w:pPr>
            <w:r w:rsidRPr="001D136F">
              <w:rPr>
                <w:color w:val="000000" w:themeColor="text1"/>
              </w:rPr>
              <w:t>64</w:t>
            </w:r>
          </w:p>
        </w:tc>
      </w:tr>
      <w:tr w:rsidR="000C6FC8" w:rsidRPr="001D136F" w14:paraId="25E3D52A" w14:textId="77777777" w:rsidTr="002E5270">
        <w:tc>
          <w:tcPr>
            <w:tcW w:w="2686" w:type="dxa"/>
            <w:gridSpan w:val="2"/>
          </w:tcPr>
          <w:p w14:paraId="65CF1B37" w14:textId="6A5AF89B" w:rsidR="000C6FC8" w:rsidRPr="001D136F" w:rsidRDefault="000C6FC8" w:rsidP="000C6FC8">
            <w:pPr>
              <w:jc w:val="both"/>
              <w:rPr>
                <w:b/>
                <w:color w:val="000000" w:themeColor="text1"/>
              </w:rPr>
            </w:pPr>
            <w:r w:rsidRPr="001D136F">
              <w:rPr>
                <w:b/>
                <w:color w:val="000000" w:themeColor="text1"/>
              </w:rPr>
              <w:t>Epoch</w:t>
            </w:r>
          </w:p>
        </w:tc>
        <w:tc>
          <w:tcPr>
            <w:tcW w:w="2344" w:type="dxa"/>
            <w:gridSpan w:val="2"/>
          </w:tcPr>
          <w:p w14:paraId="12C18A50" w14:textId="076EFECB" w:rsidR="000C6FC8" w:rsidRPr="001D136F" w:rsidRDefault="000C6FC8" w:rsidP="000C6FC8">
            <w:pPr>
              <w:jc w:val="both"/>
              <w:rPr>
                <w:color w:val="000000" w:themeColor="text1"/>
              </w:rPr>
            </w:pPr>
            <w:r w:rsidRPr="001D136F">
              <w:rPr>
                <w:color w:val="000000" w:themeColor="text1"/>
              </w:rPr>
              <w:t>100</w:t>
            </w:r>
          </w:p>
        </w:tc>
      </w:tr>
      <w:tr w:rsidR="000C6FC8" w:rsidRPr="001D136F" w14:paraId="49AA5C7D" w14:textId="77777777" w:rsidTr="002E5270">
        <w:tc>
          <w:tcPr>
            <w:tcW w:w="2686" w:type="dxa"/>
            <w:gridSpan w:val="2"/>
          </w:tcPr>
          <w:p w14:paraId="22BB3767" w14:textId="56AA5347" w:rsidR="000C6FC8" w:rsidRPr="001D136F" w:rsidRDefault="000C6FC8" w:rsidP="000C6FC8">
            <w:pPr>
              <w:jc w:val="both"/>
              <w:rPr>
                <w:b/>
                <w:color w:val="000000" w:themeColor="text1"/>
              </w:rPr>
            </w:pPr>
            <w:r w:rsidRPr="001D136F">
              <w:rPr>
                <w:b/>
                <w:color w:val="000000" w:themeColor="text1"/>
              </w:rPr>
              <w:t>Metrics</w:t>
            </w:r>
          </w:p>
        </w:tc>
        <w:tc>
          <w:tcPr>
            <w:tcW w:w="2344" w:type="dxa"/>
            <w:gridSpan w:val="2"/>
          </w:tcPr>
          <w:p w14:paraId="27462947" w14:textId="2D832D7C" w:rsidR="000C6FC8" w:rsidRPr="001D136F" w:rsidRDefault="000C6FC8" w:rsidP="000C6FC8">
            <w:pPr>
              <w:jc w:val="both"/>
              <w:rPr>
                <w:color w:val="000000" w:themeColor="text1"/>
              </w:rPr>
            </w:pPr>
            <w:r w:rsidRPr="001D136F">
              <w:rPr>
                <w:color w:val="000000" w:themeColor="text1"/>
              </w:rPr>
              <w:t>Accuracy</w:t>
            </w:r>
          </w:p>
        </w:tc>
      </w:tr>
    </w:tbl>
    <w:p w14:paraId="060276EF" w14:textId="1D7DC1E6" w:rsidR="002B1EE8" w:rsidRPr="001D136F" w:rsidRDefault="002E5270" w:rsidP="00427E96">
      <w:pPr>
        <w:jc w:val="both"/>
        <w:rPr>
          <w:color w:val="000000" w:themeColor="text1"/>
        </w:rPr>
      </w:pPr>
      <w:proofErr w:type="spellStart"/>
      <w:r w:rsidRPr="001D136F">
        <w:rPr>
          <w:color w:val="000000" w:themeColor="text1"/>
        </w:rPr>
        <w:t>Table.VII</w:t>
      </w:r>
      <w:proofErr w:type="spellEnd"/>
      <w:r w:rsidRPr="001D136F">
        <w:rPr>
          <w:color w:val="000000" w:themeColor="text1"/>
        </w:rPr>
        <w:t xml:space="preserve">: Shows the implementation details </w:t>
      </w:r>
      <w:r w:rsidR="00EF570C" w:rsidRPr="001D136F">
        <w:rPr>
          <w:color w:val="000000" w:themeColor="text1"/>
        </w:rPr>
        <w:t>of our</w:t>
      </w:r>
      <w:r w:rsidRPr="001D136F">
        <w:rPr>
          <w:color w:val="000000" w:themeColor="text1"/>
        </w:rPr>
        <w:t xml:space="preserve"> ANN Model</w:t>
      </w:r>
    </w:p>
    <w:p w14:paraId="2E6D6C9A" w14:textId="77777777" w:rsidR="002E5270" w:rsidRPr="001D136F" w:rsidRDefault="002E5270" w:rsidP="00427E96">
      <w:pPr>
        <w:jc w:val="both"/>
        <w:rPr>
          <w:color w:val="000000" w:themeColor="text1"/>
        </w:rPr>
      </w:pPr>
    </w:p>
    <w:p w14:paraId="46826CFC" w14:textId="3B36EDE9" w:rsidR="005B7308" w:rsidRPr="001D136F" w:rsidRDefault="008F0C15" w:rsidP="001D136F">
      <w:pPr>
        <w:spacing w:after="240"/>
        <w:jc w:val="both"/>
        <w:rPr>
          <w:color w:val="000000" w:themeColor="text1"/>
        </w:rPr>
      </w:pPr>
      <w:r w:rsidRPr="001D136F">
        <w:rPr>
          <w:color w:val="000000" w:themeColor="text1"/>
        </w:rPr>
        <w:t xml:space="preserve">As shown in the </w:t>
      </w:r>
      <w:r w:rsidR="00EF570C" w:rsidRPr="001D136F">
        <w:rPr>
          <w:color w:val="000000" w:themeColor="text1"/>
        </w:rPr>
        <w:t>table.</w:t>
      </w:r>
      <w:r w:rsidR="00700AD0">
        <w:rPr>
          <w:color w:val="000000" w:themeColor="text1"/>
        </w:rPr>
        <w:t xml:space="preserve"> </w:t>
      </w:r>
      <w:r w:rsidR="00EF570C" w:rsidRPr="001D136F">
        <w:rPr>
          <w:color w:val="000000" w:themeColor="text1"/>
        </w:rPr>
        <w:t>VII</w:t>
      </w:r>
      <w:r w:rsidR="0091769B" w:rsidRPr="001D136F">
        <w:rPr>
          <w:color w:val="000000" w:themeColor="text1"/>
        </w:rPr>
        <w:t xml:space="preserve"> which is explaining all the implementation of details of neural network in </w:t>
      </w:r>
      <w:r w:rsidR="00A23714" w:rsidRPr="001D136F">
        <w:rPr>
          <w:color w:val="000000" w:themeColor="text1"/>
        </w:rPr>
        <w:t>K</w:t>
      </w:r>
      <w:r w:rsidR="0091769B" w:rsidRPr="001D136F">
        <w:rPr>
          <w:color w:val="000000" w:themeColor="text1"/>
        </w:rPr>
        <w:t xml:space="preserve">eras. The reasons for selecting Rectifier linear unit as an activation function in the input and hidden layers because there is a problem of vanishing gradient which occurs in hidden layers, to confront this problem, rectifier linear units are used. </w:t>
      </w:r>
      <w:r w:rsidR="00A23714" w:rsidRPr="001D136F">
        <w:rPr>
          <w:color w:val="000000" w:themeColor="text1"/>
        </w:rPr>
        <w:t>SoftMax activation function is used in output layer because of problem is multi-classification.</w:t>
      </w:r>
    </w:p>
    <w:p w14:paraId="29F03FFA" w14:textId="5DBE44C3" w:rsidR="00A23714" w:rsidRPr="001D136F" w:rsidRDefault="00A23714" w:rsidP="001D136F">
      <w:pPr>
        <w:spacing w:after="240"/>
        <w:jc w:val="both"/>
        <w:rPr>
          <w:color w:val="000000" w:themeColor="text1"/>
        </w:rPr>
      </w:pPr>
      <w:r w:rsidRPr="001D136F">
        <w:rPr>
          <w:color w:val="000000" w:themeColor="text1"/>
        </w:rPr>
        <w:t xml:space="preserve">Similarly, in compiling the model, due to classification, cross entropy is used as a loss function. For optimization, Adam is used while 100 number of epochs along with </w:t>
      </w:r>
      <w:r w:rsidR="004109E3" w:rsidRPr="001D136F">
        <w:rPr>
          <w:color w:val="000000" w:themeColor="text1"/>
        </w:rPr>
        <w:t>64</w:t>
      </w:r>
      <w:r w:rsidRPr="001D136F">
        <w:rPr>
          <w:color w:val="000000" w:themeColor="text1"/>
        </w:rPr>
        <w:t xml:space="preserve"> batch size used in the implementation of </w:t>
      </w:r>
      <w:r w:rsidR="009E03A6" w:rsidRPr="001D136F">
        <w:rPr>
          <w:color w:val="000000" w:themeColor="text1"/>
        </w:rPr>
        <w:t>A</w:t>
      </w:r>
      <w:r w:rsidRPr="001D136F">
        <w:rPr>
          <w:color w:val="000000" w:themeColor="text1"/>
        </w:rPr>
        <w:t xml:space="preserve">rtificial </w:t>
      </w:r>
      <w:r w:rsidR="009E03A6" w:rsidRPr="001D136F">
        <w:rPr>
          <w:color w:val="000000" w:themeColor="text1"/>
        </w:rPr>
        <w:t>N</w:t>
      </w:r>
      <w:r w:rsidRPr="001D136F">
        <w:rPr>
          <w:color w:val="000000" w:themeColor="text1"/>
        </w:rPr>
        <w:t xml:space="preserve">eural </w:t>
      </w:r>
      <w:r w:rsidR="009E03A6" w:rsidRPr="001D136F">
        <w:rPr>
          <w:color w:val="000000" w:themeColor="text1"/>
        </w:rPr>
        <w:t>N</w:t>
      </w:r>
      <w:r w:rsidRPr="001D136F">
        <w:rPr>
          <w:color w:val="000000" w:themeColor="text1"/>
        </w:rPr>
        <w:t>etwork as shown in the figure.9</w:t>
      </w:r>
    </w:p>
    <w:p w14:paraId="516B353D" w14:textId="5FAFEC2D" w:rsidR="00F448CB" w:rsidRPr="001D136F" w:rsidRDefault="003428C3" w:rsidP="004E5E54">
      <w:pPr>
        <w:jc w:val="both"/>
        <w:rPr>
          <w:color w:val="000000" w:themeColor="text1"/>
        </w:rPr>
      </w:pPr>
      <w:r w:rsidRPr="001D136F">
        <w:rPr>
          <w:color w:val="000000" w:themeColor="text1"/>
        </w:rPr>
        <w:t xml:space="preserve">We increased the number of neurons to see that whether to increase accuracy, but the accuracy is decreased. Increasing is not always gives better result sometimes it worked the opposite. Similarly, the hidden layers but increasing hidden layers mostly increase the accuracy unless it saturated to the specific accuracy limit. Same thing with epochs and batch size, these are the most important parameter for tuning in terms of running neural network for different times to check which combination gives the most optimum result without overfitting, </w:t>
      </w:r>
      <w:r w:rsidR="00297283" w:rsidRPr="001D136F">
        <w:rPr>
          <w:color w:val="000000" w:themeColor="text1"/>
        </w:rPr>
        <w:t>under fitting</w:t>
      </w:r>
      <w:r w:rsidRPr="001D136F">
        <w:rPr>
          <w:color w:val="000000" w:themeColor="text1"/>
        </w:rPr>
        <w:t xml:space="preserve"> or gradient exploding and gradient vanishing problems.</w:t>
      </w:r>
    </w:p>
    <w:p w14:paraId="55DD5FB8" w14:textId="77777777" w:rsidR="00F448CB" w:rsidRPr="001D136F" w:rsidRDefault="00F448CB" w:rsidP="004E5E54">
      <w:pPr>
        <w:jc w:val="both"/>
        <w:rPr>
          <w:color w:val="000000" w:themeColor="text1"/>
        </w:rPr>
      </w:pPr>
    </w:p>
    <w:p w14:paraId="44DB1F9A" w14:textId="41A26259" w:rsidR="007D45C6" w:rsidRPr="001D136F" w:rsidRDefault="004439CF" w:rsidP="007D45C6">
      <w:pPr>
        <w:pStyle w:val="ListParagraph"/>
        <w:numPr>
          <w:ilvl w:val="0"/>
          <w:numId w:val="41"/>
        </w:numPr>
        <w:jc w:val="both"/>
        <w:rPr>
          <w:b/>
          <w:color w:val="000000" w:themeColor="text1"/>
        </w:rPr>
      </w:pPr>
      <w:r w:rsidRPr="001D136F">
        <w:rPr>
          <w:b/>
          <w:color w:val="000000" w:themeColor="text1"/>
        </w:rPr>
        <w:t>EVALUATION</w:t>
      </w:r>
    </w:p>
    <w:p w14:paraId="0DA3C48E" w14:textId="77777777" w:rsidR="007D45C6" w:rsidRPr="001D136F" w:rsidRDefault="007D45C6" w:rsidP="007D45C6">
      <w:pPr>
        <w:jc w:val="both"/>
        <w:rPr>
          <w:color w:val="000000" w:themeColor="text1"/>
        </w:rPr>
      </w:pPr>
    </w:p>
    <w:p w14:paraId="790CC94B" w14:textId="538CB82A" w:rsidR="004439CF" w:rsidRPr="001D136F" w:rsidRDefault="0079743C" w:rsidP="004439CF">
      <w:pPr>
        <w:jc w:val="both"/>
        <w:rPr>
          <w:color w:val="000000" w:themeColor="text1"/>
        </w:rPr>
      </w:pPr>
      <w:r w:rsidRPr="001D136F">
        <w:rPr>
          <w:color w:val="000000" w:themeColor="text1"/>
        </w:rPr>
        <w:t xml:space="preserve">In this section, we discussed the evaluation of our </w:t>
      </w:r>
      <w:r w:rsidR="00181593" w:rsidRPr="001D136F">
        <w:rPr>
          <w:color w:val="000000" w:themeColor="text1"/>
        </w:rPr>
        <w:t xml:space="preserve">findings in this paper. The previous section discussed the method details which include the implementation issues </w:t>
      </w:r>
      <w:r w:rsidR="00A408F8" w:rsidRPr="001D136F">
        <w:rPr>
          <w:color w:val="000000" w:themeColor="text1"/>
        </w:rPr>
        <w:t xml:space="preserve">and architecture of our model. </w:t>
      </w:r>
    </w:p>
    <w:p w14:paraId="588211B3" w14:textId="77777777" w:rsidR="00B00429" w:rsidRPr="001D136F" w:rsidRDefault="00B00429" w:rsidP="004439CF">
      <w:pPr>
        <w:jc w:val="both"/>
        <w:rPr>
          <w:color w:val="000000" w:themeColor="text1"/>
        </w:rPr>
      </w:pPr>
    </w:p>
    <w:p w14:paraId="3998F2C2" w14:textId="6B718A01" w:rsidR="009061B3" w:rsidRPr="001D136F" w:rsidRDefault="00700AD0" w:rsidP="001D136F">
      <w:pPr>
        <w:pStyle w:val="ListParagraph"/>
        <w:numPr>
          <w:ilvl w:val="0"/>
          <w:numId w:val="44"/>
        </w:numPr>
        <w:spacing w:after="240"/>
        <w:jc w:val="both"/>
        <w:rPr>
          <w:b/>
          <w:color w:val="000000" w:themeColor="text1"/>
        </w:rPr>
      </w:pPr>
      <w:r w:rsidRPr="001D136F">
        <w:rPr>
          <w:b/>
          <w:color w:val="000000" w:themeColor="text1"/>
        </w:rPr>
        <w:t>PARAMETER TUNING</w:t>
      </w:r>
    </w:p>
    <w:p w14:paraId="025B4B67" w14:textId="297E9481" w:rsidR="00B00429" w:rsidRPr="001D136F" w:rsidRDefault="00B00429" w:rsidP="001D136F">
      <w:pPr>
        <w:spacing w:after="240"/>
        <w:jc w:val="both"/>
        <w:rPr>
          <w:color w:val="000000" w:themeColor="text1"/>
        </w:rPr>
      </w:pPr>
      <w:r w:rsidRPr="001D136F">
        <w:rPr>
          <w:color w:val="000000" w:themeColor="text1"/>
        </w:rPr>
        <w:t xml:space="preserve">The most important, difficult and complex step in using the </w:t>
      </w:r>
      <w:r w:rsidR="00454DE8" w:rsidRPr="001D136F">
        <w:rPr>
          <w:color w:val="000000" w:themeColor="text1"/>
        </w:rPr>
        <w:t>neural</w:t>
      </w:r>
      <w:r w:rsidRPr="001D136F">
        <w:rPr>
          <w:color w:val="000000" w:themeColor="text1"/>
        </w:rPr>
        <w:t xml:space="preserve"> network is the parameter tuning which takes a lot of time and requires a lot of combinations and testing to get the best result based on the accuracy of the model.</w:t>
      </w:r>
    </w:p>
    <w:p w14:paraId="53CE9056" w14:textId="7B9E7009" w:rsidR="00B00429" w:rsidRPr="001D136F" w:rsidRDefault="00B00429" w:rsidP="001D136F">
      <w:pPr>
        <w:spacing w:after="240"/>
        <w:jc w:val="both"/>
        <w:rPr>
          <w:color w:val="000000" w:themeColor="text1"/>
        </w:rPr>
      </w:pPr>
      <w:r w:rsidRPr="001D136F">
        <w:rPr>
          <w:color w:val="000000" w:themeColor="text1"/>
        </w:rPr>
        <w:t>So, without proper tuning model could work pretty based on the choose of the wrong parameters which is always different based on the type, nature</w:t>
      </w:r>
      <w:r w:rsidR="00454DE8" w:rsidRPr="001D136F">
        <w:rPr>
          <w:color w:val="000000" w:themeColor="text1"/>
        </w:rPr>
        <w:t xml:space="preserve"> and complexity of the dataset. In our model, there are certain parameters which cannot be changes due to the nature of the problem. These parameters include the </w:t>
      </w:r>
      <w:r w:rsidR="00AD4CBC" w:rsidRPr="001D136F">
        <w:rPr>
          <w:color w:val="000000" w:themeColor="text1"/>
        </w:rPr>
        <w:t xml:space="preserve">shape of the input layer and output layers. In our case it will remain 41 and output layer shape is 4 because we are classifying multi class of success, failure, live and canceled projects. Evaluation metric is also </w:t>
      </w:r>
      <w:r w:rsidR="0085194A" w:rsidRPr="001D136F">
        <w:rPr>
          <w:color w:val="000000" w:themeColor="text1"/>
        </w:rPr>
        <w:t>remaining</w:t>
      </w:r>
      <w:r w:rsidR="00AD4CBC" w:rsidRPr="001D136F">
        <w:rPr>
          <w:color w:val="000000" w:themeColor="text1"/>
        </w:rPr>
        <w:t xml:space="preserve"> accuracy, Loss function is also unchanged as the classification is multi so we used categorical cross </w:t>
      </w:r>
      <w:r w:rsidR="0085194A" w:rsidRPr="001D136F">
        <w:rPr>
          <w:color w:val="000000" w:themeColor="text1"/>
        </w:rPr>
        <w:t>entropy,</w:t>
      </w:r>
      <w:r w:rsidR="00AD4CBC" w:rsidRPr="001D136F">
        <w:rPr>
          <w:color w:val="000000" w:themeColor="text1"/>
        </w:rPr>
        <w:t xml:space="preserve"> but it could be change </w:t>
      </w:r>
      <w:r w:rsidR="0085194A" w:rsidRPr="001D136F">
        <w:rPr>
          <w:color w:val="000000" w:themeColor="text1"/>
        </w:rPr>
        <w:t>based</w:t>
      </w:r>
      <w:r w:rsidR="00AD4CBC" w:rsidRPr="001D136F">
        <w:rPr>
          <w:color w:val="000000" w:themeColor="text1"/>
        </w:rPr>
        <w:t xml:space="preserve"> on the application for example in the previous research people used</w:t>
      </w:r>
      <w:r w:rsidR="0085194A" w:rsidRPr="001D136F">
        <w:rPr>
          <w:color w:val="000000" w:themeColor="text1"/>
        </w:rPr>
        <w:t xml:space="preserve"> for</w:t>
      </w:r>
      <w:r w:rsidR="00AD4CBC" w:rsidRPr="001D136F">
        <w:rPr>
          <w:color w:val="000000" w:themeColor="text1"/>
        </w:rPr>
        <w:t xml:space="preserve"> binary </w:t>
      </w:r>
      <w:r w:rsidR="0085194A" w:rsidRPr="001D136F">
        <w:rPr>
          <w:color w:val="000000" w:themeColor="text1"/>
        </w:rPr>
        <w:t>classification as binary cross entropy.</w:t>
      </w:r>
    </w:p>
    <w:p w14:paraId="38DB1BEB" w14:textId="2E3E398C" w:rsidR="0085194A" w:rsidRPr="001D136F" w:rsidRDefault="0085194A" w:rsidP="001D136F">
      <w:pPr>
        <w:spacing w:after="240"/>
        <w:jc w:val="both"/>
        <w:rPr>
          <w:color w:val="000000" w:themeColor="text1"/>
        </w:rPr>
      </w:pPr>
      <w:r w:rsidRPr="001D136F">
        <w:rPr>
          <w:color w:val="000000" w:themeColor="text1"/>
        </w:rPr>
        <w:t xml:space="preserve">The parameters which required tuning in our model include the </w:t>
      </w:r>
      <w:r w:rsidR="00293456" w:rsidRPr="001D136F">
        <w:rPr>
          <w:color w:val="000000" w:themeColor="text1"/>
        </w:rPr>
        <w:t>number of layers, number of neurons, number of hidden layers, neurons applied at every layer, batch size, number of epochs, activation function at every layer</w:t>
      </w:r>
      <w:r w:rsidR="00EF71BE" w:rsidRPr="001D136F">
        <w:rPr>
          <w:color w:val="000000" w:themeColor="text1"/>
        </w:rPr>
        <w:t xml:space="preserve">. We first started with one hidden layer then we increased it to check the effect of layers on the accuracy of the model. We stopped at the two hidden layers because if we increase more </w:t>
      </w:r>
      <w:r w:rsidR="007D45C6" w:rsidRPr="001D136F">
        <w:rPr>
          <w:color w:val="000000" w:themeColor="text1"/>
        </w:rPr>
        <w:t>layers,</w:t>
      </w:r>
      <w:r w:rsidR="00EF71BE" w:rsidRPr="001D136F">
        <w:rPr>
          <w:color w:val="000000" w:themeColor="text1"/>
        </w:rPr>
        <w:t xml:space="preserve"> we faced the problem of vanishing gradient as the model is not even predicting the category in the output</w:t>
      </w:r>
      <w:r w:rsidR="007D45C6" w:rsidRPr="001D136F">
        <w:rPr>
          <w:color w:val="000000" w:themeColor="text1"/>
        </w:rPr>
        <w:t>.</w:t>
      </w:r>
    </w:p>
    <w:p w14:paraId="2F358830" w14:textId="32A14481" w:rsidR="007D45C6" w:rsidRPr="001D136F" w:rsidRDefault="007D45C6" w:rsidP="001D136F">
      <w:pPr>
        <w:spacing w:after="240"/>
        <w:jc w:val="both"/>
        <w:rPr>
          <w:color w:val="000000" w:themeColor="text1"/>
        </w:rPr>
      </w:pPr>
      <w:r w:rsidRPr="001D136F">
        <w:rPr>
          <w:color w:val="000000" w:themeColor="text1"/>
        </w:rPr>
        <w:t xml:space="preserve">In the next step, we target the neurons applied at each layer along with the activation function. For the input layers we used rectifier linear unit to keep the model away from the vanishing gradient problem. In the last layer, SoftMax is used as it is good </w:t>
      </w:r>
      <w:r w:rsidRPr="001D136F">
        <w:rPr>
          <w:color w:val="000000" w:themeColor="text1"/>
        </w:rPr>
        <w:lastRenderedPageBreak/>
        <w:t>for the prediction of multi class. Similarly, we come up with neurons 100, 20 ,18 on from input layers to two hidden layers and gives the good accuracy as compared to other combinations.</w:t>
      </w:r>
    </w:p>
    <w:p w14:paraId="6FCDE76C" w14:textId="03250273" w:rsidR="007D45C6" w:rsidRPr="001D136F" w:rsidRDefault="002F23E8" w:rsidP="00B00429">
      <w:pPr>
        <w:jc w:val="both"/>
        <w:rPr>
          <w:color w:val="000000" w:themeColor="text1"/>
        </w:rPr>
      </w:pPr>
      <w:r w:rsidRPr="001D136F">
        <w:rPr>
          <w:color w:val="000000" w:themeColor="text1"/>
        </w:rPr>
        <w:t xml:space="preserve">In the next step, </w:t>
      </w:r>
      <w:r w:rsidR="00F629B8" w:rsidRPr="001D136F">
        <w:rPr>
          <w:color w:val="000000" w:themeColor="text1"/>
        </w:rPr>
        <w:t xml:space="preserve">we tried with different </w:t>
      </w:r>
      <w:r w:rsidR="007874F5" w:rsidRPr="001D136F">
        <w:rPr>
          <w:color w:val="000000" w:themeColor="text1"/>
        </w:rPr>
        <w:t xml:space="preserve">number of Epochs and batch size to check the model accuracy. </w:t>
      </w:r>
      <w:r w:rsidR="00B2223D" w:rsidRPr="001D136F">
        <w:rPr>
          <w:color w:val="000000" w:themeColor="text1"/>
        </w:rPr>
        <w:t>First,</w:t>
      </w:r>
      <w:r w:rsidR="007874F5" w:rsidRPr="001D136F">
        <w:rPr>
          <w:color w:val="000000" w:themeColor="text1"/>
        </w:rPr>
        <w:t xml:space="preserve"> we take very small number of epochs then we increase the number of epochs till 100 epochs and even increasing more does not </w:t>
      </w:r>
      <w:r w:rsidR="00B2223D" w:rsidRPr="001D136F">
        <w:rPr>
          <w:color w:val="000000" w:themeColor="text1"/>
        </w:rPr>
        <w:t>affect</w:t>
      </w:r>
      <w:r w:rsidR="007874F5" w:rsidRPr="001D136F">
        <w:rPr>
          <w:color w:val="000000" w:themeColor="text1"/>
        </w:rPr>
        <w:t xml:space="preserve"> model </w:t>
      </w:r>
      <w:r w:rsidR="00B2223D" w:rsidRPr="001D136F">
        <w:rPr>
          <w:color w:val="000000" w:themeColor="text1"/>
        </w:rPr>
        <w:t>accuracy,</w:t>
      </w:r>
      <w:r w:rsidR="007874F5" w:rsidRPr="001D136F">
        <w:rPr>
          <w:color w:val="000000" w:themeColor="text1"/>
        </w:rPr>
        <w:t xml:space="preserve"> so we ended up in having 100 epochs in our model.</w:t>
      </w:r>
    </w:p>
    <w:p w14:paraId="0B8FFF39" w14:textId="1AB1A5FF" w:rsidR="00B2223D" w:rsidRPr="001D136F" w:rsidRDefault="00B2223D" w:rsidP="001D136F">
      <w:pPr>
        <w:spacing w:after="240"/>
        <w:jc w:val="both"/>
        <w:rPr>
          <w:color w:val="000000" w:themeColor="text1"/>
        </w:rPr>
      </w:pPr>
      <w:r w:rsidRPr="001D136F">
        <w:rPr>
          <w:color w:val="000000" w:themeColor="text1"/>
        </w:rPr>
        <w:t>Similarly, for the batch size, we started with the 32 and ended up in 64 by applying different combinations</w:t>
      </w:r>
      <w:r w:rsidR="00277334" w:rsidRPr="001D136F">
        <w:rPr>
          <w:color w:val="000000" w:themeColor="text1"/>
        </w:rPr>
        <w:t xml:space="preserve"> of taking numerous batch size</w:t>
      </w:r>
      <w:r w:rsidR="00122F33" w:rsidRPr="001D136F">
        <w:rPr>
          <w:color w:val="000000" w:themeColor="text1"/>
        </w:rPr>
        <w:t>.</w:t>
      </w:r>
    </w:p>
    <w:p w14:paraId="2C39E9CD" w14:textId="15F7B796" w:rsidR="00122F33" w:rsidRPr="001D136F" w:rsidRDefault="00122F33" w:rsidP="00B00429">
      <w:pPr>
        <w:jc w:val="both"/>
        <w:rPr>
          <w:color w:val="000000" w:themeColor="text1"/>
        </w:rPr>
      </w:pPr>
      <w:r w:rsidRPr="001D136F">
        <w:rPr>
          <w:color w:val="000000" w:themeColor="text1"/>
        </w:rPr>
        <w:t>Figure.9 shows the number of epochs on its x-axis along with the loss function on the top graph while on the bottom, it is showing the accuracy. We can observe the loss functions was decreased as the number of epochs and reached to 0.50 while on the same time accuracy is increased. The green line is showing the</w:t>
      </w:r>
      <w:r w:rsidR="007F6F9D" w:rsidRPr="001D136F">
        <w:rPr>
          <w:color w:val="000000" w:themeColor="text1"/>
        </w:rPr>
        <w:t xml:space="preserve"> </w:t>
      </w:r>
      <w:r w:rsidR="00C63DA7" w:rsidRPr="001D136F">
        <w:rPr>
          <w:color w:val="000000" w:themeColor="text1"/>
        </w:rPr>
        <w:t>training while blue line shows the validation findings.</w:t>
      </w:r>
    </w:p>
    <w:p w14:paraId="5EF40163" w14:textId="77777777" w:rsidR="00AD4CBC" w:rsidRPr="001D136F" w:rsidRDefault="00AD4CBC" w:rsidP="00B00429">
      <w:pPr>
        <w:jc w:val="both"/>
        <w:rPr>
          <w:color w:val="000000" w:themeColor="text1"/>
        </w:rPr>
      </w:pPr>
    </w:p>
    <w:p w14:paraId="70373A6A" w14:textId="77777777" w:rsidR="00454DE8" w:rsidRPr="001D136F" w:rsidRDefault="00454DE8" w:rsidP="00B00429">
      <w:pPr>
        <w:jc w:val="both"/>
        <w:rPr>
          <w:color w:val="000000" w:themeColor="text1"/>
        </w:rPr>
      </w:pPr>
    </w:p>
    <w:p w14:paraId="2ADCCEC7" w14:textId="2E755B29" w:rsidR="009061B3" w:rsidRPr="001D136F" w:rsidRDefault="00170286" w:rsidP="009061B3">
      <w:pPr>
        <w:jc w:val="both"/>
        <w:rPr>
          <w:color w:val="000000" w:themeColor="text1"/>
        </w:rPr>
      </w:pPr>
      <w:r>
        <w:rPr>
          <w:noProof/>
          <w:color w:val="000000" w:themeColor="text1"/>
        </w:rPr>
        <w:drawing>
          <wp:inline distT="0" distB="0" distL="0" distR="0" wp14:anchorId="6737021E" wp14:editId="518E2202">
            <wp:extent cx="3200400" cy="3050881"/>
            <wp:effectExtent l="0" t="0" r="0" b="0"/>
            <wp:docPr id="23" name="Picture 2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06.png"/>
                    <pic:cNvPicPr/>
                  </pic:nvPicPr>
                  <pic:blipFill>
                    <a:blip r:embed="rId16"/>
                    <a:stretch>
                      <a:fillRect/>
                    </a:stretch>
                  </pic:blipFill>
                  <pic:spPr>
                    <a:xfrm>
                      <a:off x="0" y="0"/>
                      <a:ext cx="3208347" cy="3058457"/>
                    </a:xfrm>
                    <a:prstGeom prst="rect">
                      <a:avLst/>
                    </a:prstGeom>
                  </pic:spPr>
                </pic:pic>
              </a:graphicData>
            </a:graphic>
          </wp:inline>
        </w:drawing>
      </w:r>
    </w:p>
    <w:p w14:paraId="00A0FF32" w14:textId="48A978D4" w:rsidR="00E124F5" w:rsidRPr="001D136F" w:rsidRDefault="00F12BEA" w:rsidP="004D698C">
      <w:pPr>
        <w:ind w:left="202" w:firstLine="202"/>
        <w:jc w:val="both"/>
        <w:rPr>
          <w:color w:val="000000" w:themeColor="text1"/>
        </w:rPr>
      </w:pPr>
      <w:r w:rsidRPr="001D136F">
        <w:rPr>
          <w:color w:val="000000" w:themeColor="text1"/>
        </w:rPr>
        <w:t>Figure.</w:t>
      </w:r>
      <w:r w:rsidR="004D698C" w:rsidRPr="001D136F">
        <w:rPr>
          <w:color w:val="000000" w:themeColor="text1"/>
        </w:rPr>
        <w:t>9 showing the accuracy and loss function status</w:t>
      </w:r>
    </w:p>
    <w:p w14:paraId="27D24204" w14:textId="483B699F" w:rsidR="0085194A" w:rsidRPr="001D136F" w:rsidRDefault="0085194A" w:rsidP="00453D48">
      <w:pPr>
        <w:ind w:left="1616" w:firstLine="202"/>
        <w:jc w:val="both"/>
        <w:rPr>
          <w:b/>
          <w:color w:val="000000" w:themeColor="text1"/>
        </w:rPr>
      </w:pPr>
    </w:p>
    <w:p w14:paraId="2A4FCE42" w14:textId="528CE6C1" w:rsidR="0085194A" w:rsidRPr="001D136F" w:rsidRDefault="003A20FE" w:rsidP="001D136F">
      <w:pPr>
        <w:pStyle w:val="ListParagraph"/>
        <w:numPr>
          <w:ilvl w:val="0"/>
          <w:numId w:val="44"/>
        </w:numPr>
        <w:spacing w:after="240"/>
        <w:jc w:val="both"/>
        <w:rPr>
          <w:b/>
          <w:color w:val="000000" w:themeColor="text1"/>
        </w:rPr>
      </w:pPr>
      <w:r w:rsidRPr="001D136F">
        <w:rPr>
          <w:b/>
          <w:color w:val="000000" w:themeColor="text1"/>
        </w:rPr>
        <w:t>EXPERIMETNAL RESULTS</w:t>
      </w:r>
    </w:p>
    <w:p w14:paraId="027D6B69" w14:textId="1E3CF3D6" w:rsidR="00F06A2E" w:rsidRPr="001D136F" w:rsidRDefault="00F06A2E" w:rsidP="00F06A2E">
      <w:pPr>
        <w:jc w:val="both"/>
        <w:rPr>
          <w:color w:val="000000" w:themeColor="text1"/>
        </w:rPr>
      </w:pPr>
      <w:r w:rsidRPr="001D136F">
        <w:rPr>
          <w:color w:val="000000" w:themeColor="text1"/>
        </w:rPr>
        <w:t xml:space="preserve">We discussed the evaluation of our model which is based on the most important factor accuracy of an algorithm. </w:t>
      </w:r>
    </w:p>
    <w:p w14:paraId="69C723F0" w14:textId="77777777" w:rsidR="00F06A2E" w:rsidRPr="001D136F" w:rsidRDefault="00F06A2E" w:rsidP="00F06A2E">
      <w:pPr>
        <w:jc w:val="both"/>
        <w:rPr>
          <w:color w:val="000000" w:themeColor="text1"/>
        </w:rPr>
      </w:pPr>
    </w:p>
    <w:tbl>
      <w:tblPr>
        <w:tblW w:w="5160" w:type="dxa"/>
        <w:tblCellMar>
          <w:left w:w="0" w:type="dxa"/>
          <w:right w:w="0" w:type="dxa"/>
        </w:tblCellMar>
        <w:tblLook w:val="0420" w:firstRow="1" w:lastRow="0" w:firstColumn="0" w:lastColumn="0" w:noHBand="0" w:noVBand="1"/>
      </w:tblPr>
      <w:tblGrid>
        <w:gridCol w:w="2500"/>
        <w:gridCol w:w="2660"/>
      </w:tblGrid>
      <w:tr w:rsidR="00F06A2E" w:rsidRPr="001D136F" w14:paraId="0CBF2E6C" w14:textId="77777777" w:rsidTr="00F06A2E">
        <w:trPr>
          <w:trHeight w:val="331"/>
        </w:trPr>
        <w:tc>
          <w:tcPr>
            <w:tcW w:w="2500" w:type="dxa"/>
            <w:tcBorders>
              <w:top w:val="single" w:sz="8" w:space="0" w:color="FFFFFF"/>
              <w:left w:val="single" w:sz="8" w:space="0" w:color="FFFFFF"/>
              <w:bottom w:val="single" w:sz="24" w:space="0" w:color="FFFFFF"/>
              <w:right w:val="single" w:sz="8" w:space="0" w:color="FFFFFF"/>
            </w:tcBorders>
            <w:shd w:val="clear" w:color="auto" w:fill="DF2E28"/>
            <w:tcMar>
              <w:top w:w="72" w:type="dxa"/>
              <w:left w:w="144" w:type="dxa"/>
              <w:bottom w:w="72" w:type="dxa"/>
              <w:right w:w="144" w:type="dxa"/>
            </w:tcMar>
            <w:hideMark/>
          </w:tcPr>
          <w:p w14:paraId="45E13DF7" w14:textId="77777777" w:rsidR="00F06A2E" w:rsidRPr="001D136F" w:rsidRDefault="00F06A2E" w:rsidP="00F06A2E">
            <w:pPr>
              <w:jc w:val="both"/>
              <w:rPr>
                <w:color w:val="000000" w:themeColor="text1"/>
              </w:rPr>
            </w:pPr>
            <w:r w:rsidRPr="001D136F">
              <w:rPr>
                <w:b/>
                <w:bCs/>
                <w:color w:val="000000" w:themeColor="text1"/>
              </w:rPr>
              <w:t>Training set</w:t>
            </w:r>
          </w:p>
        </w:tc>
        <w:tc>
          <w:tcPr>
            <w:tcW w:w="2660" w:type="dxa"/>
            <w:tcBorders>
              <w:top w:val="single" w:sz="8" w:space="0" w:color="FFFFFF"/>
              <w:left w:val="single" w:sz="8" w:space="0" w:color="FFFFFF"/>
              <w:bottom w:val="single" w:sz="24" w:space="0" w:color="FFFFFF"/>
              <w:right w:val="single" w:sz="8" w:space="0" w:color="FFFFFF"/>
            </w:tcBorders>
            <w:shd w:val="clear" w:color="auto" w:fill="DF2E28"/>
            <w:tcMar>
              <w:top w:w="72" w:type="dxa"/>
              <w:left w:w="144" w:type="dxa"/>
              <w:bottom w:w="72" w:type="dxa"/>
              <w:right w:w="144" w:type="dxa"/>
            </w:tcMar>
            <w:hideMark/>
          </w:tcPr>
          <w:p w14:paraId="6D12FEA0" w14:textId="77777777" w:rsidR="00F06A2E" w:rsidRPr="001D136F" w:rsidRDefault="00F06A2E" w:rsidP="00F06A2E">
            <w:pPr>
              <w:jc w:val="both"/>
              <w:rPr>
                <w:color w:val="000000" w:themeColor="text1"/>
              </w:rPr>
            </w:pPr>
            <w:r w:rsidRPr="001D136F">
              <w:rPr>
                <w:b/>
                <w:bCs/>
                <w:color w:val="000000" w:themeColor="text1"/>
              </w:rPr>
              <w:t>Test set</w:t>
            </w:r>
          </w:p>
        </w:tc>
      </w:tr>
      <w:tr w:rsidR="00F06A2E" w:rsidRPr="001D136F" w14:paraId="61283CC7" w14:textId="77777777" w:rsidTr="00F06A2E">
        <w:trPr>
          <w:trHeight w:val="408"/>
        </w:trPr>
        <w:tc>
          <w:tcPr>
            <w:tcW w:w="2500" w:type="dxa"/>
            <w:tcBorders>
              <w:top w:val="single" w:sz="24"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1D64A719" w14:textId="77777777" w:rsidR="00F06A2E" w:rsidRPr="001D136F" w:rsidRDefault="00F06A2E" w:rsidP="00F06A2E">
            <w:pPr>
              <w:jc w:val="both"/>
              <w:rPr>
                <w:color w:val="000000" w:themeColor="text1"/>
              </w:rPr>
            </w:pPr>
            <w:r w:rsidRPr="001D136F">
              <w:rPr>
                <w:color w:val="000000" w:themeColor="text1"/>
              </w:rPr>
              <w:t>298488 observations</w:t>
            </w:r>
          </w:p>
        </w:tc>
        <w:tc>
          <w:tcPr>
            <w:tcW w:w="2660" w:type="dxa"/>
            <w:tcBorders>
              <w:top w:val="single" w:sz="24"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396B36F6" w14:textId="77777777" w:rsidR="00F06A2E" w:rsidRPr="001D136F" w:rsidRDefault="00F06A2E" w:rsidP="00F06A2E">
            <w:pPr>
              <w:jc w:val="both"/>
              <w:rPr>
                <w:color w:val="000000" w:themeColor="text1"/>
              </w:rPr>
            </w:pPr>
            <w:r w:rsidRPr="001D136F">
              <w:rPr>
                <w:color w:val="000000" w:themeColor="text1"/>
              </w:rPr>
              <w:t>74518 observations</w:t>
            </w:r>
          </w:p>
        </w:tc>
      </w:tr>
      <w:tr w:rsidR="00F06A2E" w:rsidRPr="001D136F" w14:paraId="42092B89" w14:textId="77777777" w:rsidTr="00F06A2E">
        <w:trPr>
          <w:trHeight w:val="322"/>
        </w:trPr>
        <w:tc>
          <w:tcPr>
            <w:tcW w:w="2500" w:type="dxa"/>
            <w:tcBorders>
              <w:top w:val="single" w:sz="8" w:space="0" w:color="FFFFFF"/>
              <w:left w:val="single" w:sz="8" w:space="0" w:color="FFFFFF"/>
              <w:bottom w:val="single" w:sz="8" w:space="0" w:color="FFFFFF"/>
              <w:right w:val="single" w:sz="8" w:space="0" w:color="FFFFFF"/>
            </w:tcBorders>
            <w:shd w:val="clear" w:color="auto" w:fill="F9E8E8"/>
            <w:tcMar>
              <w:top w:w="72" w:type="dxa"/>
              <w:left w:w="144" w:type="dxa"/>
              <w:bottom w:w="72" w:type="dxa"/>
              <w:right w:w="144" w:type="dxa"/>
            </w:tcMar>
            <w:hideMark/>
          </w:tcPr>
          <w:p w14:paraId="5FB08E16" w14:textId="77777777" w:rsidR="00F06A2E" w:rsidRPr="001D136F" w:rsidRDefault="00F06A2E" w:rsidP="00F06A2E">
            <w:pPr>
              <w:jc w:val="both"/>
              <w:rPr>
                <w:color w:val="000000" w:themeColor="text1"/>
              </w:rPr>
            </w:pPr>
            <w:r w:rsidRPr="001D136F">
              <w:rPr>
                <w:color w:val="000000" w:themeColor="text1"/>
              </w:rPr>
              <w:t>80 percent dataset</w:t>
            </w:r>
          </w:p>
        </w:tc>
        <w:tc>
          <w:tcPr>
            <w:tcW w:w="2660" w:type="dxa"/>
            <w:tcBorders>
              <w:top w:val="single" w:sz="8" w:space="0" w:color="FFFFFF"/>
              <w:left w:val="single" w:sz="8" w:space="0" w:color="FFFFFF"/>
              <w:bottom w:val="single" w:sz="8" w:space="0" w:color="FFFFFF"/>
              <w:right w:val="single" w:sz="8" w:space="0" w:color="FFFFFF"/>
            </w:tcBorders>
            <w:shd w:val="clear" w:color="auto" w:fill="F9E8E8"/>
            <w:tcMar>
              <w:top w:w="72" w:type="dxa"/>
              <w:left w:w="144" w:type="dxa"/>
              <w:bottom w:w="72" w:type="dxa"/>
              <w:right w:w="144" w:type="dxa"/>
            </w:tcMar>
            <w:hideMark/>
          </w:tcPr>
          <w:p w14:paraId="1347BC22" w14:textId="77777777" w:rsidR="00F06A2E" w:rsidRPr="001D136F" w:rsidRDefault="00F06A2E" w:rsidP="00F06A2E">
            <w:pPr>
              <w:jc w:val="both"/>
              <w:rPr>
                <w:color w:val="000000" w:themeColor="text1"/>
              </w:rPr>
            </w:pPr>
            <w:r w:rsidRPr="001D136F">
              <w:rPr>
                <w:color w:val="000000" w:themeColor="text1"/>
              </w:rPr>
              <w:t>20 Percent dataset</w:t>
            </w:r>
          </w:p>
        </w:tc>
      </w:tr>
      <w:tr w:rsidR="00F06A2E" w:rsidRPr="001D136F" w14:paraId="461450D2" w14:textId="77777777" w:rsidTr="00F06A2E">
        <w:trPr>
          <w:trHeight w:val="457"/>
        </w:trPr>
        <w:tc>
          <w:tcPr>
            <w:tcW w:w="2500" w:type="dxa"/>
            <w:tcBorders>
              <w:top w:val="single" w:sz="8"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5A2F5BE8" w14:textId="77777777" w:rsidR="00F06A2E" w:rsidRPr="001D136F" w:rsidRDefault="00F06A2E" w:rsidP="00F06A2E">
            <w:pPr>
              <w:jc w:val="both"/>
              <w:rPr>
                <w:color w:val="000000" w:themeColor="text1"/>
              </w:rPr>
            </w:pPr>
            <w:r w:rsidRPr="001D136F">
              <w:rPr>
                <w:color w:val="000000" w:themeColor="text1"/>
              </w:rPr>
              <w:t>81.6 percent</w:t>
            </w:r>
          </w:p>
          <w:p w14:paraId="74D7EFAC" w14:textId="77CEF8E5" w:rsidR="00F06A2E" w:rsidRPr="001D136F" w:rsidRDefault="00F06A2E" w:rsidP="00F06A2E">
            <w:pPr>
              <w:jc w:val="both"/>
              <w:rPr>
                <w:color w:val="000000" w:themeColor="text1"/>
              </w:rPr>
            </w:pPr>
            <w:r w:rsidRPr="001D136F">
              <w:rPr>
                <w:color w:val="000000" w:themeColor="text1"/>
              </w:rPr>
              <w:t xml:space="preserve"> Accurate Result</w:t>
            </w:r>
          </w:p>
        </w:tc>
        <w:tc>
          <w:tcPr>
            <w:tcW w:w="2660" w:type="dxa"/>
            <w:tcBorders>
              <w:top w:val="single" w:sz="8"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5A4E37F7" w14:textId="77777777" w:rsidR="00F06A2E" w:rsidRPr="001D136F" w:rsidRDefault="00F06A2E" w:rsidP="00F06A2E">
            <w:pPr>
              <w:jc w:val="both"/>
              <w:rPr>
                <w:color w:val="000000" w:themeColor="text1"/>
              </w:rPr>
            </w:pPr>
            <w:r w:rsidRPr="001D136F">
              <w:rPr>
                <w:color w:val="000000" w:themeColor="text1"/>
              </w:rPr>
              <w:t>79.7 percent</w:t>
            </w:r>
          </w:p>
          <w:p w14:paraId="321AB812" w14:textId="37B949BA" w:rsidR="00F06A2E" w:rsidRPr="001D136F" w:rsidRDefault="00F06A2E" w:rsidP="00F06A2E">
            <w:pPr>
              <w:jc w:val="both"/>
              <w:rPr>
                <w:color w:val="000000" w:themeColor="text1"/>
              </w:rPr>
            </w:pPr>
            <w:r w:rsidRPr="001D136F">
              <w:rPr>
                <w:color w:val="000000" w:themeColor="text1"/>
              </w:rPr>
              <w:t xml:space="preserve"> Accurate result</w:t>
            </w:r>
          </w:p>
        </w:tc>
      </w:tr>
    </w:tbl>
    <w:p w14:paraId="23EE9C22" w14:textId="0E901CD6" w:rsidR="0085194A" w:rsidRPr="001D136F" w:rsidRDefault="00F06A2E" w:rsidP="00F06A2E">
      <w:pPr>
        <w:ind w:left="404" w:firstLine="202"/>
        <w:jc w:val="both"/>
        <w:rPr>
          <w:color w:val="000000" w:themeColor="text1"/>
        </w:rPr>
      </w:pPr>
      <w:r w:rsidRPr="001D136F">
        <w:rPr>
          <w:color w:val="000000" w:themeColor="text1"/>
        </w:rPr>
        <w:t>Table V</w:t>
      </w:r>
      <w:r w:rsidR="00E747C1" w:rsidRPr="001D136F">
        <w:rPr>
          <w:color w:val="000000" w:themeColor="text1"/>
        </w:rPr>
        <w:t>I</w:t>
      </w:r>
      <w:r w:rsidRPr="001D136F">
        <w:rPr>
          <w:color w:val="000000" w:themeColor="text1"/>
        </w:rPr>
        <w:t>I</w:t>
      </w:r>
      <w:r w:rsidR="00EF570C" w:rsidRPr="001D136F">
        <w:rPr>
          <w:color w:val="000000" w:themeColor="text1"/>
        </w:rPr>
        <w:t>I</w:t>
      </w:r>
      <w:r w:rsidRPr="001D136F">
        <w:rPr>
          <w:color w:val="000000" w:themeColor="text1"/>
        </w:rPr>
        <w:t>.: showing the accuracy of the model</w:t>
      </w:r>
    </w:p>
    <w:p w14:paraId="35FEAB1B" w14:textId="77777777" w:rsidR="00F06A2E" w:rsidRPr="001D136F" w:rsidRDefault="00F06A2E" w:rsidP="00F06A2E">
      <w:pPr>
        <w:ind w:left="404" w:firstLine="202"/>
        <w:jc w:val="both"/>
        <w:rPr>
          <w:color w:val="000000" w:themeColor="text1"/>
        </w:rPr>
      </w:pPr>
    </w:p>
    <w:p w14:paraId="590A6905" w14:textId="49AF023A" w:rsidR="0085194A" w:rsidRPr="001D136F" w:rsidRDefault="00F06A2E" w:rsidP="00F06A2E">
      <w:pPr>
        <w:jc w:val="both"/>
        <w:rPr>
          <w:color w:val="000000" w:themeColor="text1"/>
        </w:rPr>
      </w:pPr>
      <w:r w:rsidRPr="001D136F">
        <w:rPr>
          <w:color w:val="000000" w:themeColor="text1"/>
        </w:rPr>
        <w:t>We include the whole dataset for the evaluation of our methodology.</w:t>
      </w:r>
      <w:r w:rsidR="00E747C1" w:rsidRPr="001D136F">
        <w:rPr>
          <w:color w:val="000000" w:themeColor="text1"/>
        </w:rPr>
        <w:t xml:space="preserve"> table. VII</w:t>
      </w:r>
      <w:r w:rsidR="00EF570C" w:rsidRPr="001D136F">
        <w:rPr>
          <w:color w:val="000000" w:themeColor="text1"/>
        </w:rPr>
        <w:t>I</w:t>
      </w:r>
      <w:r w:rsidR="00E747C1" w:rsidRPr="001D136F">
        <w:rPr>
          <w:color w:val="000000" w:themeColor="text1"/>
        </w:rPr>
        <w:t xml:space="preserve"> showing the accuracy of the model. We considered the whole dataset which has more than 300,000 observations for the whole data. We divide the dat</w:t>
      </w:r>
      <w:r w:rsidR="0064168E" w:rsidRPr="001D136F">
        <w:rPr>
          <w:color w:val="000000" w:themeColor="text1"/>
        </w:rPr>
        <w:t>a</w:t>
      </w:r>
      <w:r w:rsidR="00E747C1" w:rsidRPr="001D136F">
        <w:rPr>
          <w:color w:val="000000" w:themeColor="text1"/>
        </w:rPr>
        <w:t>set into t</w:t>
      </w:r>
      <w:r w:rsidR="0064168E" w:rsidRPr="001D136F">
        <w:rPr>
          <w:color w:val="000000" w:themeColor="text1"/>
        </w:rPr>
        <w:t>rain</w:t>
      </w:r>
      <w:r w:rsidR="00E747C1" w:rsidRPr="001D136F">
        <w:rPr>
          <w:color w:val="000000" w:themeColor="text1"/>
        </w:rPr>
        <w:t xml:space="preserve"> and t</w:t>
      </w:r>
      <w:r w:rsidR="0064168E" w:rsidRPr="001D136F">
        <w:rPr>
          <w:color w:val="000000" w:themeColor="text1"/>
        </w:rPr>
        <w:t>est data</w:t>
      </w:r>
      <w:r w:rsidR="00E747C1" w:rsidRPr="001D136F">
        <w:rPr>
          <w:color w:val="000000" w:themeColor="text1"/>
        </w:rPr>
        <w:t xml:space="preserve"> which has </w:t>
      </w:r>
      <w:r w:rsidR="0064168E" w:rsidRPr="001D136F">
        <w:rPr>
          <w:color w:val="000000" w:themeColor="text1"/>
        </w:rPr>
        <w:t>around 300,000 thousand observations and 75,000 observations respectively which represent 80 percent and 20 percent of the data respectively.</w:t>
      </w:r>
    </w:p>
    <w:p w14:paraId="680A3053" w14:textId="1FC8AFBB" w:rsidR="0085194A" w:rsidRPr="001D136F" w:rsidRDefault="0085194A" w:rsidP="0064168E">
      <w:pPr>
        <w:jc w:val="both"/>
        <w:rPr>
          <w:b/>
          <w:color w:val="000000" w:themeColor="text1"/>
        </w:rPr>
      </w:pPr>
    </w:p>
    <w:p w14:paraId="710A6A61" w14:textId="46438A00" w:rsidR="0064168E" w:rsidRPr="001D136F" w:rsidRDefault="0064168E" w:rsidP="001D136F">
      <w:pPr>
        <w:pStyle w:val="ListParagraph"/>
        <w:numPr>
          <w:ilvl w:val="0"/>
          <w:numId w:val="44"/>
        </w:numPr>
        <w:spacing w:after="240"/>
        <w:jc w:val="both"/>
        <w:rPr>
          <w:b/>
          <w:color w:val="000000" w:themeColor="text1"/>
        </w:rPr>
      </w:pPr>
      <w:r w:rsidRPr="001D136F">
        <w:rPr>
          <w:b/>
          <w:color w:val="000000" w:themeColor="text1"/>
        </w:rPr>
        <w:t>COMPLEXITY AND EFFICENCY ANALYSIS</w:t>
      </w:r>
    </w:p>
    <w:p w14:paraId="281200DC" w14:textId="52E2EE1D" w:rsidR="0064168E" w:rsidRPr="001D136F" w:rsidRDefault="0064168E" w:rsidP="001D136F">
      <w:pPr>
        <w:spacing w:after="240"/>
        <w:jc w:val="both"/>
        <w:rPr>
          <w:color w:val="000000" w:themeColor="text1"/>
        </w:rPr>
      </w:pPr>
      <w:r w:rsidRPr="001D136F">
        <w:rPr>
          <w:color w:val="000000" w:themeColor="text1"/>
        </w:rPr>
        <w:t xml:space="preserve">If we considered the </w:t>
      </w:r>
      <w:r w:rsidR="003730D3" w:rsidRPr="001D136F">
        <w:rPr>
          <w:color w:val="000000" w:themeColor="text1"/>
        </w:rPr>
        <w:t xml:space="preserve">complexity of the algorithm as it is based on </w:t>
      </w:r>
      <w:r w:rsidR="00D1767D" w:rsidRPr="001D136F">
        <w:rPr>
          <w:color w:val="000000" w:themeColor="text1"/>
        </w:rPr>
        <w:t>the smaller</w:t>
      </w:r>
      <w:r w:rsidR="003730D3" w:rsidRPr="001D136F">
        <w:rPr>
          <w:color w:val="000000" w:themeColor="text1"/>
        </w:rPr>
        <w:t xml:space="preserve"> number of neurons and less hidden layers as it is usually taken for multi classification to have the better accuracy.</w:t>
      </w:r>
    </w:p>
    <w:p w14:paraId="2AC2D673" w14:textId="752A9ACD" w:rsidR="00D1767D" w:rsidRPr="001D136F" w:rsidRDefault="00D1767D" w:rsidP="001D136F">
      <w:pPr>
        <w:spacing w:after="240"/>
        <w:jc w:val="both"/>
        <w:rPr>
          <w:color w:val="000000" w:themeColor="text1"/>
        </w:rPr>
      </w:pPr>
      <w:r w:rsidRPr="001D136F">
        <w:rPr>
          <w:color w:val="000000" w:themeColor="text1"/>
        </w:rPr>
        <w:t xml:space="preserve">The model has more than has </w:t>
      </w:r>
      <w:r w:rsidR="0094595B" w:rsidRPr="001D136F">
        <w:rPr>
          <w:color w:val="000000" w:themeColor="text1"/>
        </w:rPr>
        <w:t>298,488</w:t>
      </w:r>
      <w:r w:rsidRPr="001D136F">
        <w:rPr>
          <w:color w:val="000000" w:themeColor="text1"/>
        </w:rPr>
        <w:t xml:space="preserve"> observations for the train set, so it takes more time to run the model. We used local machine of 8 GB of main memory and used Intel Core i5 of 2.40 GHz with windows .10. As the system is not efficient of the computation of numerical processing that is why it takes 30 minutes to run the process.</w:t>
      </w:r>
    </w:p>
    <w:p w14:paraId="409556F6" w14:textId="1E5B5970" w:rsidR="00D1767D" w:rsidRPr="001D136F" w:rsidRDefault="00D1767D" w:rsidP="0064168E">
      <w:pPr>
        <w:jc w:val="both"/>
        <w:rPr>
          <w:color w:val="000000" w:themeColor="text1"/>
        </w:rPr>
      </w:pPr>
      <w:r w:rsidRPr="001D136F">
        <w:rPr>
          <w:color w:val="000000" w:themeColor="text1"/>
        </w:rPr>
        <w:t xml:space="preserve">In terms of </w:t>
      </w:r>
      <w:r w:rsidR="00BB25BC" w:rsidRPr="001D136F">
        <w:rPr>
          <w:color w:val="000000" w:themeColor="text1"/>
        </w:rPr>
        <w:t>efficiency, we</w:t>
      </w:r>
      <w:r w:rsidRPr="001D136F">
        <w:rPr>
          <w:color w:val="000000" w:themeColor="text1"/>
        </w:rPr>
        <w:t xml:space="preserve"> have around 80 percent of the result is accurate which means out of 100 observations, 80 could be predicted </w:t>
      </w:r>
      <w:r w:rsidR="00BB25BC" w:rsidRPr="001D136F">
        <w:rPr>
          <w:color w:val="000000" w:themeColor="text1"/>
        </w:rPr>
        <w:t>accurately.</w:t>
      </w:r>
    </w:p>
    <w:p w14:paraId="3182D0A4" w14:textId="2FCBFD3B" w:rsidR="00B06271" w:rsidRPr="001D136F" w:rsidRDefault="00B06271" w:rsidP="0064168E">
      <w:pPr>
        <w:jc w:val="both"/>
        <w:rPr>
          <w:color w:val="000000" w:themeColor="text1"/>
        </w:rPr>
      </w:pPr>
      <w:r w:rsidRPr="001D136F">
        <w:rPr>
          <w:color w:val="000000" w:themeColor="text1"/>
        </w:rPr>
        <w:t xml:space="preserve">If we go more into the detail of the algorithm used based on space complexity and Big O Notation. </w:t>
      </w:r>
    </w:p>
    <w:p w14:paraId="3FBE9CBF" w14:textId="77777777" w:rsidR="00EF570C" w:rsidRPr="001D136F" w:rsidRDefault="00EF570C" w:rsidP="0064168E">
      <w:pPr>
        <w:jc w:val="both"/>
        <w:rPr>
          <w:color w:val="000000" w:themeColor="text1"/>
        </w:rPr>
      </w:pPr>
    </w:p>
    <w:tbl>
      <w:tblPr>
        <w:tblStyle w:val="TableGrid"/>
        <w:tblW w:w="0" w:type="auto"/>
        <w:tblLook w:val="04A0" w:firstRow="1" w:lastRow="0" w:firstColumn="1" w:lastColumn="0" w:noHBand="0" w:noVBand="1"/>
      </w:tblPr>
      <w:tblGrid>
        <w:gridCol w:w="1103"/>
        <w:gridCol w:w="928"/>
        <w:gridCol w:w="1508"/>
        <w:gridCol w:w="1440"/>
      </w:tblGrid>
      <w:tr w:rsidR="0002699B" w:rsidRPr="001D136F" w14:paraId="20531641" w14:textId="7DB70933" w:rsidTr="0094595B">
        <w:trPr>
          <w:trHeight w:val="782"/>
        </w:trPr>
        <w:tc>
          <w:tcPr>
            <w:tcW w:w="1103" w:type="dxa"/>
          </w:tcPr>
          <w:p w14:paraId="03B2FA0B" w14:textId="281BBF78" w:rsidR="0002699B" w:rsidRPr="001D136F" w:rsidRDefault="0002699B" w:rsidP="0064168E">
            <w:pPr>
              <w:jc w:val="both"/>
              <w:rPr>
                <w:b/>
                <w:color w:val="000000" w:themeColor="text1"/>
              </w:rPr>
            </w:pPr>
            <w:r w:rsidRPr="001D136F">
              <w:rPr>
                <w:b/>
                <w:color w:val="000000" w:themeColor="text1"/>
              </w:rPr>
              <w:t>EPOCHS</w:t>
            </w:r>
          </w:p>
        </w:tc>
        <w:tc>
          <w:tcPr>
            <w:tcW w:w="928" w:type="dxa"/>
          </w:tcPr>
          <w:p w14:paraId="042F2961" w14:textId="2B155651" w:rsidR="0002699B" w:rsidRPr="001D136F" w:rsidRDefault="0002699B" w:rsidP="0064168E">
            <w:pPr>
              <w:jc w:val="both"/>
              <w:rPr>
                <w:b/>
                <w:color w:val="000000" w:themeColor="text1"/>
              </w:rPr>
            </w:pPr>
            <w:r w:rsidRPr="001D136F">
              <w:rPr>
                <w:b/>
                <w:color w:val="000000" w:themeColor="text1"/>
              </w:rPr>
              <w:t>BATCH SIZE</w:t>
            </w:r>
          </w:p>
        </w:tc>
        <w:tc>
          <w:tcPr>
            <w:tcW w:w="1508" w:type="dxa"/>
          </w:tcPr>
          <w:p w14:paraId="3C31A8EF" w14:textId="77777777" w:rsidR="0002699B" w:rsidRPr="001D136F" w:rsidRDefault="0002699B" w:rsidP="0064168E">
            <w:pPr>
              <w:jc w:val="both"/>
              <w:rPr>
                <w:b/>
                <w:color w:val="000000" w:themeColor="text1"/>
              </w:rPr>
            </w:pPr>
            <w:r w:rsidRPr="001D136F">
              <w:rPr>
                <w:b/>
                <w:color w:val="000000" w:themeColor="text1"/>
              </w:rPr>
              <w:t xml:space="preserve">NUMBER </w:t>
            </w:r>
          </w:p>
          <w:p w14:paraId="1F5EDD3C" w14:textId="1B76EB68" w:rsidR="0002699B" w:rsidRPr="001D136F" w:rsidRDefault="0002699B" w:rsidP="0064168E">
            <w:pPr>
              <w:jc w:val="both"/>
              <w:rPr>
                <w:color w:val="000000" w:themeColor="text1"/>
              </w:rPr>
            </w:pPr>
            <w:r w:rsidRPr="001D136F">
              <w:rPr>
                <w:b/>
                <w:color w:val="000000" w:themeColor="text1"/>
              </w:rPr>
              <w:t>OF ITERATIONS</w:t>
            </w:r>
          </w:p>
        </w:tc>
        <w:tc>
          <w:tcPr>
            <w:tcW w:w="1440" w:type="dxa"/>
          </w:tcPr>
          <w:p w14:paraId="5F8D22AE" w14:textId="51A0911F" w:rsidR="0002699B" w:rsidRPr="001D136F" w:rsidRDefault="0002699B" w:rsidP="0064168E">
            <w:pPr>
              <w:jc w:val="both"/>
              <w:rPr>
                <w:b/>
                <w:color w:val="000000" w:themeColor="text1"/>
              </w:rPr>
            </w:pPr>
            <w:r w:rsidRPr="001D136F">
              <w:rPr>
                <w:b/>
                <w:color w:val="000000" w:themeColor="text1"/>
              </w:rPr>
              <w:t>TRAINING ROWS</w:t>
            </w:r>
          </w:p>
        </w:tc>
      </w:tr>
      <w:tr w:rsidR="0002699B" w:rsidRPr="001D136F" w14:paraId="3B02BEA5" w14:textId="0D059795" w:rsidTr="0094595B">
        <w:tc>
          <w:tcPr>
            <w:tcW w:w="1103" w:type="dxa"/>
          </w:tcPr>
          <w:p w14:paraId="6971D749" w14:textId="7DC76CAC" w:rsidR="0002699B" w:rsidRPr="001D136F" w:rsidRDefault="0002699B" w:rsidP="0064168E">
            <w:pPr>
              <w:jc w:val="both"/>
              <w:rPr>
                <w:color w:val="000000" w:themeColor="text1"/>
              </w:rPr>
            </w:pPr>
            <w:r w:rsidRPr="001D136F">
              <w:rPr>
                <w:color w:val="000000" w:themeColor="text1"/>
              </w:rPr>
              <w:t>1</w:t>
            </w:r>
          </w:p>
        </w:tc>
        <w:tc>
          <w:tcPr>
            <w:tcW w:w="928" w:type="dxa"/>
          </w:tcPr>
          <w:p w14:paraId="4F5CED27" w14:textId="14171A41" w:rsidR="0002699B" w:rsidRPr="001D136F" w:rsidRDefault="0002699B" w:rsidP="0064168E">
            <w:pPr>
              <w:jc w:val="both"/>
              <w:rPr>
                <w:color w:val="000000" w:themeColor="text1"/>
              </w:rPr>
            </w:pPr>
            <w:r w:rsidRPr="001D136F">
              <w:rPr>
                <w:color w:val="000000" w:themeColor="text1"/>
              </w:rPr>
              <w:t>64</w:t>
            </w:r>
          </w:p>
        </w:tc>
        <w:tc>
          <w:tcPr>
            <w:tcW w:w="1508" w:type="dxa"/>
          </w:tcPr>
          <w:p w14:paraId="3CD3E833" w14:textId="3906568B" w:rsidR="0002699B" w:rsidRPr="001D136F" w:rsidRDefault="0094595B" w:rsidP="0064168E">
            <w:pPr>
              <w:jc w:val="both"/>
              <w:rPr>
                <w:color w:val="000000" w:themeColor="text1"/>
              </w:rPr>
            </w:pPr>
            <w:r w:rsidRPr="001D136F">
              <w:rPr>
                <w:color w:val="000000" w:themeColor="text1"/>
              </w:rPr>
              <w:t>4664</w:t>
            </w:r>
          </w:p>
        </w:tc>
        <w:tc>
          <w:tcPr>
            <w:tcW w:w="1440" w:type="dxa"/>
          </w:tcPr>
          <w:p w14:paraId="58BD07B1" w14:textId="4BC40DD2" w:rsidR="0002699B" w:rsidRPr="001D136F" w:rsidRDefault="0094595B" w:rsidP="0064168E">
            <w:pPr>
              <w:jc w:val="both"/>
              <w:rPr>
                <w:color w:val="000000" w:themeColor="text1"/>
              </w:rPr>
            </w:pPr>
            <w:r w:rsidRPr="001D136F">
              <w:rPr>
                <w:color w:val="000000" w:themeColor="text1"/>
              </w:rPr>
              <w:t>298488</w:t>
            </w:r>
          </w:p>
        </w:tc>
      </w:tr>
      <w:tr w:rsidR="0002699B" w:rsidRPr="001D136F" w14:paraId="38DF0972" w14:textId="2FBD03D7" w:rsidTr="0094595B">
        <w:tc>
          <w:tcPr>
            <w:tcW w:w="1103" w:type="dxa"/>
          </w:tcPr>
          <w:p w14:paraId="28022B7D" w14:textId="107EE29C" w:rsidR="0002699B" w:rsidRPr="001D136F" w:rsidRDefault="0094595B" w:rsidP="0064168E">
            <w:pPr>
              <w:jc w:val="both"/>
              <w:rPr>
                <w:color w:val="000000" w:themeColor="text1"/>
              </w:rPr>
            </w:pPr>
            <w:r w:rsidRPr="001D136F">
              <w:rPr>
                <w:color w:val="000000" w:themeColor="text1"/>
              </w:rPr>
              <w:t>100</w:t>
            </w:r>
          </w:p>
        </w:tc>
        <w:tc>
          <w:tcPr>
            <w:tcW w:w="928" w:type="dxa"/>
          </w:tcPr>
          <w:p w14:paraId="764B112E" w14:textId="17176EC9" w:rsidR="0002699B" w:rsidRPr="001D136F" w:rsidRDefault="0094595B" w:rsidP="0064168E">
            <w:pPr>
              <w:jc w:val="both"/>
              <w:rPr>
                <w:color w:val="000000" w:themeColor="text1"/>
              </w:rPr>
            </w:pPr>
            <w:r w:rsidRPr="001D136F">
              <w:rPr>
                <w:color w:val="000000" w:themeColor="text1"/>
              </w:rPr>
              <w:t>same</w:t>
            </w:r>
          </w:p>
        </w:tc>
        <w:tc>
          <w:tcPr>
            <w:tcW w:w="1508" w:type="dxa"/>
          </w:tcPr>
          <w:p w14:paraId="4751A82F" w14:textId="2B9D8F62" w:rsidR="0002699B" w:rsidRPr="001D136F" w:rsidRDefault="0094595B" w:rsidP="0064168E">
            <w:pPr>
              <w:jc w:val="both"/>
              <w:rPr>
                <w:color w:val="000000" w:themeColor="text1"/>
              </w:rPr>
            </w:pPr>
            <w:r w:rsidRPr="001D136F">
              <w:rPr>
                <w:color w:val="000000" w:themeColor="text1"/>
              </w:rPr>
              <w:t>466400</w:t>
            </w:r>
          </w:p>
        </w:tc>
        <w:tc>
          <w:tcPr>
            <w:tcW w:w="1440" w:type="dxa"/>
          </w:tcPr>
          <w:p w14:paraId="4443F51A" w14:textId="660044F1" w:rsidR="0002699B" w:rsidRPr="001D136F" w:rsidRDefault="0094595B" w:rsidP="0064168E">
            <w:pPr>
              <w:jc w:val="both"/>
              <w:rPr>
                <w:color w:val="000000" w:themeColor="text1"/>
              </w:rPr>
            </w:pPr>
            <w:r w:rsidRPr="001D136F">
              <w:rPr>
                <w:color w:val="000000" w:themeColor="text1"/>
              </w:rPr>
              <w:t>same</w:t>
            </w:r>
          </w:p>
        </w:tc>
      </w:tr>
      <w:tr w:rsidR="0094595B" w:rsidRPr="001D136F" w14:paraId="0A80A486" w14:textId="6C927628" w:rsidTr="00E91EBD">
        <w:tc>
          <w:tcPr>
            <w:tcW w:w="4979" w:type="dxa"/>
            <w:gridSpan w:val="4"/>
          </w:tcPr>
          <w:p w14:paraId="7F5B8450" w14:textId="7D0D245B" w:rsidR="0094595B" w:rsidRPr="001D136F" w:rsidRDefault="0094595B" w:rsidP="0064168E">
            <w:pPr>
              <w:jc w:val="both"/>
              <w:rPr>
                <w:color w:val="000000" w:themeColor="text1"/>
              </w:rPr>
            </w:pPr>
            <w:r w:rsidRPr="001D136F">
              <w:rPr>
                <w:b/>
                <w:color w:val="000000" w:themeColor="text1"/>
              </w:rPr>
              <w:t>Total Parameters Used for training:</w:t>
            </w:r>
            <w:r w:rsidRPr="001D136F">
              <w:rPr>
                <w:color w:val="000000" w:themeColor="text1"/>
              </w:rPr>
              <w:t xml:space="preserve"> 40,062</w:t>
            </w:r>
          </w:p>
        </w:tc>
      </w:tr>
    </w:tbl>
    <w:p w14:paraId="7346DAA4" w14:textId="13FF3378" w:rsidR="00B06271" w:rsidRPr="001D136F" w:rsidRDefault="00EF570C" w:rsidP="009C11ED">
      <w:pPr>
        <w:ind w:firstLine="202"/>
        <w:jc w:val="both"/>
        <w:rPr>
          <w:color w:val="000000" w:themeColor="text1"/>
        </w:rPr>
      </w:pPr>
      <w:r w:rsidRPr="001D136F">
        <w:rPr>
          <w:color w:val="000000" w:themeColor="text1"/>
        </w:rPr>
        <w:t>Table. IX</w:t>
      </w:r>
      <w:r w:rsidR="0094595B" w:rsidRPr="001D136F">
        <w:rPr>
          <w:color w:val="000000" w:themeColor="text1"/>
        </w:rPr>
        <w:t>: Showing State complexity of the method</w:t>
      </w:r>
    </w:p>
    <w:p w14:paraId="61057C5B" w14:textId="77777777" w:rsidR="00E91EBD" w:rsidRPr="001D136F" w:rsidRDefault="00E91EBD" w:rsidP="0064168E">
      <w:pPr>
        <w:jc w:val="both"/>
        <w:rPr>
          <w:color w:val="000000" w:themeColor="text1"/>
        </w:rPr>
      </w:pPr>
    </w:p>
    <w:p w14:paraId="15A21910" w14:textId="04DFFCC7" w:rsidR="0094595B" w:rsidRPr="001D136F" w:rsidRDefault="0094595B" w:rsidP="0064168E">
      <w:pPr>
        <w:jc w:val="both"/>
        <w:rPr>
          <w:color w:val="000000" w:themeColor="text1"/>
        </w:rPr>
      </w:pPr>
      <w:r w:rsidRPr="001D136F">
        <w:rPr>
          <w:color w:val="000000" w:themeColor="text1"/>
        </w:rPr>
        <w:t>Table. I</w:t>
      </w:r>
      <w:r w:rsidR="00EF570C" w:rsidRPr="001D136F">
        <w:rPr>
          <w:color w:val="000000" w:themeColor="text1"/>
        </w:rPr>
        <w:t>X</w:t>
      </w:r>
      <w:r w:rsidRPr="001D136F">
        <w:rPr>
          <w:color w:val="000000" w:themeColor="text1"/>
        </w:rPr>
        <w:t xml:space="preserve"> showing the total number of iterations required to train our model so the total iterations are 466,000 to complete 100 number of epochs which takes 30 minutes to run the model in our local machine.</w:t>
      </w:r>
    </w:p>
    <w:p w14:paraId="5B0D69A5" w14:textId="16D1FFDF" w:rsidR="00EA4F65" w:rsidRPr="001D136F" w:rsidRDefault="00E91EBD" w:rsidP="0064168E">
      <w:pPr>
        <w:jc w:val="both"/>
        <w:rPr>
          <w:color w:val="000000" w:themeColor="text1"/>
        </w:rPr>
      </w:pPr>
      <w:r w:rsidRPr="001D136F">
        <w:rPr>
          <w:color w:val="000000" w:themeColor="text1"/>
        </w:rPr>
        <w:t xml:space="preserve">If we see the Big O notation of the </w:t>
      </w:r>
      <w:r w:rsidR="00A3636E" w:rsidRPr="001D136F">
        <w:rPr>
          <w:color w:val="000000" w:themeColor="text1"/>
        </w:rPr>
        <w:t>optimizer,</w:t>
      </w:r>
      <w:r w:rsidRPr="001D136F">
        <w:rPr>
          <w:color w:val="000000" w:themeColor="text1"/>
        </w:rPr>
        <w:t xml:space="preserve"> </w:t>
      </w:r>
      <w:r w:rsidR="00A3636E" w:rsidRPr="001D136F">
        <w:rPr>
          <w:color w:val="000000" w:themeColor="text1"/>
        </w:rPr>
        <w:t>we,</w:t>
      </w:r>
      <w:r w:rsidRPr="001D136F">
        <w:rPr>
          <w:color w:val="000000" w:themeColor="text1"/>
        </w:rPr>
        <w:t xml:space="preserve"> used</w:t>
      </w:r>
      <w:r w:rsidR="00A3636E" w:rsidRPr="001D136F">
        <w:rPr>
          <w:color w:val="000000" w:themeColor="text1"/>
        </w:rPr>
        <w:t xml:space="preserve"> Adam optimizer which is the optimized method of stochastic gradient boosting algorithm but almost every optimizer relies on back propagation learning </w:t>
      </w:r>
      <w:r w:rsidR="00EA4F65" w:rsidRPr="001D136F">
        <w:rPr>
          <w:color w:val="000000" w:themeColor="text1"/>
        </w:rPr>
        <w:t>method.</w:t>
      </w:r>
      <w:r w:rsidR="00680793" w:rsidRPr="001D136F">
        <w:rPr>
          <w:color w:val="000000" w:themeColor="text1"/>
        </w:rPr>
        <w:t xml:space="preserve"> If we consider n number of layers, </w:t>
      </w:r>
      <w:r w:rsidR="00EA4F65" w:rsidRPr="001D136F">
        <w:rPr>
          <w:color w:val="000000" w:themeColor="text1"/>
        </w:rPr>
        <w:t>n number</w:t>
      </w:r>
      <w:r w:rsidR="0062786F" w:rsidRPr="001D136F">
        <w:rPr>
          <w:color w:val="000000" w:themeColor="text1"/>
        </w:rPr>
        <w:t xml:space="preserve"> of neurons, </w:t>
      </w:r>
      <w:r w:rsidR="00EA4F65" w:rsidRPr="001D136F">
        <w:rPr>
          <w:color w:val="000000" w:themeColor="text1"/>
        </w:rPr>
        <w:t>and representing node multiplication with n. then our complexity of algorithm becomes [24].</w:t>
      </w:r>
      <w:r w:rsidR="00EA4F65" w:rsidRPr="001D136F">
        <w:rPr>
          <w:color w:val="000000" w:themeColor="text1"/>
        </w:rPr>
        <w:tab/>
      </w:r>
      <w:r w:rsidR="00EA4F65" w:rsidRPr="001D136F">
        <w:rPr>
          <w:color w:val="000000" w:themeColor="text1"/>
          <w:sz w:val="24"/>
          <w:szCs w:val="24"/>
        </w:rPr>
        <w:tab/>
      </w:r>
      <w:r w:rsidR="00EA4F65" w:rsidRPr="001D136F">
        <w:rPr>
          <w:b/>
          <w:color w:val="000000" w:themeColor="text1"/>
          <w:sz w:val="24"/>
          <w:szCs w:val="24"/>
        </w:rPr>
        <w:t>O</w:t>
      </w:r>
      <w:r w:rsidR="009C11ED" w:rsidRPr="001D136F">
        <w:rPr>
          <w:b/>
          <w:color w:val="000000" w:themeColor="text1"/>
          <w:sz w:val="24"/>
          <w:szCs w:val="24"/>
        </w:rPr>
        <w:t xml:space="preserve"> </w:t>
      </w:r>
      <w:r w:rsidR="00EA4F65" w:rsidRPr="001D136F">
        <w:rPr>
          <w:b/>
          <w:color w:val="000000" w:themeColor="text1"/>
          <w:sz w:val="24"/>
          <w:szCs w:val="24"/>
        </w:rPr>
        <w:t>(</w:t>
      </w:r>
      <w:proofErr w:type="spellStart"/>
      <w:r w:rsidR="001E3CA2" w:rsidRPr="001D136F">
        <w:rPr>
          <w:b/>
          <w:color w:val="000000" w:themeColor="text1"/>
          <w:sz w:val="24"/>
          <w:szCs w:val="24"/>
        </w:rPr>
        <w:t>n</w:t>
      </w:r>
      <w:r w:rsidR="001E3CA2" w:rsidRPr="001D136F">
        <w:rPr>
          <w:b/>
          <w:color w:val="000000" w:themeColor="text1"/>
          <w:sz w:val="24"/>
          <w:szCs w:val="24"/>
          <w:vertAlign w:val="superscript"/>
        </w:rPr>
        <w:t>k</w:t>
      </w:r>
      <w:proofErr w:type="spellEnd"/>
      <w:r w:rsidR="001E3CA2" w:rsidRPr="001D136F">
        <w:rPr>
          <w:b/>
          <w:color w:val="000000" w:themeColor="text1"/>
          <w:sz w:val="24"/>
          <w:szCs w:val="24"/>
        </w:rPr>
        <w:t>)</w:t>
      </w:r>
      <w:r w:rsidR="001E3CA2">
        <w:rPr>
          <w:b/>
          <w:color w:val="000000" w:themeColor="text1"/>
          <w:sz w:val="24"/>
          <w:szCs w:val="24"/>
        </w:rPr>
        <w:t xml:space="preserve"> So</w:t>
      </w:r>
      <w:r w:rsidR="009C11ED" w:rsidRPr="001D136F">
        <w:rPr>
          <w:color w:val="000000" w:themeColor="text1"/>
        </w:rPr>
        <w:t>,</w:t>
      </w:r>
      <w:r w:rsidR="00EA4F65" w:rsidRPr="001D136F">
        <w:rPr>
          <w:color w:val="000000" w:themeColor="text1"/>
        </w:rPr>
        <w:t xml:space="preserve"> the general formula for representing the time complexity of our algorithm is</w:t>
      </w:r>
    </w:p>
    <w:p w14:paraId="5E3775EF" w14:textId="77777777" w:rsidR="009C11ED" w:rsidRPr="001D136F" w:rsidRDefault="009C11ED" w:rsidP="0064168E">
      <w:pPr>
        <w:jc w:val="both"/>
        <w:rPr>
          <w:color w:val="000000" w:themeColor="text1"/>
        </w:rPr>
      </w:pPr>
    </w:p>
    <w:p w14:paraId="788006B8" w14:textId="09529421" w:rsidR="00EA4F65" w:rsidRPr="001D136F" w:rsidRDefault="00EA4F65" w:rsidP="009C11ED">
      <w:pPr>
        <w:jc w:val="both"/>
        <w:rPr>
          <w:color w:val="000000" w:themeColor="text1"/>
          <w:sz w:val="24"/>
          <w:szCs w:val="24"/>
        </w:rPr>
      </w:pPr>
      <w:r w:rsidRPr="001D136F">
        <w:rPr>
          <w:b/>
          <w:color w:val="000000" w:themeColor="text1"/>
          <w:sz w:val="24"/>
          <w:szCs w:val="24"/>
        </w:rPr>
        <w:t>O (</w:t>
      </w:r>
      <w:proofErr w:type="spellStart"/>
      <w:r w:rsidRPr="001D136F">
        <w:rPr>
          <w:b/>
          <w:color w:val="000000" w:themeColor="text1"/>
          <w:sz w:val="24"/>
          <w:szCs w:val="24"/>
        </w:rPr>
        <w:t>nt</w:t>
      </w:r>
      <w:proofErr w:type="spellEnd"/>
      <w:r w:rsidRPr="001D136F">
        <w:rPr>
          <w:b/>
          <w:color w:val="000000" w:themeColor="text1"/>
          <w:sz w:val="24"/>
          <w:szCs w:val="24"/>
        </w:rPr>
        <w:t xml:space="preserve">*(Matrix </w:t>
      </w:r>
      <w:r w:rsidR="009C11ED" w:rsidRPr="001D136F">
        <w:rPr>
          <w:b/>
          <w:color w:val="000000" w:themeColor="text1"/>
          <w:sz w:val="24"/>
          <w:szCs w:val="24"/>
        </w:rPr>
        <w:t>Multiplication)</w:t>
      </w:r>
      <w:r w:rsidR="009C11ED" w:rsidRPr="001D136F">
        <w:rPr>
          <w:color w:val="000000" w:themeColor="text1"/>
          <w:sz w:val="24"/>
          <w:szCs w:val="24"/>
        </w:rPr>
        <w:t xml:space="preserve"> --------------</w:t>
      </w:r>
      <w:r w:rsidRPr="001D136F">
        <w:rPr>
          <w:color w:val="000000" w:themeColor="text1"/>
          <w:sz w:val="24"/>
          <w:szCs w:val="24"/>
        </w:rPr>
        <w:t>(1)</w:t>
      </w:r>
      <w:r w:rsidR="009C11ED" w:rsidRPr="001D136F">
        <w:rPr>
          <w:color w:val="000000" w:themeColor="text1"/>
          <w:sz w:val="24"/>
          <w:szCs w:val="24"/>
        </w:rPr>
        <w:t xml:space="preserve"> [25]</w:t>
      </w:r>
    </w:p>
    <w:p w14:paraId="79CE8B4A" w14:textId="77777777" w:rsidR="00EA4F65" w:rsidRPr="001D136F" w:rsidRDefault="00EA4F65" w:rsidP="00EA4F65">
      <w:pPr>
        <w:ind w:left="158" w:firstLine="202"/>
        <w:jc w:val="both"/>
        <w:rPr>
          <w:color w:val="000000" w:themeColor="text1"/>
        </w:rPr>
      </w:pPr>
    </w:p>
    <w:p w14:paraId="4ECC319B" w14:textId="615595AE" w:rsidR="00EA4F65" w:rsidRDefault="00EA4F65" w:rsidP="00EA4F65">
      <w:pPr>
        <w:jc w:val="both"/>
        <w:rPr>
          <w:color w:val="000000" w:themeColor="text1"/>
        </w:rPr>
      </w:pPr>
      <w:r w:rsidRPr="001D136F">
        <w:rPr>
          <w:color w:val="000000" w:themeColor="text1"/>
        </w:rPr>
        <w:t>where n = number of epochs, t represents the trains samples</w:t>
      </w:r>
    </w:p>
    <w:p w14:paraId="2B5C2C79" w14:textId="77777777" w:rsidR="00700AD0" w:rsidRPr="001D136F" w:rsidRDefault="00700AD0" w:rsidP="00EA4F65">
      <w:pPr>
        <w:jc w:val="both"/>
        <w:rPr>
          <w:color w:val="000000" w:themeColor="text1"/>
        </w:rPr>
      </w:pPr>
    </w:p>
    <w:p w14:paraId="26571D0A" w14:textId="77777777" w:rsidR="0094595B" w:rsidRPr="001D136F" w:rsidRDefault="0094595B" w:rsidP="0064168E">
      <w:pPr>
        <w:jc w:val="both"/>
        <w:rPr>
          <w:color w:val="000000" w:themeColor="text1"/>
        </w:rPr>
      </w:pPr>
    </w:p>
    <w:p w14:paraId="0A6D3E31" w14:textId="662D6B7C" w:rsidR="00F01289" w:rsidRPr="001D136F" w:rsidRDefault="00BB25BC" w:rsidP="00F01289">
      <w:pPr>
        <w:pStyle w:val="ListParagraph"/>
        <w:numPr>
          <w:ilvl w:val="0"/>
          <w:numId w:val="44"/>
        </w:numPr>
        <w:jc w:val="both"/>
        <w:rPr>
          <w:b/>
          <w:color w:val="000000" w:themeColor="text1"/>
        </w:rPr>
      </w:pPr>
      <w:r w:rsidRPr="001D136F">
        <w:rPr>
          <w:b/>
          <w:color w:val="000000" w:themeColor="text1"/>
        </w:rPr>
        <w:lastRenderedPageBreak/>
        <w:t>COMPARING WITH OTHER ALOGRITHM</w:t>
      </w:r>
    </w:p>
    <w:p w14:paraId="77816B68" w14:textId="77777777" w:rsidR="00F01289" w:rsidRPr="001D136F" w:rsidRDefault="00F01289" w:rsidP="00F01289">
      <w:pPr>
        <w:ind w:left="360"/>
        <w:jc w:val="both"/>
        <w:rPr>
          <w:color w:val="000000" w:themeColor="text1"/>
        </w:rPr>
      </w:pPr>
    </w:p>
    <w:p w14:paraId="2730CABE" w14:textId="7A2D614E" w:rsidR="00BB25BC" w:rsidRPr="001D136F" w:rsidRDefault="00BB25BC" w:rsidP="001D136F">
      <w:pPr>
        <w:spacing w:after="240"/>
        <w:jc w:val="both"/>
        <w:rPr>
          <w:color w:val="000000" w:themeColor="text1"/>
        </w:rPr>
      </w:pPr>
      <w:r w:rsidRPr="001D136F">
        <w:rPr>
          <w:color w:val="000000" w:themeColor="text1"/>
        </w:rPr>
        <w:t xml:space="preserve">As we diagnosed in our main method which include the problem of reduce variance and bias and overfitting. Although we handled the overfitting by doing scaling and parameter tuning but the problem of variance remained as we checked through linear discriminant analysis in the section. VIII. </w:t>
      </w:r>
    </w:p>
    <w:p w14:paraId="39FAD543" w14:textId="7EDEDA8D" w:rsidR="00BB25BC" w:rsidRPr="001D136F" w:rsidRDefault="00BB25BC" w:rsidP="001D136F">
      <w:pPr>
        <w:spacing w:after="240"/>
        <w:jc w:val="both"/>
        <w:rPr>
          <w:color w:val="000000" w:themeColor="text1"/>
        </w:rPr>
      </w:pPr>
      <w:r w:rsidRPr="001D136F">
        <w:rPr>
          <w:color w:val="000000" w:themeColor="text1"/>
        </w:rPr>
        <w:t>So, to handle this we will try to think to use ensemble learning algorithm which is the term uses different algorithm to obtain good accuracy.</w:t>
      </w:r>
    </w:p>
    <w:p w14:paraId="46734124" w14:textId="2593E7D5" w:rsidR="00BB25BC" w:rsidRPr="001D136F" w:rsidRDefault="00BB25BC" w:rsidP="001D136F">
      <w:pPr>
        <w:spacing w:after="240"/>
        <w:jc w:val="both"/>
        <w:rPr>
          <w:color w:val="000000" w:themeColor="text1"/>
        </w:rPr>
      </w:pPr>
      <w:r w:rsidRPr="001D136F">
        <w:rPr>
          <w:color w:val="000000" w:themeColor="text1"/>
        </w:rPr>
        <w:t xml:space="preserve">Instead of analyzing the whole dataset, we take the </w:t>
      </w:r>
      <w:r w:rsidR="0003036B" w:rsidRPr="001D136F">
        <w:rPr>
          <w:color w:val="000000" w:themeColor="text1"/>
        </w:rPr>
        <w:t xml:space="preserve">down sampled data based on the same proportion of the dependent variable state. To accomplish </w:t>
      </w:r>
      <w:r w:rsidR="00F01289" w:rsidRPr="001D136F">
        <w:rPr>
          <w:color w:val="000000" w:themeColor="text1"/>
        </w:rPr>
        <w:t>this,</w:t>
      </w:r>
      <w:r w:rsidR="0003036B" w:rsidRPr="001D136F">
        <w:rPr>
          <w:color w:val="000000" w:themeColor="text1"/>
        </w:rPr>
        <w:t xml:space="preserve"> we used </w:t>
      </w:r>
      <w:r w:rsidR="00F01289" w:rsidRPr="001D136F">
        <w:rPr>
          <w:color w:val="000000" w:themeColor="text1"/>
        </w:rPr>
        <w:t>to create</w:t>
      </w:r>
      <w:r w:rsidR="0003036B" w:rsidRPr="001D136F">
        <w:rPr>
          <w:color w:val="000000" w:themeColor="text1"/>
        </w:rPr>
        <w:t xml:space="preserve"> data partition function in caret to get the 10 percent of the data which represents the same proportion of </w:t>
      </w:r>
      <w:r w:rsidR="00F01289" w:rsidRPr="001D136F">
        <w:rPr>
          <w:color w:val="000000" w:themeColor="text1"/>
        </w:rPr>
        <w:t>occurrence</w:t>
      </w:r>
      <w:r w:rsidR="0003036B" w:rsidRPr="001D136F">
        <w:rPr>
          <w:color w:val="000000" w:themeColor="text1"/>
        </w:rPr>
        <w:t xml:space="preserve"> of state as in the whole dataset</w:t>
      </w:r>
      <w:r w:rsidR="00F01289" w:rsidRPr="001D136F">
        <w:rPr>
          <w:color w:val="000000" w:themeColor="text1"/>
        </w:rPr>
        <w:t>.</w:t>
      </w:r>
    </w:p>
    <w:p w14:paraId="2110939F" w14:textId="2F579C25" w:rsidR="00F01289" w:rsidRPr="001D136F" w:rsidRDefault="00F01289" w:rsidP="001D136F">
      <w:pPr>
        <w:spacing w:after="240"/>
        <w:jc w:val="both"/>
        <w:rPr>
          <w:color w:val="000000" w:themeColor="text1"/>
        </w:rPr>
      </w:pPr>
      <w:r w:rsidRPr="001D136F">
        <w:rPr>
          <w:color w:val="000000" w:themeColor="text1"/>
        </w:rPr>
        <w:t xml:space="preserve">The library used in the R for the gradient boosting machines algorithm is not efficient for handling the large data and large computation. We tried with whole dataset, but it takes a lot of time, so we abort the process. For this reason, we tried with down sampled dataset. It worked </w:t>
      </w:r>
      <w:r w:rsidR="00DA591A" w:rsidRPr="001D136F">
        <w:rPr>
          <w:color w:val="000000" w:themeColor="text1"/>
        </w:rPr>
        <w:t>well;</w:t>
      </w:r>
      <w:r w:rsidRPr="001D136F">
        <w:rPr>
          <w:color w:val="000000" w:themeColor="text1"/>
        </w:rPr>
        <w:t xml:space="preserve"> Even achieved more accuracy as compared to our main method</w:t>
      </w:r>
      <w:r w:rsidR="00DA591A" w:rsidRPr="001D136F">
        <w:rPr>
          <w:color w:val="000000" w:themeColor="text1"/>
        </w:rPr>
        <w:t>.</w:t>
      </w:r>
    </w:p>
    <w:tbl>
      <w:tblPr>
        <w:tblStyle w:val="TableGrid"/>
        <w:tblW w:w="0" w:type="auto"/>
        <w:tblLook w:val="04A0" w:firstRow="1" w:lastRow="0" w:firstColumn="1" w:lastColumn="0" w:noHBand="0" w:noVBand="1"/>
      </w:tblPr>
      <w:tblGrid>
        <w:gridCol w:w="2515"/>
        <w:gridCol w:w="2515"/>
      </w:tblGrid>
      <w:tr w:rsidR="001D136F" w:rsidRPr="001D136F" w14:paraId="1B36C1B9" w14:textId="77777777" w:rsidTr="006D7C9D">
        <w:tc>
          <w:tcPr>
            <w:tcW w:w="5030" w:type="dxa"/>
            <w:gridSpan w:val="2"/>
          </w:tcPr>
          <w:p w14:paraId="3AA30655" w14:textId="12443163" w:rsidR="00EC7DB4" w:rsidRPr="001D136F" w:rsidRDefault="00EC7DB4" w:rsidP="00BB25BC">
            <w:pPr>
              <w:jc w:val="both"/>
              <w:rPr>
                <w:b/>
                <w:color w:val="000000" w:themeColor="text1"/>
              </w:rPr>
            </w:pPr>
            <w:r w:rsidRPr="001D136F">
              <w:rPr>
                <w:b/>
                <w:color w:val="000000" w:themeColor="text1"/>
              </w:rPr>
              <w:t>Gradient Boosting Machines</w:t>
            </w:r>
          </w:p>
        </w:tc>
      </w:tr>
      <w:tr w:rsidR="001D136F" w:rsidRPr="001D136F" w14:paraId="250EB28E" w14:textId="77777777" w:rsidTr="006D7C9D">
        <w:tc>
          <w:tcPr>
            <w:tcW w:w="5030" w:type="dxa"/>
            <w:gridSpan w:val="2"/>
          </w:tcPr>
          <w:p w14:paraId="2F7B378C" w14:textId="50097793" w:rsidR="00EC7DB4" w:rsidRPr="001D136F" w:rsidRDefault="00EC7DB4" w:rsidP="00BB25BC">
            <w:pPr>
              <w:jc w:val="both"/>
              <w:rPr>
                <w:b/>
                <w:color w:val="000000" w:themeColor="text1"/>
              </w:rPr>
            </w:pPr>
            <w:r w:rsidRPr="001D136F">
              <w:rPr>
                <w:b/>
                <w:color w:val="000000" w:themeColor="text1"/>
              </w:rPr>
              <w:t>Ensemble Learning Algorithm</w:t>
            </w:r>
          </w:p>
        </w:tc>
      </w:tr>
      <w:tr w:rsidR="001D136F" w:rsidRPr="001D136F" w14:paraId="67AA4B15" w14:textId="77777777" w:rsidTr="00EC7DB4">
        <w:tc>
          <w:tcPr>
            <w:tcW w:w="2515" w:type="dxa"/>
          </w:tcPr>
          <w:p w14:paraId="1EB29DB1" w14:textId="4946B0AB" w:rsidR="00EC7DB4" w:rsidRPr="001D136F" w:rsidRDefault="00EC7DB4" w:rsidP="00BB25BC">
            <w:pPr>
              <w:jc w:val="both"/>
              <w:rPr>
                <w:b/>
                <w:color w:val="000000" w:themeColor="text1"/>
              </w:rPr>
            </w:pPr>
            <w:r w:rsidRPr="001D136F">
              <w:rPr>
                <w:b/>
                <w:color w:val="000000" w:themeColor="text1"/>
              </w:rPr>
              <w:t>Library</w:t>
            </w:r>
          </w:p>
        </w:tc>
        <w:tc>
          <w:tcPr>
            <w:tcW w:w="2515" w:type="dxa"/>
          </w:tcPr>
          <w:p w14:paraId="45584DB7" w14:textId="37F46311" w:rsidR="00EC7DB4" w:rsidRPr="001D136F" w:rsidRDefault="00EC7DB4" w:rsidP="00BB25BC">
            <w:pPr>
              <w:jc w:val="both"/>
              <w:rPr>
                <w:color w:val="000000" w:themeColor="text1"/>
              </w:rPr>
            </w:pPr>
            <w:r w:rsidRPr="001D136F">
              <w:rPr>
                <w:color w:val="000000" w:themeColor="text1"/>
              </w:rPr>
              <w:t>R</w:t>
            </w:r>
          </w:p>
        </w:tc>
      </w:tr>
      <w:tr w:rsidR="001D136F" w:rsidRPr="001D136F" w14:paraId="6C5BB809" w14:textId="77777777" w:rsidTr="00EC7DB4">
        <w:tc>
          <w:tcPr>
            <w:tcW w:w="2515" w:type="dxa"/>
          </w:tcPr>
          <w:p w14:paraId="0B0F4A29" w14:textId="42F5744D" w:rsidR="00EC7DB4" w:rsidRPr="001D136F" w:rsidRDefault="00EC7DB4" w:rsidP="00BB25BC">
            <w:pPr>
              <w:jc w:val="both"/>
              <w:rPr>
                <w:b/>
                <w:color w:val="000000" w:themeColor="text1"/>
              </w:rPr>
            </w:pPr>
            <w:r w:rsidRPr="001D136F">
              <w:rPr>
                <w:b/>
                <w:color w:val="000000" w:themeColor="text1"/>
              </w:rPr>
              <w:t>Distribution</w:t>
            </w:r>
          </w:p>
        </w:tc>
        <w:tc>
          <w:tcPr>
            <w:tcW w:w="2515" w:type="dxa"/>
          </w:tcPr>
          <w:p w14:paraId="649CBF17" w14:textId="00529549" w:rsidR="00EC7DB4" w:rsidRPr="001D136F" w:rsidRDefault="00EC7DB4" w:rsidP="00BB25BC">
            <w:pPr>
              <w:jc w:val="both"/>
              <w:rPr>
                <w:color w:val="000000" w:themeColor="text1"/>
              </w:rPr>
            </w:pPr>
            <w:r w:rsidRPr="001D136F">
              <w:rPr>
                <w:color w:val="000000" w:themeColor="text1"/>
              </w:rPr>
              <w:t xml:space="preserve">Multi </w:t>
            </w:r>
            <w:proofErr w:type="spellStart"/>
            <w:r w:rsidRPr="001D136F">
              <w:rPr>
                <w:color w:val="000000" w:themeColor="text1"/>
              </w:rPr>
              <w:t>Nomial</w:t>
            </w:r>
            <w:proofErr w:type="spellEnd"/>
          </w:p>
        </w:tc>
      </w:tr>
      <w:tr w:rsidR="001D136F" w:rsidRPr="001D136F" w14:paraId="5839AF81" w14:textId="77777777" w:rsidTr="00EC7DB4">
        <w:tc>
          <w:tcPr>
            <w:tcW w:w="2515" w:type="dxa"/>
          </w:tcPr>
          <w:p w14:paraId="15B01394" w14:textId="58FC0E4A" w:rsidR="00EC7DB4" w:rsidRPr="001D136F" w:rsidRDefault="00EC7DB4" w:rsidP="00BB25BC">
            <w:pPr>
              <w:jc w:val="both"/>
              <w:rPr>
                <w:b/>
                <w:color w:val="000000" w:themeColor="text1"/>
              </w:rPr>
            </w:pPr>
            <w:r w:rsidRPr="001D136F">
              <w:rPr>
                <w:b/>
                <w:color w:val="000000" w:themeColor="text1"/>
              </w:rPr>
              <w:t>Number of Trees</w:t>
            </w:r>
          </w:p>
        </w:tc>
        <w:tc>
          <w:tcPr>
            <w:tcW w:w="2515" w:type="dxa"/>
          </w:tcPr>
          <w:p w14:paraId="1EEBD43B" w14:textId="3DFD9103" w:rsidR="00EC7DB4" w:rsidRPr="001D136F" w:rsidRDefault="00EC7DB4" w:rsidP="00BB25BC">
            <w:pPr>
              <w:jc w:val="both"/>
              <w:rPr>
                <w:color w:val="000000" w:themeColor="text1"/>
              </w:rPr>
            </w:pPr>
            <w:r w:rsidRPr="001D136F">
              <w:rPr>
                <w:color w:val="000000" w:themeColor="text1"/>
              </w:rPr>
              <w:t>3000</w:t>
            </w:r>
          </w:p>
        </w:tc>
      </w:tr>
      <w:tr w:rsidR="001D136F" w:rsidRPr="001D136F" w14:paraId="57AA565A" w14:textId="77777777" w:rsidTr="00EC7DB4">
        <w:tc>
          <w:tcPr>
            <w:tcW w:w="2515" w:type="dxa"/>
          </w:tcPr>
          <w:p w14:paraId="380EBA0F" w14:textId="263205BF" w:rsidR="00EC7DB4" w:rsidRPr="001D136F" w:rsidRDefault="00EC7DB4" w:rsidP="00BB25BC">
            <w:pPr>
              <w:jc w:val="both"/>
              <w:rPr>
                <w:b/>
                <w:color w:val="000000" w:themeColor="text1"/>
              </w:rPr>
            </w:pPr>
            <w:proofErr w:type="spellStart"/>
            <w:proofErr w:type="gramStart"/>
            <w:r w:rsidRPr="001D136F">
              <w:rPr>
                <w:b/>
                <w:color w:val="000000" w:themeColor="text1"/>
              </w:rPr>
              <w:t>n.minobsinnode</w:t>
            </w:r>
            <w:proofErr w:type="spellEnd"/>
            <w:proofErr w:type="gramEnd"/>
          </w:p>
        </w:tc>
        <w:tc>
          <w:tcPr>
            <w:tcW w:w="2515" w:type="dxa"/>
          </w:tcPr>
          <w:p w14:paraId="2804B541" w14:textId="41C6A1C9" w:rsidR="00EC7DB4" w:rsidRPr="001D136F" w:rsidRDefault="00EC7DB4" w:rsidP="00BB25BC">
            <w:pPr>
              <w:jc w:val="both"/>
              <w:rPr>
                <w:color w:val="000000" w:themeColor="text1"/>
              </w:rPr>
            </w:pPr>
            <w:r w:rsidRPr="001D136F">
              <w:rPr>
                <w:color w:val="000000" w:themeColor="text1"/>
              </w:rPr>
              <w:t>10</w:t>
            </w:r>
          </w:p>
        </w:tc>
      </w:tr>
      <w:tr w:rsidR="001D136F" w:rsidRPr="001D136F" w14:paraId="1CDED031" w14:textId="77777777" w:rsidTr="00EC7DB4">
        <w:tc>
          <w:tcPr>
            <w:tcW w:w="2515" w:type="dxa"/>
          </w:tcPr>
          <w:p w14:paraId="3CBFAF6F" w14:textId="40F88DA1" w:rsidR="00EC7DB4" w:rsidRPr="001D136F" w:rsidRDefault="00EC7DB4" w:rsidP="00BB25BC">
            <w:pPr>
              <w:jc w:val="both"/>
              <w:rPr>
                <w:b/>
                <w:color w:val="000000" w:themeColor="text1"/>
              </w:rPr>
            </w:pPr>
            <w:r w:rsidRPr="001D136F">
              <w:rPr>
                <w:b/>
                <w:color w:val="000000" w:themeColor="text1"/>
              </w:rPr>
              <w:t>verbose</w:t>
            </w:r>
          </w:p>
        </w:tc>
        <w:tc>
          <w:tcPr>
            <w:tcW w:w="2515" w:type="dxa"/>
          </w:tcPr>
          <w:p w14:paraId="20BA0F04" w14:textId="5E2D0768" w:rsidR="00EC7DB4" w:rsidRPr="001D136F" w:rsidRDefault="00EC7DB4" w:rsidP="00BB25BC">
            <w:pPr>
              <w:jc w:val="both"/>
              <w:rPr>
                <w:color w:val="000000" w:themeColor="text1"/>
              </w:rPr>
            </w:pPr>
            <w:r w:rsidRPr="001D136F">
              <w:rPr>
                <w:color w:val="000000" w:themeColor="text1"/>
              </w:rPr>
              <w:t>True</w:t>
            </w:r>
          </w:p>
        </w:tc>
      </w:tr>
      <w:tr w:rsidR="001D136F" w:rsidRPr="001D136F" w14:paraId="1152E741" w14:textId="77777777" w:rsidTr="00EC7DB4">
        <w:tc>
          <w:tcPr>
            <w:tcW w:w="2515" w:type="dxa"/>
          </w:tcPr>
          <w:p w14:paraId="2AE5A312" w14:textId="697A65F0" w:rsidR="00EC7DB4" w:rsidRPr="001D136F" w:rsidRDefault="00EC7DB4" w:rsidP="00BB25BC">
            <w:pPr>
              <w:jc w:val="both"/>
              <w:rPr>
                <w:b/>
                <w:color w:val="000000" w:themeColor="text1"/>
              </w:rPr>
            </w:pPr>
            <w:r w:rsidRPr="001D136F">
              <w:rPr>
                <w:b/>
                <w:color w:val="000000" w:themeColor="text1"/>
              </w:rPr>
              <w:t>Shrinking</w:t>
            </w:r>
          </w:p>
        </w:tc>
        <w:tc>
          <w:tcPr>
            <w:tcW w:w="2515" w:type="dxa"/>
          </w:tcPr>
          <w:p w14:paraId="46ADB704" w14:textId="146B0D26" w:rsidR="00EC7DB4" w:rsidRPr="001D136F" w:rsidRDefault="00EC7DB4" w:rsidP="00BB25BC">
            <w:pPr>
              <w:jc w:val="both"/>
              <w:rPr>
                <w:color w:val="000000" w:themeColor="text1"/>
              </w:rPr>
            </w:pPr>
            <w:r w:rsidRPr="001D136F">
              <w:rPr>
                <w:color w:val="000000" w:themeColor="text1"/>
              </w:rPr>
              <w:t>0.01</w:t>
            </w:r>
          </w:p>
        </w:tc>
      </w:tr>
      <w:tr w:rsidR="001D136F" w:rsidRPr="001D136F" w14:paraId="2CC20802" w14:textId="77777777" w:rsidTr="00EC7DB4">
        <w:tc>
          <w:tcPr>
            <w:tcW w:w="2515" w:type="dxa"/>
          </w:tcPr>
          <w:p w14:paraId="347E5113" w14:textId="10D888C4" w:rsidR="00EC7DB4" w:rsidRPr="001D136F" w:rsidRDefault="00EC7DB4" w:rsidP="00BB25BC">
            <w:pPr>
              <w:jc w:val="both"/>
              <w:rPr>
                <w:b/>
                <w:color w:val="000000" w:themeColor="text1"/>
              </w:rPr>
            </w:pPr>
            <w:r w:rsidRPr="001D136F">
              <w:rPr>
                <w:b/>
                <w:color w:val="000000" w:themeColor="text1"/>
              </w:rPr>
              <w:t>Interaction Depth</w:t>
            </w:r>
          </w:p>
        </w:tc>
        <w:tc>
          <w:tcPr>
            <w:tcW w:w="2515" w:type="dxa"/>
          </w:tcPr>
          <w:p w14:paraId="6CF92309" w14:textId="5E038F48" w:rsidR="00EC7DB4" w:rsidRPr="001D136F" w:rsidRDefault="00EC7DB4" w:rsidP="00BB25BC">
            <w:pPr>
              <w:jc w:val="both"/>
              <w:rPr>
                <w:color w:val="000000" w:themeColor="text1"/>
              </w:rPr>
            </w:pPr>
            <w:r w:rsidRPr="001D136F">
              <w:rPr>
                <w:color w:val="000000" w:themeColor="text1"/>
              </w:rPr>
              <w:t>4</w:t>
            </w:r>
          </w:p>
        </w:tc>
      </w:tr>
      <w:tr w:rsidR="001D136F" w:rsidRPr="001D136F" w14:paraId="4ACA2F5D" w14:textId="77777777" w:rsidTr="000531BE">
        <w:tc>
          <w:tcPr>
            <w:tcW w:w="5030" w:type="dxa"/>
            <w:gridSpan w:val="2"/>
          </w:tcPr>
          <w:p w14:paraId="630ED339" w14:textId="4395ED39" w:rsidR="00EC7DB4" w:rsidRPr="001D136F" w:rsidRDefault="00EC7DB4" w:rsidP="00BB25BC">
            <w:pPr>
              <w:jc w:val="both"/>
              <w:rPr>
                <w:color w:val="000000" w:themeColor="text1"/>
              </w:rPr>
            </w:pPr>
            <w:r w:rsidRPr="001D136F">
              <w:rPr>
                <w:color w:val="000000" w:themeColor="text1"/>
              </w:rPr>
              <w:t>Train Data Used</w:t>
            </w:r>
          </w:p>
        </w:tc>
      </w:tr>
    </w:tbl>
    <w:p w14:paraId="37450B23" w14:textId="0BAA51AF" w:rsidR="00132C8C" w:rsidRPr="001D136F" w:rsidRDefault="00EC7DB4" w:rsidP="00BB25BC">
      <w:pPr>
        <w:jc w:val="both"/>
        <w:rPr>
          <w:color w:val="000000" w:themeColor="text1"/>
        </w:rPr>
      </w:pPr>
      <w:r w:rsidRPr="001D136F">
        <w:rPr>
          <w:color w:val="000000" w:themeColor="text1"/>
        </w:rPr>
        <w:t xml:space="preserve">Table. X: </w:t>
      </w:r>
      <w:r w:rsidR="00FC110F" w:rsidRPr="001D136F">
        <w:rPr>
          <w:color w:val="000000" w:themeColor="text1"/>
        </w:rPr>
        <w:t xml:space="preserve"> Showing the </w:t>
      </w:r>
      <w:r w:rsidR="005D3B7B" w:rsidRPr="001D136F">
        <w:rPr>
          <w:color w:val="000000" w:themeColor="text1"/>
        </w:rPr>
        <w:t>gradient boosting machines parameters</w:t>
      </w:r>
    </w:p>
    <w:p w14:paraId="0436647C" w14:textId="77777777" w:rsidR="00FC110F" w:rsidRPr="001D136F" w:rsidRDefault="00FC110F" w:rsidP="00FC110F">
      <w:pPr>
        <w:jc w:val="both"/>
        <w:rPr>
          <w:color w:val="000000" w:themeColor="text1"/>
        </w:rPr>
      </w:pPr>
    </w:p>
    <w:p w14:paraId="37C01E61" w14:textId="200C5E9F" w:rsidR="00FC110F" w:rsidRPr="001D136F" w:rsidRDefault="00FC110F" w:rsidP="00FC110F">
      <w:pPr>
        <w:jc w:val="both"/>
        <w:rPr>
          <w:color w:val="000000" w:themeColor="text1"/>
        </w:rPr>
      </w:pPr>
      <w:r w:rsidRPr="001D136F">
        <w:rPr>
          <w:color w:val="000000" w:themeColor="text1"/>
        </w:rPr>
        <w:t xml:space="preserve">Now, we discuss the parameter selection based on the type of our problem. Distribution used in the model is multinomial </w:t>
      </w:r>
      <w:r w:rsidR="005D3B7B" w:rsidRPr="001D136F">
        <w:rPr>
          <w:color w:val="000000" w:themeColor="text1"/>
        </w:rPr>
        <w:t>because</w:t>
      </w:r>
      <w:r w:rsidRPr="001D136F">
        <w:rPr>
          <w:color w:val="000000" w:themeColor="text1"/>
        </w:rPr>
        <w:t xml:space="preserve"> of multi </w:t>
      </w:r>
      <w:r w:rsidR="005D3B7B" w:rsidRPr="001D136F">
        <w:rPr>
          <w:color w:val="000000" w:themeColor="text1"/>
        </w:rPr>
        <w:t>classification. We put verbose is TRUE to observe the parameters. We set the number of trees equal to 3000. Similarly, other parameters include the shrinking, interaction depth and minobssinnode in the method.</w:t>
      </w:r>
    </w:p>
    <w:p w14:paraId="1596CE82" w14:textId="6A4B7D25" w:rsidR="00EC7DB4" w:rsidRPr="001D136F" w:rsidRDefault="00EC7DB4" w:rsidP="00FC110F">
      <w:pPr>
        <w:jc w:val="both"/>
        <w:rPr>
          <w:color w:val="000000" w:themeColor="text1"/>
        </w:rPr>
      </w:pPr>
      <w:r w:rsidRPr="001D136F">
        <w:rPr>
          <w:color w:val="000000" w:themeColor="text1"/>
        </w:rPr>
        <w:t>Table X showing the parameters used in the algorithm.</w:t>
      </w:r>
    </w:p>
    <w:p w14:paraId="38FF5DD9" w14:textId="77777777" w:rsidR="00FC110F" w:rsidRPr="001D136F" w:rsidRDefault="00FC110F" w:rsidP="00BB25BC">
      <w:pPr>
        <w:jc w:val="both"/>
        <w:rPr>
          <w:color w:val="000000" w:themeColor="text1"/>
        </w:rPr>
      </w:pPr>
    </w:p>
    <w:p w14:paraId="08F25B2D" w14:textId="45D1847D" w:rsidR="002B0AD1" w:rsidRPr="001D136F" w:rsidRDefault="002B0AD1" w:rsidP="00BB25BC">
      <w:pPr>
        <w:jc w:val="both"/>
        <w:rPr>
          <w:color w:val="000000" w:themeColor="text1"/>
        </w:rPr>
      </w:pPr>
      <w:r w:rsidRPr="001D136F">
        <w:rPr>
          <w:noProof/>
          <w:color w:val="000000" w:themeColor="text1"/>
        </w:rPr>
        <w:drawing>
          <wp:inline distT="0" distB="0" distL="0" distR="0" wp14:anchorId="37AD9164" wp14:editId="5B9ED318">
            <wp:extent cx="3200400" cy="2361930"/>
            <wp:effectExtent l="0" t="0" r="0" b="635"/>
            <wp:docPr id="12" name="Content Placeholder 4" descr="A screenshot of a cell phone&#10;&#10;Description automatically generated">
              <a:extLst xmlns:a="http://schemas.openxmlformats.org/drawingml/2006/main">
                <a:ext uri="{FF2B5EF4-FFF2-40B4-BE49-F238E27FC236}">
                  <a16:creationId xmlns:a16="http://schemas.microsoft.com/office/drawing/2014/main" id="{D2B029B4-1842-4878-8E8D-F13D7AA5030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D2B029B4-1842-4878-8E8D-F13D7AA50300}"/>
                        </a:ext>
                      </a:extLst>
                    </pic:cNvPr>
                    <pic:cNvPicPr>
                      <a:picLocks noGrp="1" noChangeAspect="1"/>
                    </pic:cNvPicPr>
                  </pic:nvPicPr>
                  <pic:blipFill rotWithShape="1">
                    <a:blip r:embed="rId17">
                      <a:extLst>
                        <a:ext uri="{28A0092B-C50C-407E-A947-70E740481C1C}">
                          <a14:useLocalDpi xmlns:a14="http://schemas.microsoft.com/office/drawing/2010/main" val="0"/>
                        </a:ext>
                      </a:extLst>
                    </a:blip>
                    <a:srcRect t="16526"/>
                    <a:stretch/>
                  </pic:blipFill>
                  <pic:spPr bwMode="auto">
                    <a:xfrm>
                      <a:off x="0" y="0"/>
                      <a:ext cx="3200400" cy="236193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1D47D1D" w14:textId="28AE062A" w:rsidR="005D3B7B" w:rsidRPr="001D136F" w:rsidRDefault="005D3B7B" w:rsidP="00F877EE">
      <w:pPr>
        <w:ind w:left="404" w:firstLine="202"/>
        <w:jc w:val="both"/>
        <w:rPr>
          <w:color w:val="000000" w:themeColor="text1"/>
        </w:rPr>
      </w:pPr>
      <w:r w:rsidRPr="001D136F">
        <w:rPr>
          <w:color w:val="000000" w:themeColor="text1"/>
        </w:rPr>
        <w:t xml:space="preserve">Figure.11: Showing the </w:t>
      </w:r>
      <w:r w:rsidR="00F462D4" w:rsidRPr="001D136F">
        <w:rPr>
          <w:color w:val="000000" w:themeColor="text1"/>
        </w:rPr>
        <w:t>number of trees required</w:t>
      </w:r>
    </w:p>
    <w:p w14:paraId="372F3773" w14:textId="77777777" w:rsidR="00F448CB" w:rsidRPr="001D136F" w:rsidRDefault="00F448CB" w:rsidP="00F877EE">
      <w:pPr>
        <w:ind w:left="404" w:firstLine="202"/>
        <w:jc w:val="both"/>
        <w:rPr>
          <w:color w:val="000000" w:themeColor="text1"/>
        </w:rPr>
      </w:pPr>
    </w:p>
    <w:p w14:paraId="247155AD" w14:textId="02D59F50" w:rsidR="00F877EE" w:rsidRPr="001D136F" w:rsidRDefault="00F877EE" w:rsidP="00F877EE">
      <w:pPr>
        <w:jc w:val="both"/>
        <w:rPr>
          <w:color w:val="000000" w:themeColor="text1"/>
        </w:rPr>
      </w:pPr>
      <w:r w:rsidRPr="001D136F">
        <w:rPr>
          <w:color w:val="000000" w:themeColor="text1"/>
        </w:rPr>
        <w:t>Figure.11 showing the how many numbers of trees required for the algorithm to converge. So, with the help of parameter tuning we reduced to number of trees required 6000 before to 3000 with the help of changing parameters. So gradient boosting machines takes 270 seconds to run which is less as compared to run time before tuning was 7 minutes.</w:t>
      </w:r>
    </w:p>
    <w:p w14:paraId="5D0A0660" w14:textId="77777777" w:rsidR="002B0AD1" w:rsidRPr="001D136F" w:rsidRDefault="002B0AD1" w:rsidP="00BB25BC">
      <w:pPr>
        <w:jc w:val="both"/>
        <w:rPr>
          <w:color w:val="000000" w:themeColor="text1"/>
        </w:rPr>
      </w:pPr>
    </w:p>
    <w:tbl>
      <w:tblPr>
        <w:tblW w:w="5030" w:type="dxa"/>
        <w:tblCellMar>
          <w:left w:w="0" w:type="dxa"/>
          <w:right w:w="0" w:type="dxa"/>
        </w:tblCellMar>
        <w:tblLook w:val="0420" w:firstRow="1" w:lastRow="0" w:firstColumn="0" w:lastColumn="0" w:noHBand="0" w:noVBand="1"/>
      </w:tblPr>
      <w:tblGrid>
        <w:gridCol w:w="1970"/>
        <w:gridCol w:w="3060"/>
      </w:tblGrid>
      <w:tr w:rsidR="00132C8C" w:rsidRPr="001D136F" w14:paraId="7F744DED" w14:textId="77777777" w:rsidTr="00574283">
        <w:trPr>
          <w:trHeight w:val="775"/>
        </w:trPr>
        <w:tc>
          <w:tcPr>
            <w:tcW w:w="1970" w:type="dxa"/>
            <w:tcBorders>
              <w:top w:val="single" w:sz="8" w:space="0" w:color="FFFFFF"/>
              <w:left w:val="single" w:sz="8" w:space="0" w:color="FFFFFF"/>
              <w:bottom w:val="single" w:sz="24" w:space="0" w:color="FFFFFF"/>
              <w:right w:val="single" w:sz="8" w:space="0" w:color="FFFFFF"/>
            </w:tcBorders>
            <w:shd w:val="clear" w:color="auto" w:fill="DF2E28"/>
            <w:tcMar>
              <w:top w:w="72" w:type="dxa"/>
              <w:left w:w="144" w:type="dxa"/>
              <w:bottom w:w="72" w:type="dxa"/>
              <w:right w:w="144" w:type="dxa"/>
            </w:tcMar>
            <w:hideMark/>
          </w:tcPr>
          <w:p w14:paraId="46D85460" w14:textId="77777777" w:rsidR="00132C8C" w:rsidRPr="001D136F" w:rsidRDefault="00132C8C" w:rsidP="00132C8C">
            <w:pPr>
              <w:jc w:val="both"/>
              <w:rPr>
                <w:color w:val="000000" w:themeColor="text1"/>
              </w:rPr>
            </w:pPr>
            <w:r w:rsidRPr="001D136F">
              <w:rPr>
                <w:b/>
                <w:bCs/>
                <w:color w:val="000000" w:themeColor="text1"/>
              </w:rPr>
              <w:t>Variable Names</w:t>
            </w:r>
          </w:p>
        </w:tc>
        <w:tc>
          <w:tcPr>
            <w:tcW w:w="3060" w:type="dxa"/>
            <w:tcBorders>
              <w:top w:val="single" w:sz="8" w:space="0" w:color="FFFFFF"/>
              <w:left w:val="single" w:sz="8" w:space="0" w:color="FFFFFF"/>
              <w:bottom w:val="single" w:sz="24" w:space="0" w:color="FFFFFF"/>
              <w:right w:val="single" w:sz="8" w:space="0" w:color="FFFFFF"/>
            </w:tcBorders>
            <w:shd w:val="clear" w:color="auto" w:fill="DF2E28"/>
            <w:tcMar>
              <w:top w:w="72" w:type="dxa"/>
              <w:left w:w="144" w:type="dxa"/>
              <w:bottom w:w="72" w:type="dxa"/>
              <w:right w:w="144" w:type="dxa"/>
            </w:tcMar>
            <w:hideMark/>
          </w:tcPr>
          <w:p w14:paraId="7429B792" w14:textId="77777777" w:rsidR="00132C8C" w:rsidRPr="001D136F" w:rsidRDefault="00132C8C" w:rsidP="00132C8C">
            <w:pPr>
              <w:jc w:val="both"/>
              <w:rPr>
                <w:color w:val="000000" w:themeColor="text1"/>
              </w:rPr>
            </w:pPr>
            <w:r w:rsidRPr="001D136F">
              <w:rPr>
                <w:b/>
                <w:bCs/>
                <w:color w:val="000000" w:themeColor="text1"/>
              </w:rPr>
              <w:t>Importance Based on GBM Method</w:t>
            </w:r>
          </w:p>
        </w:tc>
      </w:tr>
      <w:tr w:rsidR="00132C8C" w:rsidRPr="001D136F" w14:paraId="3EF7477A" w14:textId="77777777" w:rsidTr="00574283">
        <w:trPr>
          <w:trHeight w:val="174"/>
        </w:trPr>
        <w:tc>
          <w:tcPr>
            <w:tcW w:w="1970" w:type="dxa"/>
            <w:tcBorders>
              <w:top w:val="single" w:sz="24"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34B081F4" w14:textId="65B53DAF" w:rsidR="00132C8C" w:rsidRPr="001D136F" w:rsidRDefault="00132C8C" w:rsidP="00132C8C">
            <w:pPr>
              <w:jc w:val="both"/>
              <w:rPr>
                <w:color w:val="000000" w:themeColor="text1"/>
              </w:rPr>
            </w:pPr>
            <w:proofErr w:type="spellStart"/>
            <w:r w:rsidRPr="001D136F">
              <w:rPr>
                <w:color w:val="000000" w:themeColor="text1"/>
              </w:rPr>
              <w:t>Usd</w:t>
            </w:r>
            <w:proofErr w:type="spellEnd"/>
            <w:r w:rsidRPr="001D136F">
              <w:rPr>
                <w:color w:val="000000" w:themeColor="text1"/>
              </w:rPr>
              <w:t xml:space="preserve"> Pledged Real</w:t>
            </w:r>
          </w:p>
        </w:tc>
        <w:tc>
          <w:tcPr>
            <w:tcW w:w="3060" w:type="dxa"/>
            <w:tcBorders>
              <w:top w:val="single" w:sz="24"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727649BA" w14:textId="77777777" w:rsidR="00132C8C" w:rsidRPr="001D136F" w:rsidRDefault="00132C8C" w:rsidP="00132C8C">
            <w:pPr>
              <w:jc w:val="both"/>
              <w:rPr>
                <w:color w:val="000000" w:themeColor="text1"/>
              </w:rPr>
            </w:pPr>
            <w:r w:rsidRPr="001D136F">
              <w:rPr>
                <w:color w:val="000000" w:themeColor="text1"/>
              </w:rPr>
              <w:t>37.13</w:t>
            </w:r>
          </w:p>
        </w:tc>
      </w:tr>
      <w:tr w:rsidR="00132C8C" w:rsidRPr="001D136F" w14:paraId="25606430" w14:textId="77777777" w:rsidTr="00574283">
        <w:trPr>
          <w:trHeight w:val="313"/>
        </w:trPr>
        <w:tc>
          <w:tcPr>
            <w:tcW w:w="1970" w:type="dxa"/>
            <w:tcBorders>
              <w:top w:val="single" w:sz="8" w:space="0" w:color="FFFFFF"/>
              <w:left w:val="single" w:sz="8" w:space="0" w:color="FFFFFF"/>
              <w:bottom w:val="single" w:sz="8" w:space="0" w:color="FFFFFF"/>
              <w:right w:val="single" w:sz="8" w:space="0" w:color="FFFFFF"/>
            </w:tcBorders>
            <w:shd w:val="clear" w:color="auto" w:fill="F9E8E8"/>
            <w:tcMar>
              <w:top w:w="72" w:type="dxa"/>
              <w:left w:w="144" w:type="dxa"/>
              <w:bottom w:w="72" w:type="dxa"/>
              <w:right w:w="144" w:type="dxa"/>
            </w:tcMar>
            <w:hideMark/>
          </w:tcPr>
          <w:p w14:paraId="2F7DE42B" w14:textId="77777777" w:rsidR="00132C8C" w:rsidRPr="001D136F" w:rsidRDefault="00132C8C" w:rsidP="00132C8C">
            <w:pPr>
              <w:jc w:val="both"/>
              <w:rPr>
                <w:color w:val="000000" w:themeColor="text1"/>
              </w:rPr>
            </w:pPr>
            <w:r w:rsidRPr="001D136F">
              <w:rPr>
                <w:color w:val="000000" w:themeColor="text1"/>
              </w:rPr>
              <w:t>Backers</w:t>
            </w:r>
          </w:p>
        </w:tc>
        <w:tc>
          <w:tcPr>
            <w:tcW w:w="3060" w:type="dxa"/>
            <w:tcBorders>
              <w:top w:val="single" w:sz="8" w:space="0" w:color="FFFFFF"/>
              <w:left w:val="single" w:sz="8" w:space="0" w:color="FFFFFF"/>
              <w:bottom w:val="single" w:sz="8" w:space="0" w:color="FFFFFF"/>
              <w:right w:val="single" w:sz="8" w:space="0" w:color="FFFFFF"/>
            </w:tcBorders>
            <w:shd w:val="clear" w:color="auto" w:fill="F9E8E8"/>
            <w:tcMar>
              <w:top w:w="72" w:type="dxa"/>
              <w:left w:w="144" w:type="dxa"/>
              <w:bottom w:w="72" w:type="dxa"/>
              <w:right w:w="144" w:type="dxa"/>
            </w:tcMar>
            <w:hideMark/>
          </w:tcPr>
          <w:p w14:paraId="0BA71F17" w14:textId="77777777" w:rsidR="00132C8C" w:rsidRPr="001D136F" w:rsidRDefault="00132C8C" w:rsidP="00132C8C">
            <w:pPr>
              <w:jc w:val="both"/>
              <w:rPr>
                <w:color w:val="000000" w:themeColor="text1"/>
              </w:rPr>
            </w:pPr>
            <w:r w:rsidRPr="001D136F">
              <w:rPr>
                <w:color w:val="000000" w:themeColor="text1"/>
              </w:rPr>
              <w:t>34.06</w:t>
            </w:r>
          </w:p>
        </w:tc>
      </w:tr>
      <w:tr w:rsidR="00132C8C" w:rsidRPr="001D136F" w14:paraId="7FE1A409" w14:textId="77777777" w:rsidTr="00574283">
        <w:trPr>
          <w:trHeight w:val="344"/>
        </w:trPr>
        <w:tc>
          <w:tcPr>
            <w:tcW w:w="1970" w:type="dxa"/>
            <w:tcBorders>
              <w:top w:val="single" w:sz="8"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7A094343" w14:textId="668754C8" w:rsidR="00132C8C" w:rsidRPr="001D136F" w:rsidRDefault="00132C8C" w:rsidP="00132C8C">
            <w:pPr>
              <w:jc w:val="both"/>
              <w:rPr>
                <w:color w:val="000000" w:themeColor="text1"/>
              </w:rPr>
            </w:pPr>
            <w:proofErr w:type="spellStart"/>
            <w:r w:rsidRPr="001D136F">
              <w:rPr>
                <w:color w:val="000000" w:themeColor="text1"/>
              </w:rPr>
              <w:t>Usd</w:t>
            </w:r>
            <w:proofErr w:type="spellEnd"/>
            <w:r w:rsidRPr="001D136F">
              <w:rPr>
                <w:color w:val="000000" w:themeColor="text1"/>
              </w:rPr>
              <w:t xml:space="preserve"> Goal Real</w:t>
            </w:r>
          </w:p>
        </w:tc>
        <w:tc>
          <w:tcPr>
            <w:tcW w:w="3060" w:type="dxa"/>
            <w:tcBorders>
              <w:top w:val="single" w:sz="8"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50664E96" w14:textId="77777777" w:rsidR="00132C8C" w:rsidRPr="001D136F" w:rsidRDefault="00132C8C" w:rsidP="00132C8C">
            <w:pPr>
              <w:jc w:val="both"/>
              <w:rPr>
                <w:color w:val="000000" w:themeColor="text1"/>
              </w:rPr>
            </w:pPr>
            <w:r w:rsidRPr="001D136F">
              <w:rPr>
                <w:color w:val="000000" w:themeColor="text1"/>
              </w:rPr>
              <w:t>23.20</w:t>
            </w:r>
          </w:p>
        </w:tc>
      </w:tr>
      <w:tr w:rsidR="00132C8C" w:rsidRPr="001D136F" w14:paraId="6FFEB9E0" w14:textId="77777777" w:rsidTr="00574283">
        <w:trPr>
          <w:trHeight w:val="313"/>
        </w:trPr>
        <w:tc>
          <w:tcPr>
            <w:tcW w:w="1970" w:type="dxa"/>
            <w:tcBorders>
              <w:top w:val="single" w:sz="8" w:space="0" w:color="FFFFFF"/>
              <w:left w:val="single" w:sz="8" w:space="0" w:color="FFFFFF"/>
              <w:bottom w:val="single" w:sz="8" w:space="0" w:color="FFFFFF"/>
              <w:right w:val="single" w:sz="8" w:space="0" w:color="FFFFFF"/>
            </w:tcBorders>
            <w:shd w:val="clear" w:color="auto" w:fill="F9E8E8"/>
            <w:tcMar>
              <w:top w:w="72" w:type="dxa"/>
              <w:left w:w="144" w:type="dxa"/>
              <w:bottom w:w="72" w:type="dxa"/>
              <w:right w:w="144" w:type="dxa"/>
            </w:tcMar>
            <w:hideMark/>
          </w:tcPr>
          <w:p w14:paraId="68144BF2" w14:textId="6A6414B4" w:rsidR="00132C8C" w:rsidRPr="001D136F" w:rsidRDefault="00132C8C" w:rsidP="00132C8C">
            <w:pPr>
              <w:jc w:val="both"/>
              <w:rPr>
                <w:color w:val="000000" w:themeColor="text1"/>
              </w:rPr>
            </w:pPr>
            <w:r w:rsidRPr="001D136F">
              <w:rPr>
                <w:color w:val="000000" w:themeColor="text1"/>
              </w:rPr>
              <w:t>Date Difference</w:t>
            </w:r>
          </w:p>
        </w:tc>
        <w:tc>
          <w:tcPr>
            <w:tcW w:w="3060" w:type="dxa"/>
            <w:tcBorders>
              <w:top w:val="single" w:sz="8" w:space="0" w:color="FFFFFF"/>
              <w:left w:val="single" w:sz="8" w:space="0" w:color="FFFFFF"/>
              <w:bottom w:val="single" w:sz="8" w:space="0" w:color="FFFFFF"/>
              <w:right w:val="single" w:sz="8" w:space="0" w:color="FFFFFF"/>
            </w:tcBorders>
            <w:shd w:val="clear" w:color="auto" w:fill="F9E8E8"/>
            <w:tcMar>
              <w:top w:w="72" w:type="dxa"/>
              <w:left w:w="144" w:type="dxa"/>
              <w:bottom w:w="72" w:type="dxa"/>
              <w:right w:w="144" w:type="dxa"/>
            </w:tcMar>
            <w:hideMark/>
          </w:tcPr>
          <w:p w14:paraId="6DB265F8" w14:textId="77777777" w:rsidR="00132C8C" w:rsidRPr="001D136F" w:rsidRDefault="00132C8C" w:rsidP="00132C8C">
            <w:pPr>
              <w:jc w:val="both"/>
              <w:rPr>
                <w:color w:val="000000" w:themeColor="text1"/>
              </w:rPr>
            </w:pPr>
            <w:r w:rsidRPr="001D136F">
              <w:rPr>
                <w:color w:val="000000" w:themeColor="text1"/>
              </w:rPr>
              <w:t>2.26</w:t>
            </w:r>
          </w:p>
        </w:tc>
      </w:tr>
      <w:tr w:rsidR="00132C8C" w:rsidRPr="001D136F" w14:paraId="2E7C6F44" w14:textId="77777777" w:rsidTr="00574283">
        <w:trPr>
          <w:trHeight w:val="385"/>
        </w:trPr>
        <w:tc>
          <w:tcPr>
            <w:tcW w:w="1970" w:type="dxa"/>
            <w:tcBorders>
              <w:top w:val="single" w:sz="8"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67E03C41" w14:textId="338E32BD" w:rsidR="00132C8C" w:rsidRPr="001D136F" w:rsidRDefault="00132C8C" w:rsidP="00132C8C">
            <w:pPr>
              <w:jc w:val="both"/>
              <w:rPr>
                <w:color w:val="000000" w:themeColor="text1"/>
              </w:rPr>
            </w:pPr>
            <w:r w:rsidRPr="001D136F">
              <w:rPr>
                <w:color w:val="000000" w:themeColor="text1"/>
              </w:rPr>
              <w:t>Main Category</w:t>
            </w:r>
          </w:p>
        </w:tc>
        <w:tc>
          <w:tcPr>
            <w:tcW w:w="3060" w:type="dxa"/>
            <w:tcBorders>
              <w:top w:val="single" w:sz="8"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2074736A" w14:textId="77777777" w:rsidR="00132C8C" w:rsidRPr="001D136F" w:rsidRDefault="00132C8C" w:rsidP="00132C8C">
            <w:pPr>
              <w:jc w:val="both"/>
              <w:rPr>
                <w:color w:val="000000" w:themeColor="text1"/>
              </w:rPr>
            </w:pPr>
            <w:r w:rsidRPr="001D136F">
              <w:rPr>
                <w:color w:val="000000" w:themeColor="text1"/>
              </w:rPr>
              <w:t>2.15</w:t>
            </w:r>
          </w:p>
        </w:tc>
      </w:tr>
      <w:tr w:rsidR="00132C8C" w:rsidRPr="001D136F" w14:paraId="7FB05E12" w14:textId="77777777" w:rsidTr="00574283">
        <w:trPr>
          <w:trHeight w:val="411"/>
        </w:trPr>
        <w:tc>
          <w:tcPr>
            <w:tcW w:w="1970" w:type="dxa"/>
            <w:tcBorders>
              <w:top w:val="single" w:sz="8" w:space="0" w:color="FFFFFF"/>
              <w:left w:val="single" w:sz="8" w:space="0" w:color="FFFFFF"/>
              <w:bottom w:val="single" w:sz="8" w:space="0" w:color="FFFFFF"/>
              <w:right w:val="single" w:sz="8" w:space="0" w:color="FFFFFF"/>
            </w:tcBorders>
            <w:shd w:val="clear" w:color="auto" w:fill="F9E8E8"/>
            <w:tcMar>
              <w:top w:w="72" w:type="dxa"/>
              <w:left w:w="144" w:type="dxa"/>
              <w:bottom w:w="72" w:type="dxa"/>
              <w:right w:w="144" w:type="dxa"/>
            </w:tcMar>
            <w:hideMark/>
          </w:tcPr>
          <w:p w14:paraId="76C561A9" w14:textId="77777777" w:rsidR="00132C8C" w:rsidRPr="001D136F" w:rsidRDefault="00132C8C" w:rsidP="00132C8C">
            <w:pPr>
              <w:jc w:val="both"/>
              <w:rPr>
                <w:color w:val="000000" w:themeColor="text1"/>
              </w:rPr>
            </w:pPr>
            <w:r w:rsidRPr="001D136F">
              <w:rPr>
                <w:color w:val="000000" w:themeColor="text1"/>
              </w:rPr>
              <w:t>Country</w:t>
            </w:r>
          </w:p>
        </w:tc>
        <w:tc>
          <w:tcPr>
            <w:tcW w:w="3060" w:type="dxa"/>
            <w:tcBorders>
              <w:top w:val="single" w:sz="8" w:space="0" w:color="FFFFFF"/>
              <w:left w:val="single" w:sz="8" w:space="0" w:color="FFFFFF"/>
              <w:bottom w:val="single" w:sz="8" w:space="0" w:color="FFFFFF"/>
              <w:right w:val="single" w:sz="8" w:space="0" w:color="FFFFFF"/>
            </w:tcBorders>
            <w:shd w:val="clear" w:color="auto" w:fill="F9E8E8"/>
            <w:tcMar>
              <w:top w:w="72" w:type="dxa"/>
              <w:left w:w="144" w:type="dxa"/>
              <w:bottom w:w="72" w:type="dxa"/>
              <w:right w:w="144" w:type="dxa"/>
            </w:tcMar>
            <w:hideMark/>
          </w:tcPr>
          <w:p w14:paraId="0D40880F" w14:textId="77777777" w:rsidR="00132C8C" w:rsidRPr="001D136F" w:rsidRDefault="00132C8C" w:rsidP="00132C8C">
            <w:pPr>
              <w:jc w:val="both"/>
              <w:rPr>
                <w:color w:val="000000" w:themeColor="text1"/>
              </w:rPr>
            </w:pPr>
            <w:r w:rsidRPr="001D136F">
              <w:rPr>
                <w:color w:val="000000" w:themeColor="text1"/>
              </w:rPr>
              <w:t>1.08</w:t>
            </w:r>
          </w:p>
        </w:tc>
      </w:tr>
    </w:tbl>
    <w:p w14:paraId="6F094B7F" w14:textId="30D225F7" w:rsidR="00132C8C" w:rsidRPr="001D136F" w:rsidRDefault="00132C8C" w:rsidP="00BB25BC">
      <w:pPr>
        <w:jc w:val="both"/>
        <w:rPr>
          <w:color w:val="000000" w:themeColor="text1"/>
        </w:rPr>
      </w:pPr>
      <w:r w:rsidRPr="001D136F">
        <w:rPr>
          <w:color w:val="000000" w:themeColor="text1"/>
        </w:rPr>
        <w:t xml:space="preserve">Table. </w:t>
      </w:r>
      <w:r w:rsidR="0094595B" w:rsidRPr="001D136F">
        <w:rPr>
          <w:color w:val="000000" w:themeColor="text1"/>
        </w:rPr>
        <w:t>X</w:t>
      </w:r>
      <w:r w:rsidR="00EF570C" w:rsidRPr="001D136F">
        <w:rPr>
          <w:color w:val="000000" w:themeColor="text1"/>
        </w:rPr>
        <w:t>I</w:t>
      </w:r>
      <w:r w:rsidRPr="001D136F">
        <w:rPr>
          <w:color w:val="000000" w:themeColor="text1"/>
        </w:rPr>
        <w:t>: showing the importance of variables</w:t>
      </w:r>
    </w:p>
    <w:p w14:paraId="6B6C127C" w14:textId="2C0E07B9" w:rsidR="00574283" w:rsidRPr="001D136F" w:rsidRDefault="00574283" w:rsidP="00BB25BC">
      <w:pPr>
        <w:jc w:val="both"/>
        <w:rPr>
          <w:color w:val="000000" w:themeColor="text1"/>
        </w:rPr>
      </w:pPr>
    </w:p>
    <w:p w14:paraId="77A50E44" w14:textId="090742E2" w:rsidR="00320A76" w:rsidRPr="001D136F" w:rsidRDefault="002B0AD1" w:rsidP="00BB25BC">
      <w:pPr>
        <w:jc w:val="both"/>
        <w:rPr>
          <w:color w:val="000000" w:themeColor="text1"/>
        </w:rPr>
      </w:pPr>
      <w:r w:rsidRPr="001D136F">
        <w:rPr>
          <w:color w:val="000000" w:themeColor="text1"/>
        </w:rPr>
        <w:t xml:space="preserve">Table. </w:t>
      </w:r>
      <w:r w:rsidR="0094595B" w:rsidRPr="001D136F">
        <w:rPr>
          <w:color w:val="000000" w:themeColor="text1"/>
        </w:rPr>
        <w:t>X</w:t>
      </w:r>
      <w:r w:rsidR="00EF570C" w:rsidRPr="001D136F">
        <w:rPr>
          <w:color w:val="000000" w:themeColor="text1"/>
        </w:rPr>
        <w:t>I</w:t>
      </w:r>
      <w:r w:rsidRPr="001D136F">
        <w:rPr>
          <w:color w:val="000000" w:themeColor="text1"/>
        </w:rPr>
        <w:t xml:space="preserve"> showing </w:t>
      </w:r>
      <w:r w:rsidR="00F877EE" w:rsidRPr="001D136F">
        <w:rPr>
          <w:color w:val="000000" w:themeColor="text1"/>
        </w:rPr>
        <w:t>the relative</w:t>
      </w:r>
      <w:r w:rsidRPr="001D136F">
        <w:rPr>
          <w:color w:val="000000" w:themeColor="text1"/>
        </w:rPr>
        <w:t xml:space="preserve"> influence of the variables</w:t>
      </w:r>
      <w:r w:rsidR="00013991" w:rsidRPr="001D136F">
        <w:rPr>
          <w:color w:val="000000" w:themeColor="text1"/>
        </w:rPr>
        <w:t xml:space="preserve">. </w:t>
      </w:r>
      <w:r w:rsidR="0094595B" w:rsidRPr="001D136F">
        <w:rPr>
          <w:color w:val="000000" w:themeColor="text1"/>
        </w:rPr>
        <w:t>So,</w:t>
      </w:r>
      <w:r w:rsidR="00013991" w:rsidRPr="001D136F">
        <w:rPr>
          <w:color w:val="000000" w:themeColor="text1"/>
        </w:rPr>
        <w:t xml:space="preserve"> we have two categorical variables and 4 numerical variables. USD pledged real is the most significant variable </w:t>
      </w:r>
      <w:r w:rsidR="00320A76" w:rsidRPr="001D136F">
        <w:rPr>
          <w:color w:val="000000" w:themeColor="text1"/>
        </w:rPr>
        <w:t>followed by backers, USD goal real, date difference and the least are main category and country as they are categorical variable.</w:t>
      </w:r>
    </w:p>
    <w:p w14:paraId="1E62A9CB" w14:textId="77777777" w:rsidR="00320A76" w:rsidRPr="001D136F" w:rsidRDefault="00320A76" w:rsidP="00BB25BC">
      <w:pPr>
        <w:jc w:val="both"/>
        <w:rPr>
          <w:color w:val="000000" w:themeColor="text1"/>
        </w:rPr>
      </w:pPr>
    </w:p>
    <w:p w14:paraId="0533A2C8" w14:textId="55A5D9E4" w:rsidR="00132C8C" w:rsidRPr="001D136F" w:rsidRDefault="00132C8C" w:rsidP="00BB25BC">
      <w:pPr>
        <w:jc w:val="both"/>
        <w:rPr>
          <w:color w:val="000000" w:themeColor="text1"/>
        </w:rPr>
      </w:pPr>
      <w:r w:rsidRPr="001D136F">
        <w:rPr>
          <w:noProof/>
          <w:color w:val="000000" w:themeColor="text1"/>
        </w:rPr>
        <w:lastRenderedPageBreak/>
        <w:drawing>
          <wp:inline distT="0" distB="0" distL="0" distR="0" wp14:anchorId="50FE7B03" wp14:editId="273D63A5">
            <wp:extent cx="3034405" cy="2736507"/>
            <wp:effectExtent l="0" t="0" r="0" b="6985"/>
            <wp:docPr id="3" name="Content Placeholder 4">
              <a:extLst xmlns:a="http://schemas.openxmlformats.org/drawingml/2006/main">
                <a:ext uri="{FF2B5EF4-FFF2-40B4-BE49-F238E27FC236}">
                  <a16:creationId xmlns:a16="http://schemas.microsoft.com/office/drawing/2014/main" id="{CD31B87B-58A0-494D-8856-BF0B6A24F7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a:extLst>
                        <a:ext uri="{FF2B5EF4-FFF2-40B4-BE49-F238E27FC236}">
                          <a16:creationId xmlns:a16="http://schemas.microsoft.com/office/drawing/2014/main" id="{CD31B87B-58A0-494D-8856-BF0B6A24F7D9}"/>
                        </a:ext>
                      </a:extLst>
                    </pic:cNvPr>
                    <pic:cNvPicPr>
                      <a:picLocks noChangeAspect="1"/>
                    </pic:cNvPicPr>
                  </pic:nvPicPr>
                  <pic:blipFill rotWithShape="1">
                    <a:blip r:embed="rId18">
                      <a:extLst>
                        <a:ext uri="{28A0092B-C50C-407E-A947-70E740481C1C}">
                          <a14:useLocalDpi xmlns:a14="http://schemas.microsoft.com/office/drawing/2010/main" val="0"/>
                        </a:ext>
                      </a:extLst>
                    </a:blip>
                    <a:srcRect t="19471" b="3590"/>
                    <a:stretch/>
                  </pic:blipFill>
                  <pic:spPr bwMode="auto">
                    <a:xfrm>
                      <a:off x="0" y="0"/>
                      <a:ext cx="3050762" cy="2751258"/>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687AF482" w14:textId="730C1AFE" w:rsidR="008802F3" w:rsidRPr="001D136F" w:rsidRDefault="008802F3" w:rsidP="00BB25BC">
      <w:pPr>
        <w:jc w:val="both"/>
        <w:rPr>
          <w:color w:val="000000" w:themeColor="text1"/>
        </w:rPr>
      </w:pPr>
      <w:r w:rsidRPr="001D136F">
        <w:rPr>
          <w:color w:val="000000" w:themeColor="text1"/>
        </w:rPr>
        <w:t>Figure.12: Showing the relative influence of the variables</w:t>
      </w:r>
    </w:p>
    <w:p w14:paraId="32747331" w14:textId="77777777" w:rsidR="00320A76" w:rsidRPr="001D136F" w:rsidRDefault="00320A76" w:rsidP="00BB25BC">
      <w:pPr>
        <w:jc w:val="both"/>
        <w:rPr>
          <w:color w:val="000000" w:themeColor="text1"/>
        </w:rPr>
      </w:pPr>
    </w:p>
    <w:p w14:paraId="31B4EDCD" w14:textId="1151DCEA" w:rsidR="00F448CB" w:rsidRDefault="00320A76" w:rsidP="00BB25BC">
      <w:pPr>
        <w:jc w:val="both"/>
        <w:rPr>
          <w:color w:val="000000" w:themeColor="text1"/>
        </w:rPr>
      </w:pPr>
      <w:r w:rsidRPr="001D136F">
        <w:rPr>
          <w:color w:val="000000" w:themeColor="text1"/>
        </w:rPr>
        <w:t>In this figure.12 which is representing the table. I</w:t>
      </w:r>
      <w:r w:rsidR="0094595B" w:rsidRPr="001D136F">
        <w:rPr>
          <w:color w:val="000000" w:themeColor="text1"/>
        </w:rPr>
        <w:t>X</w:t>
      </w:r>
      <w:r w:rsidRPr="001D136F">
        <w:rPr>
          <w:color w:val="000000" w:themeColor="text1"/>
        </w:rPr>
        <w:t xml:space="preserve"> in the graphical form showing the highest importance of USD pledged real which is around 37 while Country showing the least importance of 2.</w:t>
      </w:r>
    </w:p>
    <w:p w14:paraId="0C94BAC1" w14:textId="77777777" w:rsidR="001E3CA2" w:rsidRPr="001D136F" w:rsidRDefault="001E3CA2" w:rsidP="00BB25BC">
      <w:pPr>
        <w:jc w:val="both"/>
        <w:rPr>
          <w:color w:val="000000" w:themeColor="text1"/>
        </w:rPr>
      </w:pPr>
    </w:p>
    <w:p w14:paraId="56B14651" w14:textId="77777777" w:rsidR="003A51DD" w:rsidRPr="001D136F" w:rsidRDefault="003A51DD" w:rsidP="00BB25BC">
      <w:pPr>
        <w:jc w:val="both"/>
        <w:rPr>
          <w:color w:val="000000" w:themeColor="text1"/>
        </w:rPr>
      </w:pPr>
    </w:p>
    <w:tbl>
      <w:tblPr>
        <w:tblW w:w="5080" w:type="dxa"/>
        <w:tblCellMar>
          <w:left w:w="0" w:type="dxa"/>
          <w:right w:w="0" w:type="dxa"/>
        </w:tblCellMar>
        <w:tblLook w:val="0420" w:firstRow="1" w:lastRow="0" w:firstColumn="0" w:lastColumn="0" w:noHBand="0" w:noVBand="1"/>
      </w:tblPr>
      <w:tblGrid>
        <w:gridCol w:w="2380"/>
        <w:gridCol w:w="2700"/>
      </w:tblGrid>
      <w:tr w:rsidR="003A51DD" w:rsidRPr="001D136F" w14:paraId="2FC01738" w14:textId="77777777" w:rsidTr="003A51DD">
        <w:trPr>
          <w:trHeight w:val="520"/>
        </w:trPr>
        <w:tc>
          <w:tcPr>
            <w:tcW w:w="2380" w:type="dxa"/>
            <w:tcBorders>
              <w:top w:val="single" w:sz="8" w:space="0" w:color="FFFFFF"/>
              <w:left w:val="single" w:sz="8" w:space="0" w:color="FFFFFF"/>
              <w:bottom w:val="single" w:sz="24" w:space="0" w:color="FFFFFF"/>
              <w:right w:val="single" w:sz="8" w:space="0" w:color="FFFFFF"/>
            </w:tcBorders>
            <w:shd w:val="clear" w:color="auto" w:fill="DF2E28"/>
            <w:tcMar>
              <w:top w:w="72" w:type="dxa"/>
              <w:left w:w="144" w:type="dxa"/>
              <w:bottom w:w="72" w:type="dxa"/>
              <w:right w:w="144" w:type="dxa"/>
            </w:tcMar>
            <w:hideMark/>
          </w:tcPr>
          <w:p w14:paraId="7F94F0A2" w14:textId="77777777" w:rsidR="003A51DD" w:rsidRPr="001D136F" w:rsidRDefault="003A51DD" w:rsidP="003A51DD">
            <w:pPr>
              <w:jc w:val="both"/>
              <w:rPr>
                <w:color w:val="000000" w:themeColor="text1"/>
              </w:rPr>
            </w:pPr>
            <w:r w:rsidRPr="001D136F">
              <w:rPr>
                <w:b/>
                <w:bCs/>
                <w:color w:val="000000" w:themeColor="text1"/>
              </w:rPr>
              <w:t>Down Sampled Training Data Set</w:t>
            </w:r>
          </w:p>
        </w:tc>
        <w:tc>
          <w:tcPr>
            <w:tcW w:w="2700" w:type="dxa"/>
            <w:tcBorders>
              <w:top w:val="single" w:sz="8" w:space="0" w:color="FFFFFF"/>
              <w:left w:val="single" w:sz="8" w:space="0" w:color="FFFFFF"/>
              <w:bottom w:val="single" w:sz="24" w:space="0" w:color="FFFFFF"/>
              <w:right w:val="single" w:sz="8" w:space="0" w:color="FFFFFF"/>
            </w:tcBorders>
            <w:shd w:val="clear" w:color="auto" w:fill="DF2E28"/>
            <w:tcMar>
              <w:top w:w="72" w:type="dxa"/>
              <w:left w:w="144" w:type="dxa"/>
              <w:bottom w:w="72" w:type="dxa"/>
              <w:right w:w="144" w:type="dxa"/>
            </w:tcMar>
            <w:hideMark/>
          </w:tcPr>
          <w:p w14:paraId="0FE06CF1" w14:textId="77777777" w:rsidR="003A51DD" w:rsidRPr="001D136F" w:rsidRDefault="003A51DD" w:rsidP="003A51DD">
            <w:pPr>
              <w:jc w:val="both"/>
              <w:rPr>
                <w:color w:val="000000" w:themeColor="text1"/>
              </w:rPr>
            </w:pPr>
            <w:r w:rsidRPr="001D136F">
              <w:rPr>
                <w:b/>
                <w:bCs/>
                <w:color w:val="000000" w:themeColor="text1"/>
              </w:rPr>
              <w:t>Down Sampled Test Data Set</w:t>
            </w:r>
          </w:p>
        </w:tc>
      </w:tr>
      <w:tr w:rsidR="003A51DD" w:rsidRPr="001D136F" w14:paraId="206A9064" w14:textId="77777777" w:rsidTr="003A51DD">
        <w:trPr>
          <w:trHeight w:val="516"/>
        </w:trPr>
        <w:tc>
          <w:tcPr>
            <w:tcW w:w="2380" w:type="dxa"/>
            <w:tcBorders>
              <w:top w:val="single" w:sz="24"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774785A0" w14:textId="77777777" w:rsidR="003A51DD" w:rsidRPr="001D136F" w:rsidRDefault="003A51DD" w:rsidP="003A51DD">
            <w:pPr>
              <w:jc w:val="both"/>
              <w:rPr>
                <w:color w:val="000000" w:themeColor="text1"/>
              </w:rPr>
            </w:pPr>
            <w:r w:rsidRPr="001D136F">
              <w:rPr>
                <w:color w:val="000000" w:themeColor="text1"/>
              </w:rPr>
              <w:t>80 percent of the down sampled data</w:t>
            </w:r>
          </w:p>
        </w:tc>
        <w:tc>
          <w:tcPr>
            <w:tcW w:w="2700" w:type="dxa"/>
            <w:tcBorders>
              <w:top w:val="single" w:sz="24"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0DDE3381" w14:textId="77777777" w:rsidR="003A51DD" w:rsidRPr="001D136F" w:rsidRDefault="003A51DD" w:rsidP="003A51DD">
            <w:pPr>
              <w:jc w:val="both"/>
              <w:rPr>
                <w:color w:val="000000" w:themeColor="text1"/>
              </w:rPr>
            </w:pPr>
            <w:r w:rsidRPr="001D136F">
              <w:rPr>
                <w:color w:val="000000" w:themeColor="text1"/>
              </w:rPr>
              <w:t>20 percent of the down sampled dataset</w:t>
            </w:r>
          </w:p>
        </w:tc>
      </w:tr>
      <w:tr w:rsidR="003A51DD" w:rsidRPr="001D136F" w14:paraId="1F1F6324" w14:textId="77777777" w:rsidTr="003A51DD">
        <w:trPr>
          <w:trHeight w:val="277"/>
        </w:trPr>
        <w:tc>
          <w:tcPr>
            <w:tcW w:w="2380" w:type="dxa"/>
            <w:tcBorders>
              <w:top w:val="single" w:sz="8" w:space="0" w:color="FFFFFF"/>
              <w:left w:val="single" w:sz="8" w:space="0" w:color="FFFFFF"/>
              <w:bottom w:val="single" w:sz="8" w:space="0" w:color="FFFFFF"/>
              <w:right w:val="single" w:sz="8" w:space="0" w:color="FFFFFF"/>
            </w:tcBorders>
            <w:shd w:val="clear" w:color="auto" w:fill="F9E8E8"/>
            <w:tcMar>
              <w:top w:w="72" w:type="dxa"/>
              <w:left w:w="144" w:type="dxa"/>
              <w:bottom w:w="72" w:type="dxa"/>
              <w:right w:w="144" w:type="dxa"/>
            </w:tcMar>
            <w:hideMark/>
          </w:tcPr>
          <w:p w14:paraId="33320C78" w14:textId="77777777" w:rsidR="003A51DD" w:rsidRPr="001D136F" w:rsidRDefault="003A51DD" w:rsidP="003A51DD">
            <w:pPr>
              <w:jc w:val="both"/>
              <w:rPr>
                <w:color w:val="000000" w:themeColor="text1"/>
              </w:rPr>
            </w:pPr>
            <w:r w:rsidRPr="001D136F">
              <w:rPr>
                <w:color w:val="000000" w:themeColor="text1"/>
              </w:rPr>
              <w:t>30,015 observations</w:t>
            </w:r>
          </w:p>
        </w:tc>
        <w:tc>
          <w:tcPr>
            <w:tcW w:w="2700" w:type="dxa"/>
            <w:tcBorders>
              <w:top w:val="single" w:sz="8" w:space="0" w:color="FFFFFF"/>
              <w:left w:val="single" w:sz="8" w:space="0" w:color="FFFFFF"/>
              <w:bottom w:val="single" w:sz="8" w:space="0" w:color="FFFFFF"/>
              <w:right w:val="single" w:sz="8" w:space="0" w:color="FFFFFF"/>
            </w:tcBorders>
            <w:shd w:val="clear" w:color="auto" w:fill="F9E8E8"/>
            <w:tcMar>
              <w:top w:w="72" w:type="dxa"/>
              <w:left w:w="144" w:type="dxa"/>
              <w:bottom w:w="72" w:type="dxa"/>
              <w:right w:w="144" w:type="dxa"/>
            </w:tcMar>
            <w:hideMark/>
          </w:tcPr>
          <w:p w14:paraId="22151DA7" w14:textId="77777777" w:rsidR="003A51DD" w:rsidRPr="001D136F" w:rsidRDefault="003A51DD" w:rsidP="003A51DD">
            <w:pPr>
              <w:jc w:val="both"/>
              <w:rPr>
                <w:color w:val="000000" w:themeColor="text1"/>
              </w:rPr>
            </w:pPr>
            <w:r w:rsidRPr="001D136F">
              <w:rPr>
                <w:color w:val="000000" w:themeColor="text1"/>
              </w:rPr>
              <w:t>7377 observations</w:t>
            </w:r>
          </w:p>
        </w:tc>
      </w:tr>
      <w:tr w:rsidR="003A51DD" w:rsidRPr="001D136F" w14:paraId="720739E7" w14:textId="77777777" w:rsidTr="003A51DD">
        <w:tc>
          <w:tcPr>
            <w:tcW w:w="2380" w:type="dxa"/>
            <w:tcBorders>
              <w:top w:val="single" w:sz="8"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122B1CE5" w14:textId="77777777" w:rsidR="003A51DD" w:rsidRPr="001D136F" w:rsidRDefault="003A51DD" w:rsidP="003A51DD">
            <w:pPr>
              <w:jc w:val="both"/>
              <w:rPr>
                <w:color w:val="000000" w:themeColor="text1"/>
              </w:rPr>
            </w:pPr>
            <w:r w:rsidRPr="001D136F">
              <w:rPr>
                <w:color w:val="000000" w:themeColor="text1"/>
              </w:rPr>
              <w:t>88.15 percent result</w:t>
            </w:r>
          </w:p>
        </w:tc>
        <w:tc>
          <w:tcPr>
            <w:tcW w:w="2700" w:type="dxa"/>
            <w:tcBorders>
              <w:top w:val="single" w:sz="8" w:space="0" w:color="FFFFFF"/>
              <w:left w:val="single" w:sz="8" w:space="0" w:color="FFFFFF"/>
              <w:bottom w:val="single" w:sz="8" w:space="0" w:color="FFFFFF"/>
              <w:right w:val="single" w:sz="8" w:space="0" w:color="FFFFFF"/>
            </w:tcBorders>
            <w:shd w:val="clear" w:color="auto" w:fill="F3CDCD"/>
            <w:tcMar>
              <w:top w:w="72" w:type="dxa"/>
              <w:left w:w="144" w:type="dxa"/>
              <w:bottom w:w="72" w:type="dxa"/>
              <w:right w:w="144" w:type="dxa"/>
            </w:tcMar>
            <w:hideMark/>
          </w:tcPr>
          <w:p w14:paraId="1B00353E" w14:textId="77777777" w:rsidR="003A51DD" w:rsidRPr="001D136F" w:rsidRDefault="003A51DD" w:rsidP="003A51DD">
            <w:pPr>
              <w:jc w:val="both"/>
              <w:rPr>
                <w:color w:val="000000" w:themeColor="text1"/>
              </w:rPr>
            </w:pPr>
            <w:r w:rsidRPr="001D136F">
              <w:rPr>
                <w:color w:val="000000" w:themeColor="text1"/>
              </w:rPr>
              <w:t>87.5 percent accurate result</w:t>
            </w:r>
          </w:p>
        </w:tc>
      </w:tr>
    </w:tbl>
    <w:p w14:paraId="72CC7289" w14:textId="17988091" w:rsidR="003A51DD" w:rsidRPr="001D136F" w:rsidRDefault="003A51DD" w:rsidP="00BB25BC">
      <w:pPr>
        <w:jc w:val="both"/>
        <w:rPr>
          <w:color w:val="000000" w:themeColor="text1"/>
        </w:rPr>
      </w:pPr>
      <w:r w:rsidRPr="001D136F">
        <w:rPr>
          <w:color w:val="000000" w:themeColor="text1"/>
        </w:rPr>
        <w:t xml:space="preserve">Table. </w:t>
      </w:r>
      <w:r w:rsidR="00132C8C" w:rsidRPr="001D136F">
        <w:rPr>
          <w:color w:val="000000" w:themeColor="text1"/>
        </w:rPr>
        <w:t>X</w:t>
      </w:r>
      <w:r w:rsidR="00EF570C" w:rsidRPr="001D136F">
        <w:rPr>
          <w:color w:val="000000" w:themeColor="text1"/>
        </w:rPr>
        <w:t>II</w:t>
      </w:r>
      <w:r w:rsidRPr="001D136F">
        <w:rPr>
          <w:color w:val="000000" w:themeColor="text1"/>
        </w:rPr>
        <w:t>: Showing the accuracy of the GBM method in down sampled data</w:t>
      </w:r>
    </w:p>
    <w:p w14:paraId="7BCAF3C0" w14:textId="33F5FAD2" w:rsidR="003A51DD" w:rsidRPr="001D136F" w:rsidRDefault="003A51DD" w:rsidP="00BB25BC">
      <w:pPr>
        <w:jc w:val="both"/>
        <w:rPr>
          <w:color w:val="000000" w:themeColor="text1"/>
        </w:rPr>
      </w:pPr>
    </w:p>
    <w:p w14:paraId="52E4B645" w14:textId="3127D434" w:rsidR="003A51DD" w:rsidRPr="001D136F" w:rsidRDefault="003A51DD" w:rsidP="001D136F">
      <w:pPr>
        <w:spacing w:after="240"/>
        <w:jc w:val="both"/>
        <w:rPr>
          <w:color w:val="000000" w:themeColor="text1"/>
        </w:rPr>
      </w:pPr>
      <w:r w:rsidRPr="001D136F">
        <w:rPr>
          <w:color w:val="000000" w:themeColor="text1"/>
        </w:rPr>
        <w:t xml:space="preserve">Table. </w:t>
      </w:r>
      <w:r w:rsidR="00132C8C" w:rsidRPr="001D136F">
        <w:rPr>
          <w:color w:val="000000" w:themeColor="text1"/>
        </w:rPr>
        <w:t>X</w:t>
      </w:r>
      <w:r w:rsidR="00EF570C" w:rsidRPr="001D136F">
        <w:rPr>
          <w:color w:val="000000" w:themeColor="text1"/>
        </w:rPr>
        <w:t>II</w:t>
      </w:r>
      <w:r w:rsidRPr="001D136F">
        <w:rPr>
          <w:color w:val="000000" w:themeColor="text1"/>
        </w:rPr>
        <w:t xml:space="preserve"> which is showing for the gradient boosting machines to reduce overfitting and reduce variance problem. We have around 30,000 observations and around 7000 for the test set which is exactly the 10 percent of the down sampled data. We used same proportion of percentage that is 80 percent and 20 percent for the train and test data respectively.</w:t>
      </w:r>
    </w:p>
    <w:p w14:paraId="7EA41DAE" w14:textId="6DD8A2FD" w:rsidR="003A51DD" w:rsidRPr="001D136F" w:rsidRDefault="003A51DD" w:rsidP="001D136F">
      <w:pPr>
        <w:spacing w:after="240"/>
        <w:jc w:val="both"/>
        <w:rPr>
          <w:color w:val="000000" w:themeColor="text1"/>
        </w:rPr>
      </w:pPr>
      <w:r w:rsidRPr="001D136F">
        <w:rPr>
          <w:color w:val="000000" w:themeColor="text1"/>
        </w:rPr>
        <w:t>The accuracy we achieved in this method is 88 percent when it is applied o</w:t>
      </w:r>
      <w:r w:rsidR="00132C8C" w:rsidRPr="001D136F">
        <w:rPr>
          <w:color w:val="000000" w:themeColor="text1"/>
        </w:rPr>
        <w:t>n</w:t>
      </w:r>
      <w:r w:rsidRPr="001D136F">
        <w:rPr>
          <w:color w:val="000000" w:themeColor="text1"/>
        </w:rPr>
        <w:t xml:space="preserve"> the train data and achieved 87 percent when it is applied on the test data. </w:t>
      </w:r>
      <w:r w:rsidR="00132C8C" w:rsidRPr="001D136F">
        <w:rPr>
          <w:color w:val="000000" w:themeColor="text1"/>
        </w:rPr>
        <w:t xml:space="preserve">So, if we take a closer look into the numbers, we did not have any much difference in test and train which implies that our method is not overfits and achieved good accuracy as compared to our main method i-e. modified artificial neural network. </w:t>
      </w:r>
    </w:p>
    <w:p w14:paraId="2AF1C71C" w14:textId="32A99405" w:rsidR="00320A76" w:rsidRPr="001D136F" w:rsidRDefault="00EA4F65" w:rsidP="00BB25BC">
      <w:pPr>
        <w:jc w:val="both"/>
        <w:rPr>
          <w:color w:val="000000" w:themeColor="text1"/>
        </w:rPr>
      </w:pPr>
      <w:r w:rsidRPr="001D136F">
        <w:rPr>
          <w:color w:val="000000" w:themeColor="text1"/>
        </w:rPr>
        <w:t xml:space="preserve">Similarly, by checking the time complexity of this algorithm does not take more money as the functions used in gbm library is gbm which is not consist of any nested loops or </w:t>
      </w:r>
      <w:r w:rsidR="009C11ED" w:rsidRPr="001D136F">
        <w:rPr>
          <w:color w:val="000000" w:themeColor="text1"/>
        </w:rPr>
        <w:t>loops,</w:t>
      </w:r>
      <w:r w:rsidRPr="001D136F">
        <w:rPr>
          <w:color w:val="000000" w:themeColor="text1"/>
        </w:rPr>
        <w:t xml:space="preserve"> so we say the complexity of the algorithm is </w:t>
      </w:r>
    </w:p>
    <w:p w14:paraId="57F665AB" w14:textId="42E51F73" w:rsidR="00F448CB" w:rsidRPr="001D136F" w:rsidRDefault="00EA4F65" w:rsidP="00F448CB">
      <w:pPr>
        <w:ind w:left="1818" w:firstLine="202"/>
        <w:jc w:val="both"/>
        <w:rPr>
          <w:b/>
          <w:color w:val="000000" w:themeColor="text1"/>
          <w:sz w:val="24"/>
          <w:szCs w:val="24"/>
        </w:rPr>
      </w:pPr>
      <w:r w:rsidRPr="001D136F">
        <w:rPr>
          <w:b/>
          <w:color w:val="000000" w:themeColor="text1"/>
          <w:sz w:val="24"/>
          <w:szCs w:val="24"/>
        </w:rPr>
        <w:t>O (</w:t>
      </w:r>
      <w:proofErr w:type="spellStart"/>
      <w:r w:rsidR="00EF570C" w:rsidRPr="001D136F">
        <w:rPr>
          <w:b/>
          <w:color w:val="000000" w:themeColor="text1"/>
          <w:sz w:val="24"/>
          <w:szCs w:val="24"/>
        </w:rPr>
        <w:t>logn</w:t>
      </w:r>
      <w:proofErr w:type="spellEnd"/>
      <w:r w:rsidRPr="001D136F">
        <w:rPr>
          <w:b/>
          <w:color w:val="000000" w:themeColor="text1"/>
          <w:sz w:val="24"/>
          <w:szCs w:val="24"/>
        </w:rPr>
        <w:t>)</w:t>
      </w:r>
    </w:p>
    <w:p w14:paraId="6AF459E3" w14:textId="77777777" w:rsidR="00EF570C" w:rsidRPr="001D136F" w:rsidRDefault="00EF570C" w:rsidP="00F448CB">
      <w:pPr>
        <w:ind w:left="1818" w:firstLine="202"/>
        <w:jc w:val="both"/>
        <w:rPr>
          <w:b/>
          <w:color w:val="000000" w:themeColor="text1"/>
          <w:sz w:val="24"/>
          <w:szCs w:val="24"/>
        </w:rPr>
      </w:pPr>
    </w:p>
    <w:p w14:paraId="05D72729" w14:textId="25360D67" w:rsidR="00320A76" w:rsidRPr="001D136F" w:rsidRDefault="00320A76" w:rsidP="00320A76">
      <w:pPr>
        <w:pStyle w:val="ListParagraph"/>
        <w:numPr>
          <w:ilvl w:val="0"/>
          <w:numId w:val="44"/>
        </w:numPr>
        <w:jc w:val="both"/>
        <w:rPr>
          <w:color w:val="000000" w:themeColor="text1"/>
        </w:rPr>
      </w:pPr>
      <w:r w:rsidRPr="001D136F">
        <w:rPr>
          <w:color w:val="000000" w:themeColor="text1"/>
        </w:rPr>
        <w:t>COMPARING PREVIOUS WORK</w:t>
      </w:r>
    </w:p>
    <w:p w14:paraId="25ACFB84" w14:textId="77777777" w:rsidR="00320A76" w:rsidRPr="001D136F" w:rsidRDefault="00320A76" w:rsidP="00320A76">
      <w:pPr>
        <w:jc w:val="both"/>
        <w:rPr>
          <w:color w:val="000000" w:themeColor="text1"/>
        </w:rPr>
      </w:pPr>
    </w:p>
    <w:p w14:paraId="6A82D765" w14:textId="77777777" w:rsidR="00C72EE8" w:rsidRPr="001D136F" w:rsidRDefault="00AA1D84" w:rsidP="001D136F">
      <w:pPr>
        <w:spacing w:after="240"/>
        <w:jc w:val="both"/>
        <w:rPr>
          <w:color w:val="000000" w:themeColor="text1"/>
        </w:rPr>
      </w:pPr>
      <w:r w:rsidRPr="001D136F">
        <w:rPr>
          <w:color w:val="000000" w:themeColor="text1"/>
        </w:rPr>
        <w:t>In the previous work</w:t>
      </w:r>
      <w:r w:rsidR="006A78AE" w:rsidRPr="001D136F">
        <w:rPr>
          <w:color w:val="000000" w:themeColor="text1"/>
        </w:rPr>
        <w:t xml:space="preserve">, most </w:t>
      </w:r>
      <w:r w:rsidR="00C72EE8" w:rsidRPr="001D136F">
        <w:rPr>
          <w:color w:val="000000" w:themeColor="text1"/>
        </w:rPr>
        <w:t xml:space="preserve">of the people focused on the success and failure contribution and visualization of the business idea of crowd funding. People scrapped different features which scrapped from Kickstarter. </w:t>
      </w:r>
    </w:p>
    <w:p w14:paraId="4717434C" w14:textId="21162FB4" w:rsidR="00132C8C" w:rsidRPr="001D136F" w:rsidRDefault="00C72EE8" w:rsidP="001D136F">
      <w:pPr>
        <w:spacing w:after="240"/>
        <w:jc w:val="both"/>
        <w:rPr>
          <w:color w:val="000000" w:themeColor="text1"/>
        </w:rPr>
      </w:pPr>
      <w:r w:rsidRPr="001D136F">
        <w:rPr>
          <w:color w:val="000000" w:themeColor="text1"/>
        </w:rPr>
        <w:t xml:space="preserve">Along with the previous literature </w:t>
      </w:r>
      <w:r w:rsidR="00AB197D" w:rsidRPr="001D136F">
        <w:rPr>
          <w:color w:val="000000" w:themeColor="text1"/>
        </w:rPr>
        <w:t>review,</w:t>
      </w:r>
      <w:r w:rsidRPr="001D136F">
        <w:rPr>
          <w:color w:val="000000" w:themeColor="text1"/>
        </w:rPr>
        <w:t xml:space="preserve"> there is significant work done most on different </w:t>
      </w:r>
      <w:r w:rsidR="00AB197D" w:rsidRPr="001D136F">
        <w:rPr>
          <w:color w:val="000000" w:themeColor="text1"/>
        </w:rPr>
        <w:t>datasets,</w:t>
      </w:r>
      <w:r w:rsidRPr="001D136F">
        <w:rPr>
          <w:color w:val="000000" w:themeColor="text1"/>
        </w:rPr>
        <w:t xml:space="preserve"> but one papers published on the same dataset which we have worked on.</w:t>
      </w:r>
    </w:p>
    <w:p w14:paraId="7AD4770F" w14:textId="597AB4EE" w:rsidR="00C72EE8" w:rsidRPr="001D136F" w:rsidRDefault="00C72EE8" w:rsidP="00BB25BC">
      <w:pPr>
        <w:jc w:val="both"/>
        <w:rPr>
          <w:color w:val="000000" w:themeColor="text1"/>
        </w:rPr>
      </w:pPr>
      <w:r w:rsidRPr="001D136F">
        <w:rPr>
          <w:color w:val="000000" w:themeColor="text1"/>
        </w:rPr>
        <w:t>Let’s discuss what they have done so far and what they missed.</w:t>
      </w:r>
    </w:p>
    <w:p w14:paraId="090EBAE8" w14:textId="4A42E20B" w:rsidR="00AB197D" w:rsidRPr="001D136F" w:rsidRDefault="00C72EE8" w:rsidP="00BB25BC">
      <w:pPr>
        <w:jc w:val="both"/>
        <w:rPr>
          <w:color w:val="000000" w:themeColor="text1"/>
        </w:rPr>
      </w:pPr>
      <w:r w:rsidRPr="001D136F">
        <w:rPr>
          <w:color w:val="000000" w:themeColor="text1"/>
        </w:rPr>
        <w:t xml:space="preserve">As discussed in the literature review section of this project, success and failure contribution only focused. Once the idea </w:t>
      </w:r>
      <w:r w:rsidR="00AB197D" w:rsidRPr="001D136F">
        <w:rPr>
          <w:color w:val="000000" w:themeColor="text1"/>
        </w:rPr>
        <w:t>generated,</w:t>
      </w:r>
      <w:r w:rsidRPr="001D136F">
        <w:rPr>
          <w:color w:val="000000" w:themeColor="text1"/>
        </w:rPr>
        <w:t xml:space="preserve"> people more on trying to do more efficient binary classification based on the accuracy of </w:t>
      </w:r>
      <w:r w:rsidR="00AB197D" w:rsidRPr="001D136F">
        <w:rPr>
          <w:color w:val="000000" w:themeColor="text1"/>
        </w:rPr>
        <w:t>their</w:t>
      </w:r>
      <w:r w:rsidRPr="001D136F">
        <w:rPr>
          <w:color w:val="000000" w:themeColor="text1"/>
        </w:rPr>
        <w:t xml:space="preserve"> implemented algorithms </w:t>
      </w:r>
      <w:r w:rsidR="00AB197D" w:rsidRPr="001D136F">
        <w:rPr>
          <w:color w:val="000000" w:themeColor="text1"/>
        </w:rPr>
        <w:t>the</w:t>
      </w:r>
      <w:r w:rsidRPr="001D136F">
        <w:rPr>
          <w:color w:val="000000" w:themeColor="text1"/>
        </w:rPr>
        <w:t xml:space="preserve"> most common method used is Logistic Regression and random forest for the binary classification.</w:t>
      </w:r>
    </w:p>
    <w:p w14:paraId="1140038A" w14:textId="13DF3B55" w:rsidR="001E3CA2" w:rsidRPr="001D136F" w:rsidRDefault="00AB197D" w:rsidP="00BB25BC">
      <w:pPr>
        <w:jc w:val="both"/>
        <w:rPr>
          <w:color w:val="000000" w:themeColor="text1"/>
        </w:rPr>
      </w:pPr>
      <w:r w:rsidRPr="001D136F">
        <w:rPr>
          <w:color w:val="000000" w:themeColor="text1"/>
        </w:rPr>
        <w:t>Pi-Fen Yu [23]. used Kaggle</w:t>
      </w:r>
      <w:r w:rsidR="001E3CA2">
        <w:rPr>
          <w:color w:val="000000" w:themeColor="text1"/>
        </w:rPr>
        <w:t xml:space="preserve"> dataset.</w:t>
      </w:r>
    </w:p>
    <w:p w14:paraId="20031D2C" w14:textId="77777777" w:rsidR="00A2142C" w:rsidRPr="001D136F" w:rsidRDefault="00A2142C" w:rsidP="00BB25BC">
      <w:pPr>
        <w:jc w:val="both"/>
        <w:rPr>
          <w:color w:val="000000" w:themeColor="text1"/>
        </w:rPr>
      </w:pPr>
    </w:p>
    <w:tbl>
      <w:tblPr>
        <w:tblStyle w:val="TableGrid"/>
        <w:tblW w:w="0" w:type="auto"/>
        <w:tblLook w:val="04A0" w:firstRow="1" w:lastRow="0" w:firstColumn="1" w:lastColumn="0" w:noHBand="0" w:noVBand="1"/>
      </w:tblPr>
      <w:tblGrid>
        <w:gridCol w:w="2515"/>
        <w:gridCol w:w="2515"/>
      </w:tblGrid>
      <w:tr w:rsidR="00AB197D" w:rsidRPr="001D136F" w14:paraId="7FEC7E32" w14:textId="77777777" w:rsidTr="00AB197D">
        <w:tc>
          <w:tcPr>
            <w:tcW w:w="2515" w:type="dxa"/>
          </w:tcPr>
          <w:p w14:paraId="4F9AB433" w14:textId="3DB4A521" w:rsidR="00AB197D" w:rsidRPr="001D136F" w:rsidRDefault="00A2142C" w:rsidP="00BB25BC">
            <w:pPr>
              <w:jc w:val="both"/>
              <w:rPr>
                <w:b/>
                <w:color w:val="000000" w:themeColor="text1"/>
              </w:rPr>
            </w:pPr>
            <w:r w:rsidRPr="001D136F">
              <w:rPr>
                <w:b/>
                <w:color w:val="000000" w:themeColor="text1"/>
              </w:rPr>
              <w:t>Model</w:t>
            </w:r>
          </w:p>
        </w:tc>
        <w:tc>
          <w:tcPr>
            <w:tcW w:w="2515" w:type="dxa"/>
          </w:tcPr>
          <w:p w14:paraId="7CFFE476" w14:textId="56A767AD" w:rsidR="00AB197D" w:rsidRPr="001D136F" w:rsidRDefault="00A2142C" w:rsidP="00BB25BC">
            <w:pPr>
              <w:jc w:val="both"/>
              <w:rPr>
                <w:b/>
                <w:color w:val="000000" w:themeColor="text1"/>
              </w:rPr>
            </w:pPr>
            <w:r w:rsidRPr="001D136F">
              <w:rPr>
                <w:b/>
                <w:color w:val="000000" w:themeColor="text1"/>
              </w:rPr>
              <w:t>Previous Work</w:t>
            </w:r>
            <w:r w:rsidR="00EC7DB4" w:rsidRPr="001D136F">
              <w:rPr>
                <w:b/>
                <w:color w:val="000000" w:themeColor="text1"/>
              </w:rPr>
              <w:t xml:space="preserve"> [23]</w:t>
            </w:r>
          </w:p>
        </w:tc>
      </w:tr>
      <w:tr w:rsidR="00AB197D" w:rsidRPr="001D136F" w14:paraId="0237316E" w14:textId="77777777" w:rsidTr="00AB197D">
        <w:tc>
          <w:tcPr>
            <w:tcW w:w="2515" w:type="dxa"/>
          </w:tcPr>
          <w:p w14:paraId="2EB243C5" w14:textId="3C8A2B53" w:rsidR="00AB197D" w:rsidRPr="001D136F" w:rsidRDefault="00A2142C" w:rsidP="00BB25BC">
            <w:pPr>
              <w:jc w:val="both"/>
              <w:rPr>
                <w:b/>
                <w:color w:val="000000" w:themeColor="text1"/>
              </w:rPr>
            </w:pPr>
            <w:r w:rsidRPr="001D136F">
              <w:rPr>
                <w:b/>
                <w:color w:val="000000" w:themeColor="text1"/>
              </w:rPr>
              <w:t>Binary Classification</w:t>
            </w:r>
          </w:p>
        </w:tc>
        <w:tc>
          <w:tcPr>
            <w:tcW w:w="2515" w:type="dxa"/>
          </w:tcPr>
          <w:p w14:paraId="07DE9CEF" w14:textId="0A5127DB" w:rsidR="00AB197D" w:rsidRPr="001D136F" w:rsidRDefault="00A2142C" w:rsidP="00BB25BC">
            <w:pPr>
              <w:jc w:val="both"/>
              <w:rPr>
                <w:b/>
                <w:color w:val="000000" w:themeColor="text1"/>
              </w:rPr>
            </w:pPr>
            <w:r w:rsidRPr="001D136F">
              <w:rPr>
                <w:b/>
                <w:color w:val="000000" w:themeColor="text1"/>
              </w:rPr>
              <w:t>Accuracy</w:t>
            </w:r>
          </w:p>
        </w:tc>
      </w:tr>
      <w:tr w:rsidR="00AB197D" w:rsidRPr="001D136F" w14:paraId="1BED1F27" w14:textId="77777777" w:rsidTr="00AB197D">
        <w:tc>
          <w:tcPr>
            <w:tcW w:w="2515" w:type="dxa"/>
          </w:tcPr>
          <w:p w14:paraId="1A6FE9B5" w14:textId="54827A3E" w:rsidR="00AB197D" w:rsidRPr="001D136F" w:rsidRDefault="00A2142C" w:rsidP="00BB25BC">
            <w:pPr>
              <w:jc w:val="both"/>
              <w:rPr>
                <w:color w:val="000000" w:themeColor="text1"/>
              </w:rPr>
            </w:pPr>
            <w:r w:rsidRPr="001D136F">
              <w:rPr>
                <w:color w:val="000000" w:themeColor="text1"/>
              </w:rPr>
              <w:t>MLP</w:t>
            </w:r>
          </w:p>
        </w:tc>
        <w:tc>
          <w:tcPr>
            <w:tcW w:w="2515" w:type="dxa"/>
          </w:tcPr>
          <w:p w14:paraId="526586B1" w14:textId="6907EDD9" w:rsidR="00AB197D" w:rsidRPr="001D136F" w:rsidRDefault="00A2142C" w:rsidP="00BB25BC">
            <w:pPr>
              <w:jc w:val="both"/>
              <w:rPr>
                <w:color w:val="000000" w:themeColor="text1"/>
              </w:rPr>
            </w:pPr>
            <w:r w:rsidRPr="001D136F">
              <w:rPr>
                <w:color w:val="000000" w:themeColor="text1"/>
              </w:rPr>
              <w:t>0.93</w:t>
            </w:r>
          </w:p>
        </w:tc>
      </w:tr>
      <w:tr w:rsidR="00AB197D" w:rsidRPr="001D136F" w14:paraId="5931C054" w14:textId="77777777" w:rsidTr="00AB197D">
        <w:tc>
          <w:tcPr>
            <w:tcW w:w="2515" w:type="dxa"/>
          </w:tcPr>
          <w:p w14:paraId="72D0CF64" w14:textId="61F153D7" w:rsidR="00AB197D" w:rsidRPr="001D136F" w:rsidRDefault="00A2142C" w:rsidP="00BB25BC">
            <w:pPr>
              <w:jc w:val="both"/>
              <w:rPr>
                <w:color w:val="000000" w:themeColor="text1"/>
              </w:rPr>
            </w:pPr>
            <w:r w:rsidRPr="001D136F">
              <w:rPr>
                <w:color w:val="000000" w:themeColor="text1"/>
              </w:rPr>
              <w:t>Random Forest</w:t>
            </w:r>
          </w:p>
        </w:tc>
        <w:tc>
          <w:tcPr>
            <w:tcW w:w="2515" w:type="dxa"/>
          </w:tcPr>
          <w:p w14:paraId="4FB12052" w14:textId="5B81D512" w:rsidR="00AB197D" w:rsidRPr="001D136F" w:rsidRDefault="00A2142C" w:rsidP="00BB25BC">
            <w:pPr>
              <w:jc w:val="both"/>
              <w:rPr>
                <w:color w:val="000000" w:themeColor="text1"/>
              </w:rPr>
            </w:pPr>
            <w:r w:rsidRPr="001D136F">
              <w:rPr>
                <w:color w:val="000000" w:themeColor="text1"/>
              </w:rPr>
              <w:t>0.929</w:t>
            </w:r>
          </w:p>
        </w:tc>
      </w:tr>
      <w:tr w:rsidR="00AB197D" w:rsidRPr="001D136F" w14:paraId="2D910CD3" w14:textId="77777777" w:rsidTr="00AB197D">
        <w:tc>
          <w:tcPr>
            <w:tcW w:w="2515" w:type="dxa"/>
          </w:tcPr>
          <w:p w14:paraId="64AC4ED9" w14:textId="151E7612" w:rsidR="00AB197D" w:rsidRPr="001D136F" w:rsidRDefault="00A2142C" w:rsidP="00BB25BC">
            <w:pPr>
              <w:jc w:val="both"/>
              <w:rPr>
                <w:color w:val="000000" w:themeColor="text1"/>
              </w:rPr>
            </w:pPr>
            <w:r w:rsidRPr="001D136F">
              <w:rPr>
                <w:color w:val="000000" w:themeColor="text1"/>
              </w:rPr>
              <w:t>AdaBoost</w:t>
            </w:r>
          </w:p>
        </w:tc>
        <w:tc>
          <w:tcPr>
            <w:tcW w:w="2515" w:type="dxa"/>
          </w:tcPr>
          <w:p w14:paraId="4159D018" w14:textId="423FFC0F" w:rsidR="00AB197D" w:rsidRPr="001D136F" w:rsidRDefault="00A2142C" w:rsidP="00BB25BC">
            <w:pPr>
              <w:jc w:val="both"/>
              <w:rPr>
                <w:color w:val="000000" w:themeColor="text1"/>
              </w:rPr>
            </w:pPr>
            <w:r w:rsidRPr="001D136F">
              <w:rPr>
                <w:color w:val="000000" w:themeColor="text1"/>
              </w:rPr>
              <w:t>0.924</w:t>
            </w:r>
          </w:p>
        </w:tc>
      </w:tr>
      <w:tr w:rsidR="00AB197D" w:rsidRPr="001D136F" w14:paraId="17B5EC2D" w14:textId="77777777" w:rsidTr="00AB197D">
        <w:tc>
          <w:tcPr>
            <w:tcW w:w="2515" w:type="dxa"/>
          </w:tcPr>
          <w:p w14:paraId="30A5C7E8" w14:textId="496C2EF7" w:rsidR="00AB197D" w:rsidRPr="001D136F" w:rsidRDefault="00A2142C" w:rsidP="00BB25BC">
            <w:pPr>
              <w:jc w:val="both"/>
              <w:rPr>
                <w:color w:val="000000" w:themeColor="text1"/>
              </w:rPr>
            </w:pPr>
            <w:r w:rsidRPr="001D136F">
              <w:rPr>
                <w:color w:val="000000" w:themeColor="text1"/>
              </w:rPr>
              <w:t>SVM</w:t>
            </w:r>
          </w:p>
        </w:tc>
        <w:tc>
          <w:tcPr>
            <w:tcW w:w="2515" w:type="dxa"/>
          </w:tcPr>
          <w:p w14:paraId="62F2CD2C" w14:textId="14F39EDB" w:rsidR="00AB197D" w:rsidRPr="001D136F" w:rsidRDefault="00A2142C" w:rsidP="00BB25BC">
            <w:pPr>
              <w:jc w:val="both"/>
              <w:rPr>
                <w:color w:val="000000" w:themeColor="text1"/>
              </w:rPr>
            </w:pPr>
            <w:r w:rsidRPr="001D136F">
              <w:rPr>
                <w:color w:val="000000" w:themeColor="text1"/>
              </w:rPr>
              <w:t>0.90</w:t>
            </w:r>
          </w:p>
        </w:tc>
      </w:tr>
      <w:tr w:rsidR="00AB197D" w:rsidRPr="001D136F" w14:paraId="17764D60" w14:textId="77777777" w:rsidTr="00AB197D">
        <w:tc>
          <w:tcPr>
            <w:tcW w:w="2515" w:type="dxa"/>
          </w:tcPr>
          <w:p w14:paraId="39322FFF" w14:textId="2A4E3BFF" w:rsidR="00AB197D" w:rsidRPr="001D136F" w:rsidRDefault="00A2142C" w:rsidP="00BB25BC">
            <w:pPr>
              <w:jc w:val="both"/>
              <w:rPr>
                <w:color w:val="000000" w:themeColor="text1"/>
              </w:rPr>
            </w:pPr>
            <w:r w:rsidRPr="001D136F">
              <w:rPr>
                <w:color w:val="000000" w:themeColor="text1"/>
              </w:rPr>
              <w:t>Decision Trees</w:t>
            </w:r>
          </w:p>
        </w:tc>
        <w:tc>
          <w:tcPr>
            <w:tcW w:w="2515" w:type="dxa"/>
          </w:tcPr>
          <w:p w14:paraId="55682593" w14:textId="0769E7EA" w:rsidR="00AB197D" w:rsidRPr="001D136F" w:rsidRDefault="00A2142C" w:rsidP="00BB25BC">
            <w:pPr>
              <w:jc w:val="both"/>
              <w:rPr>
                <w:color w:val="000000" w:themeColor="text1"/>
              </w:rPr>
            </w:pPr>
            <w:r w:rsidRPr="001D136F">
              <w:rPr>
                <w:color w:val="000000" w:themeColor="text1"/>
              </w:rPr>
              <w:t>0.90</w:t>
            </w:r>
          </w:p>
        </w:tc>
      </w:tr>
      <w:tr w:rsidR="00AB197D" w:rsidRPr="001D136F" w14:paraId="1676E9A2" w14:textId="77777777" w:rsidTr="00AB197D">
        <w:tc>
          <w:tcPr>
            <w:tcW w:w="2515" w:type="dxa"/>
          </w:tcPr>
          <w:p w14:paraId="30830E9A" w14:textId="19ECF6B1" w:rsidR="00AB197D" w:rsidRPr="001D136F" w:rsidRDefault="00A2142C" w:rsidP="00BB25BC">
            <w:pPr>
              <w:jc w:val="both"/>
              <w:rPr>
                <w:color w:val="000000" w:themeColor="text1"/>
              </w:rPr>
            </w:pPr>
            <w:r w:rsidRPr="001D136F">
              <w:rPr>
                <w:color w:val="000000" w:themeColor="text1"/>
              </w:rPr>
              <w:t>Logistic Regression</w:t>
            </w:r>
          </w:p>
        </w:tc>
        <w:tc>
          <w:tcPr>
            <w:tcW w:w="2515" w:type="dxa"/>
          </w:tcPr>
          <w:p w14:paraId="2ED402A9" w14:textId="04041710" w:rsidR="00AB197D" w:rsidRPr="001D136F" w:rsidRDefault="00A2142C" w:rsidP="00BB25BC">
            <w:pPr>
              <w:jc w:val="both"/>
              <w:rPr>
                <w:color w:val="000000" w:themeColor="text1"/>
              </w:rPr>
            </w:pPr>
            <w:r w:rsidRPr="001D136F">
              <w:rPr>
                <w:color w:val="000000" w:themeColor="text1"/>
              </w:rPr>
              <w:t>0.89</w:t>
            </w:r>
          </w:p>
        </w:tc>
      </w:tr>
      <w:tr w:rsidR="00AB197D" w:rsidRPr="001D136F" w14:paraId="7B24A655" w14:textId="77777777" w:rsidTr="00AB197D">
        <w:tc>
          <w:tcPr>
            <w:tcW w:w="2515" w:type="dxa"/>
          </w:tcPr>
          <w:p w14:paraId="6AEDB654" w14:textId="4EA724AD" w:rsidR="00AB197D" w:rsidRPr="001D136F" w:rsidRDefault="00A2142C" w:rsidP="00BB25BC">
            <w:pPr>
              <w:jc w:val="both"/>
              <w:rPr>
                <w:color w:val="000000" w:themeColor="text1"/>
              </w:rPr>
            </w:pPr>
            <w:r w:rsidRPr="001D136F">
              <w:rPr>
                <w:color w:val="000000" w:themeColor="text1"/>
              </w:rPr>
              <w:t>Naïve Bayes</w:t>
            </w:r>
          </w:p>
        </w:tc>
        <w:tc>
          <w:tcPr>
            <w:tcW w:w="2515" w:type="dxa"/>
          </w:tcPr>
          <w:p w14:paraId="3C78A37C" w14:textId="1638300C" w:rsidR="00AB197D" w:rsidRPr="001D136F" w:rsidRDefault="00A2142C" w:rsidP="00BB25BC">
            <w:pPr>
              <w:jc w:val="both"/>
              <w:rPr>
                <w:color w:val="000000" w:themeColor="text1"/>
              </w:rPr>
            </w:pPr>
            <w:r w:rsidRPr="001D136F">
              <w:rPr>
                <w:color w:val="000000" w:themeColor="text1"/>
              </w:rPr>
              <w:t>0.71</w:t>
            </w:r>
          </w:p>
        </w:tc>
      </w:tr>
      <w:tr w:rsidR="00AB197D" w:rsidRPr="001D136F" w14:paraId="5160B240" w14:textId="77777777" w:rsidTr="00AB197D">
        <w:tc>
          <w:tcPr>
            <w:tcW w:w="2515" w:type="dxa"/>
          </w:tcPr>
          <w:p w14:paraId="480E065C" w14:textId="14F0241C" w:rsidR="00AB197D" w:rsidRPr="001D136F" w:rsidRDefault="00A2142C" w:rsidP="00BB25BC">
            <w:pPr>
              <w:jc w:val="both"/>
              <w:rPr>
                <w:b/>
                <w:color w:val="000000" w:themeColor="text1"/>
              </w:rPr>
            </w:pPr>
            <w:r w:rsidRPr="001D136F">
              <w:rPr>
                <w:b/>
                <w:color w:val="000000" w:themeColor="text1"/>
              </w:rPr>
              <w:t>Multi Classification</w:t>
            </w:r>
          </w:p>
        </w:tc>
        <w:tc>
          <w:tcPr>
            <w:tcW w:w="2515" w:type="dxa"/>
          </w:tcPr>
          <w:p w14:paraId="5D16DE72" w14:textId="6AF12342" w:rsidR="00AB197D" w:rsidRPr="001D136F" w:rsidRDefault="00A2142C" w:rsidP="00BB25BC">
            <w:pPr>
              <w:jc w:val="both"/>
              <w:rPr>
                <w:b/>
                <w:color w:val="000000" w:themeColor="text1"/>
              </w:rPr>
            </w:pPr>
            <w:r w:rsidRPr="001D136F">
              <w:rPr>
                <w:b/>
                <w:color w:val="000000" w:themeColor="text1"/>
              </w:rPr>
              <w:t>Our Work</w:t>
            </w:r>
          </w:p>
        </w:tc>
      </w:tr>
      <w:tr w:rsidR="00AB197D" w:rsidRPr="001D136F" w14:paraId="6E9B2C56" w14:textId="77777777" w:rsidTr="00AB197D">
        <w:tc>
          <w:tcPr>
            <w:tcW w:w="2515" w:type="dxa"/>
          </w:tcPr>
          <w:p w14:paraId="05A31E3D" w14:textId="13C46811" w:rsidR="00AB197D" w:rsidRPr="001D136F" w:rsidRDefault="00A2142C" w:rsidP="00BB25BC">
            <w:pPr>
              <w:jc w:val="both"/>
              <w:rPr>
                <w:color w:val="000000" w:themeColor="text1"/>
              </w:rPr>
            </w:pPr>
            <w:r w:rsidRPr="001D136F">
              <w:rPr>
                <w:color w:val="000000" w:themeColor="text1"/>
              </w:rPr>
              <w:t>Multi-Layer Perceptron</w:t>
            </w:r>
          </w:p>
        </w:tc>
        <w:tc>
          <w:tcPr>
            <w:tcW w:w="2515" w:type="dxa"/>
          </w:tcPr>
          <w:p w14:paraId="5DCBCD98" w14:textId="273FF8A6" w:rsidR="00AB197D" w:rsidRPr="001D136F" w:rsidRDefault="00A2142C" w:rsidP="00BB25BC">
            <w:pPr>
              <w:jc w:val="both"/>
              <w:rPr>
                <w:color w:val="000000" w:themeColor="text1"/>
              </w:rPr>
            </w:pPr>
            <w:r w:rsidRPr="001D136F">
              <w:rPr>
                <w:color w:val="000000" w:themeColor="text1"/>
              </w:rPr>
              <w:t>0.80</w:t>
            </w:r>
          </w:p>
        </w:tc>
      </w:tr>
    </w:tbl>
    <w:p w14:paraId="537C0243" w14:textId="74F11F95" w:rsidR="00C72EE8" w:rsidRPr="001D136F" w:rsidRDefault="00A2142C" w:rsidP="00BB25BC">
      <w:pPr>
        <w:jc w:val="both"/>
        <w:rPr>
          <w:color w:val="000000" w:themeColor="text1"/>
        </w:rPr>
      </w:pPr>
      <w:r w:rsidRPr="001D136F">
        <w:rPr>
          <w:color w:val="000000" w:themeColor="text1"/>
        </w:rPr>
        <w:t>Table. X</w:t>
      </w:r>
      <w:r w:rsidR="00EF570C" w:rsidRPr="001D136F">
        <w:rPr>
          <w:color w:val="000000" w:themeColor="text1"/>
        </w:rPr>
        <w:t>I</w:t>
      </w:r>
      <w:r w:rsidR="0094595B" w:rsidRPr="001D136F">
        <w:rPr>
          <w:color w:val="000000" w:themeColor="text1"/>
        </w:rPr>
        <w:t>I</w:t>
      </w:r>
      <w:r w:rsidR="00700AD0">
        <w:rPr>
          <w:color w:val="000000" w:themeColor="text1"/>
        </w:rPr>
        <w:t>I</w:t>
      </w:r>
      <w:r w:rsidRPr="001D136F">
        <w:rPr>
          <w:color w:val="000000" w:themeColor="text1"/>
        </w:rPr>
        <w:t>: Showing the comparison of previous and our work</w:t>
      </w:r>
    </w:p>
    <w:p w14:paraId="3C70F6DF" w14:textId="1B017582" w:rsidR="0085194A" w:rsidRPr="001D136F" w:rsidRDefault="0085194A" w:rsidP="00AB197D">
      <w:pPr>
        <w:jc w:val="both"/>
        <w:rPr>
          <w:color w:val="000000" w:themeColor="text1"/>
        </w:rPr>
      </w:pPr>
    </w:p>
    <w:p w14:paraId="2205B2DA" w14:textId="50C0D4D9" w:rsidR="00A34BA1" w:rsidRPr="001D136F" w:rsidRDefault="00A34BA1" w:rsidP="001D136F">
      <w:pPr>
        <w:spacing w:after="240"/>
        <w:jc w:val="both"/>
        <w:rPr>
          <w:color w:val="000000" w:themeColor="text1"/>
        </w:rPr>
      </w:pPr>
      <w:r w:rsidRPr="001D136F">
        <w:rPr>
          <w:color w:val="000000" w:themeColor="text1"/>
        </w:rPr>
        <w:t>As they have achieved very good accuracy in terms of the prediction of the success and failure contribution in the Kickstarter dataset which is collected from Kaggle.</w:t>
      </w:r>
    </w:p>
    <w:p w14:paraId="10B2684B" w14:textId="463C46FC" w:rsidR="00A34BA1" w:rsidRPr="001D136F" w:rsidRDefault="00A34BA1" w:rsidP="001D136F">
      <w:pPr>
        <w:spacing w:after="240"/>
        <w:jc w:val="both"/>
        <w:rPr>
          <w:color w:val="000000" w:themeColor="text1"/>
        </w:rPr>
      </w:pPr>
      <w:r w:rsidRPr="001D136F">
        <w:rPr>
          <w:color w:val="000000" w:themeColor="text1"/>
        </w:rPr>
        <w:t>But the problem is that there are more than 2 categories in the dataset like Live, Canceled and suspended project which is considered as a noise in the previous research.</w:t>
      </w:r>
    </w:p>
    <w:p w14:paraId="5857D990" w14:textId="7A1667CF" w:rsidR="00A34BA1" w:rsidRPr="001D136F" w:rsidRDefault="00A34BA1" w:rsidP="001D136F">
      <w:pPr>
        <w:spacing w:after="240"/>
        <w:jc w:val="both"/>
        <w:rPr>
          <w:color w:val="000000" w:themeColor="text1"/>
        </w:rPr>
      </w:pPr>
      <w:r w:rsidRPr="001D136F">
        <w:rPr>
          <w:color w:val="000000" w:themeColor="text1"/>
        </w:rPr>
        <w:t>Here, in our project,</w:t>
      </w:r>
      <w:r w:rsidR="000138C8" w:rsidRPr="001D136F">
        <w:rPr>
          <w:color w:val="000000" w:themeColor="text1"/>
        </w:rPr>
        <w:t xml:space="preserve"> although we achieved less accuracy </w:t>
      </w:r>
      <w:r w:rsidR="00B64A4D" w:rsidRPr="001D136F">
        <w:rPr>
          <w:color w:val="000000" w:themeColor="text1"/>
        </w:rPr>
        <w:t>as compared to the previous work but due to the different type of the problem</w:t>
      </w:r>
      <w:r w:rsidR="008D2065" w:rsidRPr="001D136F">
        <w:rPr>
          <w:color w:val="000000" w:themeColor="text1"/>
        </w:rPr>
        <w:t>, we can say that other method focused on the success and failed contribution, but we are focusing on other categories of live and canceled along with it.</w:t>
      </w:r>
    </w:p>
    <w:p w14:paraId="0A90C31D" w14:textId="15F1F8A7" w:rsidR="008D2065" w:rsidRPr="001D136F" w:rsidRDefault="0084098C" w:rsidP="001D136F">
      <w:pPr>
        <w:spacing w:after="240"/>
        <w:jc w:val="both"/>
        <w:rPr>
          <w:color w:val="000000" w:themeColor="text1"/>
        </w:rPr>
      </w:pPr>
      <w:r w:rsidRPr="001D136F">
        <w:rPr>
          <w:color w:val="000000" w:themeColor="text1"/>
        </w:rPr>
        <w:t>The first paper who focused on the Kickstarter published in the year 2013 [16] which only considers the success contribution, but that time accuracy was too low achieved 67 percent. But as the concept become older people trying to focus more and more on the accuracy.</w:t>
      </w:r>
    </w:p>
    <w:p w14:paraId="2309BC3D" w14:textId="44CC8402" w:rsidR="0084098C" w:rsidRPr="001D136F" w:rsidRDefault="0084098C" w:rsidP="00AB197D">
      <w:pPr>
        <w:jc w:val="both"/>
        <w:rPr>
          <w:color w:val="000000" w:themeColor="text1"/>
        </w:rPr>
      </w:pPr>
      <w:r w:rsidRPr="001D136F">
        <w:rPr>
          <w:color w:val="000000" w:themeColor="text1"/>
        </w:rPr>
        <w:t>In the year 2013, [23] Pi-Fen Yu published using the deep learning multi-layer perceptron and achieved 93 percent accurate result on predicting success and failure contribution in the dataset</w:t>
      </w:r>
      <w:r w:rsidR="00EF570C" w:rsidRPr="001D136F">
        <w:rPr>
          <w:color w:val="000000" w:themeColor="text1"/>
        </w:rPr>
        <w:t xml:space="preserve"> as shown in the table. XII</w:t>
      </w:r>
      <w:r w:rsidR="00700AD0">
        <w:rPr>
          <w:color w:val="000000" w:themeColor="text1"/>
        </w:rPr>
        <w:t>I</w:t>
      </w:r>
    </w:p>
    <w:p w14:paraId="760232F9" w14:textId="63EEDE8B" w:rsidR="0084098C" w:rsidRPr="001D136F" w:rsidRDefault="0084098C" w:rsidP="00AB197D">
      <w:pPr>
        <w:jc w:val="both"/>
        <w:rPr>
          <w:color w:val="000000" w:themeColor="text1"/>
        </w:rPr>
      </w:pPr>
      <w:r w:rsidRPr="001D136F">
        <w:rPr>
          <w:color w:val="000000" w:themeColor="text1"/>
        </w:rPr>
        <w:lastRenderedPageBreak/>
        <w:t>So, we achieved with 80 percent accuracy for the prediction of success, live, failure and canceled projects by opening a new area of research for the better accuracy.</w:t>
      </w:r>
    </w:p>
    <w:p w14:paraId="5DDC58E7" w14:textId="3B2954DF" w:rsidR="00EF570C" w:rsidRPr="001D136F" w:rsidRDefault="00EF570C" w:rsidP="00AB197D">
      <w:pPr>
        <w:jc w:val="both"/>
        <w:rPr>
          <w:color w:val="000000" w:themeColor="text1"/>
        </w:rPr>
      </w:pPr>
    </w:p>
    <w:p w14:paraId="408E857D" w14:textId="6780F6A5" w:rsidR="009C11ED" w:rsidRPr="001D136F" w:rsidRDefault="009C11ED" w:rsidP="009C11ED">
      <w:pPr>
        <w:pStyle w:val="ListParagraph"/>
        <w:numPr>
          <w:ilvl w:val="0"/>
          <w:numId w:val="41"/>
        </w:numPr>
        <w:jc w:val="both"/>
        <w:rPr>
          <w:color w:val="000000" w:themeColor="text1"/>
        </w:rPr>
      </w:pPr>
      <w:r w:rsidRPr="001D136F">
        <w:rPr>
          <w:color w:val="000000" w:themeColor="text1"/>
        </w:rPr>
        <w:t>CONCLUSION</w:t>
      </w:r>
      <w:r w:rsidR="00544ECA" w:rsidRPr="001D136F">
        <w:rPr>
          <w:color w:val="000000" w:themeColor="text1"/>
        </w:rPr>
        <w:t xml:space="preserve"> &amp; FUTURE WORK</w:t>
      </w:r>
    </w:p>
    <w:p w14:paraId="59830290" w14:textId="77777777" w:rsidR="006C2247" w:rsidRPr="001D136F" w:rsidRDefault="006C2247" w:rsidP="006C2247">
      <w:pPr>
        <w:jc w:val="both"/>
        <w:rPr>
          <w:color w:val="000000" w:themeColor="text1"/>
        </w:rPr>
      </w:pPr>
    </w:p>
    <w:p w14:paraId="3BFA9DDE" w14:textId="204D4854" w:rsidR="009C11ED" w:rsidRPr="001D136F" w:rsidRDefault="00544ECA" w:rsidP="001D136F">
      <w:pPr>
        <w:spacing w:after="240"/>
        <w:jc w:val="both"/>
        <w:rPr>
          <w:color w:val="000000" w:themeColor="text1"/>
        </w:rPr>
      </w:pPr>
      <w:r w:rsidRPr="001D136F">
        <w:rPr>
          <w:color w:val="000000" w:themeColor="text1"/>
        </w:rPr>
        <w:t xml:space="preserve">The main objective of this research project is to develop a model which could be used for the prediction of classifying different type of projects accurately and with the help of this we can used this model as a reference can apply on the unsupervised data to diagnose the problem and a pattern in the data of crowd funding  and helpful to predict the </w:t>
      </w:r>
      <w:r w:rsidR="006C2247" w:rsidRPr="001D136F">
        <w:rPr>
          <w:color w:val="000000" w:themeColor="text1"/>
        </w:rPr>
        <w:t xml:space="preserve">type which should be put before the project started. This thing will also help the project to be successful. For example, if the model predicts that the project is going to be failed before collecting then it will save time, money and reputation of the platform. This will also help the other platforms of crowd funding to start a business and based on the model will help to observe the trend in the industry. </w:t>
      </w:r>
    </w:p>
    <w:p w14:paraId="4FDC8313" w14:textId="4A195BA4" w:rsidR="006C2247" w:rsidRPr="001D136F" w:rsidRDefault="006C2247" w:rsidP="001D136F">
      <w:pPr>
        <w:spacing w:after="240"/>
        <w:jc w:val="both"/>
        <w:rPr>
          <w:color w:val="000000" w:themeColor="text1"/>
        </w:rPr>
      </w:pPr>
      <w:r w:rsidRPr="001D136F">
        <w:rPr>
          <w:color w:val="000000" w:themeColor="text1"/>
        </w:rPr>
        <w:t xml:space="preserve">If we put the whole idea of the project in the nut shell, we applied data visualization techniques to understand the trend of categories of project. The visualization results incur that most important category to make your project successful is beneficial is film and video because it occurred the most in the dataset with respect to success followed by music. </w:t>
      </w:r>
      <w:r w:rsidR="001E3CA2" w:rsidRPr="001D136F">
        <w:rPr>
          <w:color w:val="000000" w:themeColor="text1"/>
        </w:rPr>
        <w:t>So,</w:t>
      </w:r>
      <w:r w:rsidRPr="001D136F">
        <w:rPr>
          <w:color w:val="000000" w:themeColor="text1"/>
        </w:rPr>
        <w:t xml:space="preserve"> these are the categories to spend and start projects because projects success based on the public fund</w:t>
      </w:r>
      <w:r w:rsidR="00C870D3" w:rsidRPr="001D136F">
        <w:rPr>
          <w:color w:val="000000" w:themeColor="text1"/>
        </w:rPr>
        <w:t xml:space="preserve"> and interest.</w:t>
      </w:r>
    </w:p>
    <w:p w14:paraId="152A5FEF" w14:textId="6917094C" w:rsidR="00C870D3" w:rsidRPr="001D136F" w:rsidRDefault="00C870D3" w:rsidP="001D136F">
      <w:pPr>
        <w:spacing w:after="240"/>
        <w:jc w:val="both"/>
        <w:rPr>
          <w:color w:val="000000" w:themeColor="text1"/>
        </w:rPr>
      </w:pPr>
      <w:r w:rsidRPr="001D136F">
        <w:rPr>
          <w:color w:val="000000" w:themeColor="text1"/>
        </w:rPr>
        <w:t>Now we, moved to other details which say that most of the funds come from US. So, we must know what interesting topics and people are like the most to invest based on the current period.</w:t>
      </w:r>
    </w:p>
    <w:p w14:paraId="1099FF12" w14:textId="3862D667" w:rsidR="00C870D3" w:rsidRPr="001D136F" w:rsidRDefault="00C870D3" w:rsidP="001D136F">
      <w:pPr>
        <w:spacing w:after="240"/>
        <w:jc w:val="both"/>
        <w:rPr>
          <w:color w:val="000000" w:themeColor="text1"/>
        </w:rPr>
      </w:pPr>
      <w:r w:rsidRPr="001D136F">
        <w:rPr>
          <w:color w:val="000000" w:themeColor="text1"/>
        </w:rPr>
        <w:t>The third thing is we used multi-layer perceptron to predict the classes of success, failed, live and canceled based on that we can find the attribute used for the prediction of theses classes. We achieved 80 percent which is less as compared to the work done before where they achieved [23] 93 percent accuracy in the binary classification problem of success and failure contribution in the year 2018.</w:t>
      </w:r>
    </w:p>
    <w:p w14:paraId="42C8065C" w14:textId="2059351C" w:rsidR="00C870D3" w:rsidRPr="001D136F" w:rsidRDefault="00C870D3" w:rsidP="001D136F">
      <w:pPr>
        <w:spacing w:after="240"/>
        <w:jc w:val="both"/>
        <w:rPr>
          <w:color w:val="000000" w:themeColor="text1"/>
        </w:rPr>
      </w:pPr>
      <w:r w:rsidRPr="001D136F">
        <w:rPr>
          <w:color w:val="000000" w:themeColor="text1"/>
        </w:rPr>
        <w:t>But this idea is new as we know that binary classification of success and failure contribution is old, but it now improved. Similarly, this idea is new but then people will come forward to achieve more accurate result.</w:t>
      </w:r>
    </w:p>
    <w:p w14:paraId="21407737" w14:textId="2FBE14E6" w:rsidR="00BE6FFB" w:rsidRDefault="00C870D3" w:rsidP="00AB197D">
      <w:pPr>
        <w:jc w:val="both"/>
        <w:rPr>
          <w:color w:val="000000" w:themeColor="text1"/>
        </w:rPr>
      </w:pPr>
      <w:r w:rsidRPr="001D136F">
        <w:rPr>
          <w:color w:val="000000" w:themeColor="text1"/>
        </w:rPr>
        <w:t>We also used gradient bo</w:t>
      </w:r>
      <w:r w:rsidR="00E13559" w:rsidRPr="001D136F">
        <w:rPr>
          <w:color w:val="000000" w:themeColor="text1"/>
        </w:rPr>
        <w:t>o</w:t>
      </w:r>
      <w:r w:rsidRPr="001D136F">
        <w:rPr>
          <w:color w:val="000000" w:themeColor="text1"/>
        </w:rPr>
        <w:t>st</w:t>
      </w:r>
      <w:r w:rsidR="00E13559" w:rsidRPr="001D136F">
        <w:rPr>
          <w:color w:val="000000" w:themeColor="text1"/>
        </w:rPr>
        <w:t>i</w:t>
      </w:r>
      <w:r w:rsidRPr="001D136F">
        <w:rPr>
          <w:color w:val="000000" w:themeColor="text1"/>
        </w:rPr>
        <w:t xml:space="preserve">ng machine algorithm for the </w:t>
      </w:r>
      <w:r w:rsidR="00E13559" w:rsidRPr="001D136F">
        <w:rPr>
          <w:color w:val="000000" w:themeColor="text1"/>
        </w:rPr>
        <w:t>down sampled</w:t>
      </w:r>
      <w:r w:rsidRPr="001D136F">
        <w:rPr>
          <w:color w:val="000000" w:themeColor="text1"/>
        </w:rPr>
        <w:t xml:space="preserve"> data which represent 10 percent of the data and achieved 87 percent accuracy in the test set. </w:t>
      </w:r>
      <w:r w:rsidR="00E13559" w:rsidRPr="001D136F">
        <w:rPr>
          <w:color w:val="000000" w:themeColor="text1"/>
        </w:rPr>
        <w:t xml:space="preserve">As we used the gbm function in </w:t>
      </w:r>
      <w:proofErr w:type="gramStart"/>
      <w:r w:rsidR="00E13559" w:rsidRPr="001D136F">
        <w:rPr>
          <w:color w:val="000000" w:themeColor="text1"/>
        </w:rPr>
        <w:t>R ,</w:t>
      </w:r>
      <w:proofErr w:type="gramEnd"/>
      <w:r w:rsidR="00E13559" w:rsidRPr="001D136F">
        <w:rPr>
          <w:color w:val="000000" w:themeColor="text1"/>
        </w:rPr>
        <w:t xml:space="preserve"> it is too slow and more main memory and fast processor  as well as GPU required to achieve goal or go for cloud. AS we have tested this and have a promising result. More work is required on this domain.</w:t>
      </w:r>
    </w:p>
    <w:p w14:paraId="2A3477A6" w14:textId="0A22E5E4" w:rsidR="001D136F" w:rsidRDefault="001D136F" w:rsidP="00AB197D">
      <w:pPr>
        <w:jc w:val="both"/>
        <w:rPr>
          <w:color w:val="000000" w:themeColor="text1"/>
        </w:rPr>
      </w:pPr>
    </w:p>
    <w:p w14:paraId="77DA1DB0" w14:textId="77777777" w:rsidR="00700AD0" w:rsidRDefault="00700AD0" w:rsidP="00AB197D">
      <w:pPr>
        <w:jc w:val="both"/>
        <w:rPr>
          <w:color w:val="000000" w:themeColor="text1"/>
        </w:rPr>
      </w:pPr>
    </w:p>
    <w:p w14:paraId="692858CF" w14:textId="77777777" w:rsidR="001E3CA2" w:rsidRDefault="001E3CA2" w:rsidP="001E3CA2">
      <w:pPr>
        <w:pStyle w:val="Heading1"/>
        <w:numPr>
          <w:ilvl w:val="0"/>
          <w:numId w:val="0"/>
        </w:numPr>
      </w:pPr>
      <w:r>
        <w:t>Acknowledgement</w:t>
      </w:r>
    </w:p>
    <w:p w14:paraId="4BE3F4A2" w14:textId="7F7D4CE8" w:rsidR="001E3CA2" w:rsidRPr="0039537B" w:rsidRDefault="001E3CA2" w:rsidP="001E3CA2">
      <w:pPr>
        <w:ind w:firstLine="202"/>
        <w:jc w:val="both"/>
      </w:pPr>
      <w:r>
        <w:rPr>
          <w:color w:val="000000"/>
          <w:shd w:val="clear" w:color="auto" w:fill="FFFFFF"/>
        </w:rPr>
        <w:t>We would like to thank our supervisor </w:t>
      </w:r>
      <w:r>
        <w:rPr>
          <w:b/>
          <w:bCs/>
          <w:color w:val="000000"/>
          <w:shd w:val="clear" w:color="auto" w:fill="FFFFFF"/>
        </w:rPr>
        <w:t xml:space="preserve">Prof. </w:t>
      </w:r>
      <w:proofErr w:type="spellStart"/>
      <w:r>
        <w:rPr>
          <w:b/>
          <w:bCs/>
          <w:color w:val="000000"/>
          <w:shd w:val="clear" w:color="auto" w:fill="FFFFFF"/>
        </w:rPr>
        <w:t>Omair</w:t>
      </w:r>
      <w:proofErr w:type="spellEnd"/>
      <w:r>
        <w:rPr>
          <w:b/>
          <w:bCs/>
          <w:color w:val="000000"/>
          <w:shd w:val="clear" w:color="auto" w:fill="FFFFFF"/>
        </w:rPr>
        <w:t xml:space="preserve"> Shafiq</w:t>
      </w:r>
      <w:r>
        <w:rPr>
          <w:color w:val="000000"/>
          <w:shd w:val="clear" w:color="auto" w:fill="FFFFFF"/>
        </w:rPr>
        <w:t> for their valuable guidance and motivation which was essential for the progress and completion of this term project report.</w:t>
      </w:r>
      <w:r>
        <w:rPr>
          <w:color w:val="222222"/>
          <w:shd w:val="clear" w:color="auto" w:fill="FFFFFF"/>
        </w:rPr>
        <w:t> Throughout the term your valuable guidance, tips and advises helped me in completing this task, and provide a clear and detailed picture of the topic is very helpful and guide us in our academic and professional life.</w:t>
      </w:r>
    </w:p>
    <w:p w14:paraId="2BD86610" w14:textId="2C7910AE" w:rsidR="0085194A" w:rsidRPr="001D136F" w:rsidRDefault="0085194A" w:rsidP="00BE6FFB">
      <w:pPr>
        <w:jc w:val="both"/>
        <w:rPr>
          <w:color w:val="000000" w:themeColor="text1"/>
        </w:rPr>
      </w:pPr>
    </w:p>
    <w:p w14:paraId="6FD8D9BE" w14:textId="083D0415" w:rsidR="00B87E77" w:rsidRPr="001D136F" w:rsidRDefault="00B87E77" w:rsidP="00453D48">
      <w:pPr>
        <w:ind w:left="1616" w:firstLine="202"/>
        <w:jc w:val="both"/>
        <w:rPr>
          <w:color w:val="000000" w:themeColor="text1"/>
        </w:rPr>
      </w:pPr>
      <w:r w:rsidRPr="001D136F">
        <w:rPr>
          <w:color w:val="000000" w:themeColor="text1"/>
        </w:rPr>
        <w:t>REFERENCES</w:t>
      </w:r>
    </w:p>
    <w:p w14:paraId="6D263C2A" w14:textId="5C82C2A3" w:rsidR="00B87E77" w:rsidRPr="001D136F" w:rsidRDefault="00B87E77" w:rsidP="00453D48">
      <w:pPr>
        <w:jc w:val="both"/>
        <w:rPr>
          <w:color w:val="000000" w:themeColor="text1"/>
        </w:rPr>
      </w:pPr>
      <w:r w:rsidRPr="001D136F">
        <w:rPr>
          <w:color w:val="000000" w:themeColor="text1"/>
        </w:rPr>
        <w:t xml:space="preserve">[1] </w:t>
      </w:r>
      <w:proofErr w:type="spellStart"/>
      <w:r w:rsidRPr="001D136F">
        <w:rPr>
          <w:color w:val="000000" w:themeColor="text1"/>
        </w:rPr>
        <w:t>Mollick</w:t>
      </w:r>
      <w:proofErr w:type="spellEnd"/>
      <w:r w:rsidRPr="001D136F">
        <w:rPr>
          <w:color w:val="000000" w:themeColor="text1"/>
        </w:rPr>
        <w:t xml:space="preserve">, E. (2014). The dynamics of crowdfunding: An exploratory study. Journal of business venturing, 29(1), 1-16. </w:t>
      </w:r>
    </w:p>
    <w:p w14:paraId="6EDF180F" w14:textId="77777777" w:rsidR="00B87E77" w:rsidRPr="001D136F" w:rsidRDefault="00B87E77" w:rsidP="00453D48">
      <w:pPr>
        <w:jc w:val="both"/>
        <w:rPr>
          <w:color w:val="000000" w:themeColor="text1"/>
        </w:rPr>
      </w:pPr>
    </w:p>
    <w:p w14:paraId="7FAADA93" w14:textId="1F71E10D" w:rsidR="00B87E77" w:rsidRPr="001D136F" w:rsidRDefault="00B87E77" w:rsidP="00453D48">
      <w:pPr>
        <w:jc w:val="both"/>
        <w:rPr>
          <w:color w:val="000000" w:themeColor="text1"/>
        </w:rPr>
      </w:pPr>
      <w:r w:rsidRPr="001D136F">
        <w:rPr>
          <w:color w:val="000000" w:themeColor="text1"/>
        </w:rPr>
        <w:t>[2] Kaggle (2018). Kickstarter projects [Data file]. Retrieved from https://www.kaggle.com/kemical/kickstarter -projects</w:t>
      </w:r>
    </w:p>
    <w:p w14:paraId="58904598" w14:textId="573CE356" w:rsidR="00B87E77" w:rsidRPr="001D136F" w:rsidRDefault="00B87E77" w:rsidP="00453D48">
      <w:pPr>
        <w:jc w:val="both"/>
        <w:rPr>
          <w:color w:val="000000" w:themeColor="text1"/>
          <w:sz w:val="22"/>
          <w:szCs w:val="22"/>
        </w:rPr>
      </w:pPr>
    </w:p>
    <w:p w14:paraId="0186366E" w14:textId="72751349" w:rsidR="00186621" w:rsidRPr="001D136F" w:rsidRDefault="00186621" w:rsidP="00453D48">
      <w:pPr>
        <w:jc w:val="both"/>
        <w:rPr>
          <w:color w:val="000000" w:themeColor="text1"/>
        </w:rPr>
      </w:pPr>
      <w:r w:rsidRPr="001D136F">
        <w:rPr>
          <w:color w:val="000000" w:themeColor="text1"/>
        </w:rPr>
        <w:t xml:space="preserve">[3] </w:t>
      </w:r>
      <w:proofErr w:type="spellStart"/>
      <w:r w:rsidRPr="001D136F">
        <w:rPr>
          <w:color w:val="000000" w:themeColor="text1"/>
        </w:rPr>
        <w:t>Belleflamme</w:t>
      </w:r>
      <w:proofErr w:type="spellEnd"/>
      <w:r w:rsidRPr="001D136F">
        <w:rPr>
          <w:color w:val="000000" w:themeColor="text1"/>
        </w:rPr>
        <w:t xml:space="preserve">, T. Lambert and A. </w:t>
      </w:r>
      <w:proofErr w:type="spellStart"/>
      <w:r w:rsidRPr="001D136F">
        <w:rPr>
          <w:color w:val="000000" w:themeColor="text1"/>
        </w:rPr>
        <w:t>Schwienbacher</w:t>
      </w:r>
      <w:proofErr w:type="spellEnd"/>
      <w:r w:rsidRPr="001D136F">
        <w:rPr>
          <w:color w:val="000000" w:themeColor="text1"/>
        </w:rPr>
        <w:t xml:space="preserve">, "Crowdfunding: Tapping the Right Crowd", SSRN Electronic Journal, 2012. </w:t>
      </w:r>
    </w:p>
    <w:p w14:paraId="46071769" w14:textId="77777777" w:rsidR="00186621" w:rsidRPr="001D136F" w:rsidRDefault="00186621" w:rsidP="00453D48">
      <w:pPr>
        <w:jc w:val="both"/>
        <w:rPr>
          <w:color w:val="000000" w:themeColor="text1"/>
        </w:rPr>
      </w:pPr>
    </w:p>
    <w:p w14:paraId="306FB604" w14:textId="796DD189" w:rsidR="00186621" w:rsidRPr="001D136F" w:rsidRDefault="00186621" w:rsidP="00453D48">
      <w:pPr>
        <w:jc w:val="both"/>
        <w:rPr>
          <w:color w:val="000000" w:themeColor="text1"/>
        </w:rPr>
      </w:pPr>
      <w:r w:rsidRPr="001D136F">
        <w:rPr>
          <w:color w:val="000000" w:themeColor="text1"/>
        </w:rPr>
        <w:t xml:space="preserve"> [4] A. </w:t>
      </w:r>
      <w:proofErr w:type="spellStart"/>
      <w:r w:rsidRPr="001D136F">
        <w:rPr>
          <w:color w:val="000000" w:themeColor="text1"/>
        </w:rPr>
        <w:t>Cosh</w:t>
      </w:r>
      <w:proofErr w:type="spellEnd"/>
      <w:r w:rsidRPr="001D136F">
        <w:rPr>
          <w:color w:val="000000" w:themeColor="text1"/>
        </w:rPr>
        <w:t xml:space="preserve">, D. Cumming and A. Hughes, "Outside </w:t>
      </w:r>
      <w:proofErr w:type="spellStart"/>
      <w:r w:rsidRPr="001D136F">
        <w:rPr>
          <w:color w:val="000000" w:themeColor="text1"/>
        </w:rPr>
        <w:t>Enterpreneurial</w:t>
      </w:r>
      <w:proofErr w:type="spellEnd"/>
      <w:r w:rsidRPr="001D136F">
        <w:rPr>
          <w:color w:val="000000" w:themeColor="text1"/>
        </w:rPr>
        <w:t xml:space="preserve"> Capital", The Economic Journal, vol. 119, no. 540, pp. 1494-1533, 2009. </w:t>
      </w:r>
    </w:p>
    <w:p w14:paraId="1327C642" w14:textId="77777777" w:rsidR="00186621" w:rsidRPr="001D136F" w:rsidRDefault="00186621" w:rsidP="00453D48">
      <w:pPr>
        <w:jc w:val="both"/>
        <w:rPr>
          <w:color w:val="000000" w:themeColor="text1"/>
        </w:rPr>
      </w:pPr>
    </w:p>
    <w:p w14:paraId="364C5C82" w14:textId="496EEC19" w:rsidR="00186621" w:rsidRPr="001D136F" w:rsidRDefault="00186621" w:rsidP="00453D48">
      <w:pPr>
        <w:jc w:val="both"/>
        <w:rPr>
          <w:color w:val="000000" w:themeColor="text1"/>
        </w:rPr>
      </w:pPr>
      <w:r w:rsidRPr="001D136F">
        <w:rPr>
          <w:color w:val="000000" w:themeColor="text1"/>
        </w:rPr>
        <w:t xml:space="preserve">[5] A. Agrawal, C. </w:t>
      </w:r>
      <w:proofErr w:type="spellStart"/>
      <w:r w:rsidRPr="001D136F">
        <w:rPr>
          <w:color w:val="000000" w:themeColor="text1"/>
        </w:rPr>
        <w:t>Catalini</w:t>
      </w:r>
      <w:proofErr w:type="spellEnd"/>
      <w:r w:rsidRPr="001D136F">
        <w:rPr>
          <w:color w:val="000000" w:themeColor="text1"/>
        </w:rPr>
        <w:t xml:space="preserve"> and A. Goldfarb, "The Geography of Crowdfunding", SSRN Electronic Journal, 2010.</w:t>
      </w:r>
    </w:p>
    <w:p w14:paraId="6D454EE6" w14:textId="77777777" w:rsidR="00186621" w:rsidRPr="001D136F" w:rsidRDefault="00186621" w:rsidP="00453D48">
      <w:pPr>
        <w:jc w:val="both"/>
        <w:rPr>
          <w:color w:val="000000" w:themeColor="text1"/>
        </w:rPr>
      </w:pPr>
    </w:p>
    <w:p w14:paraId="68A2B6F7" w14:textId="082BC720" w:rsidR="00186621" w:rsidRPr="001D136F" w:rsidRDefault="00186621" w:rsidP="00453D48">
      <w:pPr>
        <w:jc w:val="both"/>
        <w:rPr>
          <w:color w:val="000000" w:themeColor="text1"/>
        </w:rPr>
      </w:pPr>
      <w:r w:rsidRPr="001D136F">
        <w:rPr>
          <w:color w:val="000000" w:themeColor="text1"/>
        </w:rPr>
        <w:t xml:space="preserve"> [6] V. </w:t>
      </w:r>
      <w:proofErr w:type="spellStart"/>
      <w:r w:rsidRPr="001D136F">
        <w:rPr>
          <w:color w:val="000000" w:themeColor="text1"/>
        </w:rPr>
        <w:t>Kuppuswamy</w:t>
      </w:r>
      <w:proofErr w:type="spellEnd"/>
      <w:r w:rsidRPr="001D136F">
        <w:rPr>
          <w:color w:val="000000" w:themeColor="text1"/>
        </w:rPr>
        <w:t xml:space="preserve"> and B. </w:t>
      </w:r>
      <w:proofErr w:type="spellStart"/>
      <w:r w:rsidRPr="001D136F">
        <w:rPr>
          <w:color w:val="000000" w:themeColor="text1"/>
        </w:rPr>
        <w:t>Bayus</w:t>
      </w:r>
      <w:proofErr w:type="spellEnd"/>
      <w:r w:rsidRPr="001D136F">
        <w:rPr>
          <w:color w:val="000000" w:themeColor="text1"/>
        </w:rPr>
        <w:t>, "Crowdfunding Creative Ideas: The Dynamics of Project Backers in Kickstarter", SSRN Electronic Journal, 2013.</w:t>
      </w:r>
    </w:p>
    <w:p w14:paraId="2B6F0720" w14:textId="77777777" w:rsidR="00186621" w:rsidRPr="001D136F" w:rsidRDefault="00186621" w:rsidP="00453D48">
      <w:pPr>
        <w:jc w:val="both"/>
        <w:rPr>
          <w:color w:val="000000" w:themeColor="text1"/>
        </w:rPr>
      </w:pPr>
    </w:p>
    <w:p w14:paraId="7993AF03" w14:textId="3D510779" w:rsidR="00186621" w:rsidRPr="001D136F" w:rsidRDefault="00186621" w:rsidP="00453D48">
      <w:pPr>
        <w:jc w:val="both"/>
        <w:rPr>
          <w:color w:val="000000" w:themeColor="text1"/>
        </w:rPr>
      </w:pPr>
      <w:r w:rsidRPr="001D136F">
        <w:rPr>
          <w:color w:val="000000" w:themeColor="text1"/>
        </w:rPr>
        <w:t xml:space="preserve"> [7] G. </w:t>
      </w:r>
      <w:proofErr w:type="spellStart"/>
      <w:r w:rsidRPr="001D136F">
        <w:rPr>
          <w:color w:val="000000" w:themeColor="text1"/>
        </w:rPr>
        <w:t>Ahlers</w:t>
      </w:r>
      <w:proofErr w:type="spellEnd"/>
      <w:r w:rsidRPr="001D136F">
        <w:rPr>
          <w:color w:val="000000" w:themeColor="text1"/>
        </w:rPr>
        <w:t>, D. Cumming, C. Guenther and D. Schweizer, "Signaling in Equity Crowdfunding", SSRN Electronic Journal, 2012.</w:t>
      </w:r>
    </w:p>
    <w:p w14:paraId="5A37B895" w14:textId="77777777" w:rsidR="00186621" w:rsidRPr="001D136F" w:rsidRDefault="00186621" w:rsidP="00453D48">
      <w:pPr>
        <w:jc w:val="both"/>
        <w:rPr>
          <w:color w:val="000000" w:themeColor="text1"/>
        </w:rPr>
      </w:pPr>
    </w:p>
    <w:p w14:paraId="55EA3E45" w14:textId="164F324D" w:rsidR="00186621" w:rsidRPr="001D136F" w:rsidRDefault="00186621" w:rsidP="00453D48">
      <w:pPr>
        <w:jc w:val="both"/>
        <w:rPr>
          <w:color w:val="000000" w:themeColor="text1"/>
        </w:rPr>
      </w:pPr>
      <w:r w:rsidRPr="001D136F">
        <w:rPr>
          <w:color w:val="000000" w:themeColor="text1"/>
        </w:rPr>
        <w:t xml:space="preserve"> [8] V. </w:t>
      </w:r>
      <w:proofErr w:type="spellStart"/>
      <w:r w:rsidRPr="001D136F">
        <w:rPr>
          <w:color w:val="000000" w:themeColor="text1"/>
        </w:rPr>
        <w:t>Nocke</w:t>
      </w:r>
      <w:proofErr w:type="spellEnd"/>
      <w:r w:rsidRPr="001D136F">
        <w:rPr>
          <w:color w:val="000000" w:themeColor="text1"/>
        </w:rPr>
        <w:t xml:space="preserve">, M. </w:t>
      </w:r>
      <w:proofErr w:type="spellStart"/>
      <w:r w:rsidRPr="001D136F">
        <w:rPr>
          <w:color w:val="000000" w:themeColor="text1"/>
        </w:rPr>
        <w:t>Peitz</w:t>
      </w:r>
      <w:proofErr w:type="spellEnd"/>
      <w:r w:rsidRPr="001D136F">
        <w:rPr>
          <w:color w:val="000000" w:themeColor="text1"/>
        </w:rPr>
        <w:t xml:space="preserve"> and F. </w:t>
      </w:r>
      <w:proofErr w:type="spellStart"/>
      <w:r w:rsidRPr="001D136F">
        <w:rPr>
          <w:color w:val="000000" w:themeColor="text1"/>
        </w:rPr>
        <w:t>Rosar</w:t>
      </w:r>
      <w:proofErr w:type="spellEnd"/>
      <w:r w:rsidRPr="001D136F">
        <w:rPr>
          <w:color w:val="000000" w:themeColor="text1"/>
        </w:rPr>
        <w:t>, "Advance-purchase discounts as a price discrimination device", Journal of Economic Theory, vol. 146, no. 1, pp. 141-162, 2011.</w:t>
      </w:r>
    </w:p>
    <w:p w14:paraId="774974A2" w14:textId="77777777" w:rsidR="00370281" w:rsidRPr="001D136F" w:rsidRDefault="00370281" w:rsidP="00453D48">
      <w:pPr>
        <w:jc w:val="both"/>
        <w:rPr>
          <w:color w:val="000000" w:themeColor="text1"/>
        </w:rPr>
      </w:pPr>
    </w:p>
    <w:p w14:paraId="330566D7" w14:textId="4EC42E0E" w:rsidR="00370281" w:rsidRPr="001D136F" w:rsidRDefault="00370281" w:rsidP="00453D48">
      <w:pPr>
        <w:autoSpaceDE w:val="0"/>
        <w:autoSpaceDN w:val="0"/>
        <w:adjustRightInd w:val="0"/>
        <w:jc w:val="both"/>
        <w:rPr>
          <w:bCs/>
          <w:color w:val="000000" w:themeColor="text1"/>
        </w:rPr>
      </w:pPr>
      <w:r w:rsidRPr="001D136F">
        <w:rPr>
          <w:color w:val="000000" w:themeColor="text1"/>
        </w:rPr>
        <w:t xml:space="preserve">[9] </w:t>
      </w:r>
      <w:proofErr w:type="spellStart"/>
      <w:r w:rsidRPr="001D136F">
        <w:rPr>
          <w:rFonts w:ascii="TimesNewRoman" w:hAnsi="TimesNewRoman" w:cs="TimesNewRoman"/>
          <w:color w:val="000000" w:themeColor="text1"/>
        </w:rPr>
        <w:t>Danhong</w:t>
      </w:r>
      <w:proofErr w:type="spellEnd"/>
      <w:r w:rsidRPr="001D136F">
        <w:rPr>
          <w:rFonts w:ascii="TimesNewRoman" w:hAnsi="TimesNewRoman" w:cs="TimesNewRoman"/>
          <w:color w:val="000000" w:themeColor="text1"/>
        </w:rPr>
        <w:t xml:space="preserve"> Chen, </w:t>
      </w:r>
      <w:proofErr w:type="spellStart"/>
      <w:r w:rsidRPr="001D136F">
        <w:rPr>
          <w:rFonts w:ascii="TimesNewRoman" w:hAnsi="TimesNewRoman" w:cs="TimesNewRoman"/>
          <w:color w:val="000000" w:themeColor="text1"/>
        </w:rPr>
        <w:t>Tianyu</w:t>
      </w:r>
      <w:proofErr w:type="spellEnd"/>
      <w:r w:rsidRPr="001D136F">
        <w:rPr>
          <w:rFonts w:ascii="TimesNewRoman" w:hAnsi="TimesNewRoman" w:cs="TimesNewRoman"/>
          <w:color w:val="000000" w:themeColor="text1"/>
        </w:rPr>
        <w:t xml:space="preserve"> Yi</w:t>
      </w:r>
      <w:r w:rsidRPr="001D136F">
        <w:rPr>
          <w:color w:val="000000" w:themeColor="text1"/>
        </w:rPr>
        <w:t>,”</w:t>
      </w:r>
      <w:r w:rsidRPr="001D136F">
        <w:rPr>
          <w:bCs/>
          <w:color w:val="000000" w:themeColor="text1"/>
        </w:rPr>
        <w:t xml:space="preserve"> Establishment and Operation of College Students Entrepreneurship Crowdfunding</w:t>
      </w:r>
    </w:p>
    <w:p w14:paraId="0CF04F4B" w14:textId="4948D1C0" w:rsidR="00370281" w:rsidRPr="001D136F" w:rsidRDefault="00370281" w:rsidP="00453D48">
      <w:pPr>
        <w:jc w:val="both"/>
        <w:rPr>
          <w:rFonts w:ascii="TimesNewRomanPSMT" w:hAnsi="TimesNewRomanPSMT" w:cs="TimesNewRomanPSMT"/>
          <w:color w:val="000000" w:themeColor="text1"/>
        </w:rPr>
      </w:pPr>
      <w:r w:rsidRPr="001D136F">
        <w:rPr>
          <w:bCs/>
          <w:color w:val="000000" w:themeColor="text1"/>
        </w:rPr>
        <w:t>Website Based on the Crowdfunding Mode”,</w:t>
      </w:r>
      <w:r w:rsidRPr="001D136F">
        <w:rPr>
          <w:rFonts w:ascii="TimesNewRomanPSMT" w:hAnsi="TimesNewRomanPSMT" w:cs="TimesNewRomanPSMT"/>
          <w:color w:val="000000" w:themeColor="text1"/>
        </w:rPr>
        <w:t xml:space="preserve"> 8th International Conference on Intelligent Human-Machine Systems and Cybernetics, 2016</w:t>
      </w:r>
    </w:p>
    <w:p w14:paraId="09A37F68" w14:textId="605B6549" w:rsidR="00370281" w:rsidRPr="001D136F" w:rsidRDefault="00370281" w:rsidP="00453D48">
      <w:pPr>
        <w:jc w:val="both"/>
        <w:rPr>
          <w:rFonts w:ascii="TimesNewRomanPSMT" w:hAnsi="TimesNewRomanPSMT" w:cs="TimesNewRomanPSMT"/>
          <w:color w:val="000000" w:themeColor="text1"/>
        </w:rPr>
      </w:pPr>
    </w:p>
    <w:p w14:paraId="2D499DAD" w14:textId="79345D84" w:rsidR="00370281" w:rsidRPr="001D136F" w:rsidRDefault="00370281" w:rsidP="00453D48">
      <w:pPr>
        <w:jc w:val="both"/>
        <w:rPr>
          <w:rFonts w:eastAsia="Arial"/>
          <w:color w:val="000000" w:themeColor="text1"/>
        </w:rPr>
      </w:pPr>
      <w:r w:rsidRPr="001D136F">
        <w:rPr>
          <w:rFonts w:ascii="TimesNewRomanPSMT" w:hAnsi="TimesNewRomanPSMT" w:cs="TimesNewRomanPSMT"/>
          <w:color w:val="000000" w:themeColor="text1"/>
        </w:rPr>
        <w:t xml:space="preserve">[10] </w:t>
      </w:r>
      <w:r w:rsidRPr="001D136F">
        <w:rPr>
          <w:rFonts w:eastAsia="Arial"/>
          <w:color w:val="000000" w:themeColor="text1"/>
        </w:rPr>
        <w:t xml:space="preserve">Lester Allan </w:t>
      </w:r>
      <w:proofErr w:type="spellStart"/>
      <w:r w:rsidRPr="001D136F">
        <w:rPr>
          <w:rFonts w:eastAsia="Arial"/>
          <w:color w:val="000000" w:themeColor="text1"/>
        </w:rPr>
        <w:t>Lasrado</w:t>
      </w:r>
      <w:proofErr w:type="spellEnd"/>
      <w:r w:rsidRPr="001D136F">
        <w:rPr>
          <w:rFonts w:eastAsia="Arial"/>
          <w:color w:val="000000" w:themeColor="text1"/>
        </w:rPr>
        <w:t xml:space="preserve">, Artur </w:t>
      </w:r>
      <w:proofErr w:type="spellStart"/>
      <w:r w:rsidRPr="001D136F">
        <w:rPr>
          <w:rFonts w:eastAsia="Arial"/>
          <w:color w:val="000000" w:themeColor="text1"/>
        </w:rPr>
        <w:t>Lugmayr</w:t>
      </w:r>
      <w:proofErr w:type="spellEnd"/>
      <w:r w:rsidRPr="001D136F">
        <w:rPr>
          <w:rFonts w:eastAsia="Arial"/>
          <w:color w:val="000000" w:themeColor="text1"/>
        </w:rPr>
        <w:t>, “Equity Crowdfunding- A Finnish Case Study”</w:t>
      </w:r>
      <w:r w:rsidR="00D13754" w:rsidRPr="001D136F">
        <w:rPr>
          <w:rFonts w:eastAsia="Arial"/>
          <w:color w:val="000000" w:themeColor="text1"/>
        </w:rPr>
        <w:t>, IEEE conference on Multimedia and Expo Workshops (ICMEW), 2014</w:t>
      </w:r>
    </w:p>
    <w:p w14:paraId="5CE059D6" w14:textId="77777777" w:rsidR="00D13754" w:rsidRPr="001D136F" w:rsidRDefault="00D13754" w:rsidP="00453D48">
      <w:pPr>
        <w:jc w:val="both"/>
        <w:rPr>
          <w:color w:val="000000" w:themeColor="text1"/>
        </w:rPr>
      </w:pPr>
    </w:p>
    <w:p w14:paraId="41642F39" w14:textId="08BDE375" w:rsidR="0037551B" w:rsidRPr="001D136F" w:rsidRDefault="00D13754" w:rsidP="00453D48">
      <w:pPr>
        <w:autoSpaceDE w:val="0"/>
        <w:autoSpaceDN w:val="0"/>
        <w:adjustRightInd w:val="0"/>
        <w:jc w:val="both"/>
        <w:rPr>
          <w:color w:val="000000" w:themeColor="text1"/>
        </w:rPr>
      </w:pPr>
      <w:r w:rsidRPr="001D136F">
        <w:rPr>
          <w:color w:val="000000" w:themeColor="text1"/>
          <w:spacing w:val="-1"/>
        </w:rPr>
        <w:t xml:space="preserve">[11] </w:t>
      </w:r>
      <w:r w:rsidRPr="001D136F">
        <w:rPr>
          <w:color w:val="000000" w:themeColor="text1"/>
        </w:rPr>
        <w:t xml:space="preserve">Liu </w:t>
      </w:r>
      <w:proofErr w:type="spellStart"/>
      <w:r w:rsidRPr="001D136F">
        <w:rPr>
          <w:color w:val="000000" w:themeColor="text1"/>
        </w:rPr>
        <w:t>Xuefeng</w:t>
      </w:r>
      <w:proofErr w:type="spellEnd"/>
      <w:r w:rsidRPr="001D136F">
        <w:rPr>
          <w:color w:val="000000" w:themeColor="text1"/>
        </w:rPr>
        <w:t>, Wang Zhao,” Using Crowdfunding in an Innovative Way: A Case</w:t>
      </w:r>
      <w:r w:rsidR="00BA0495" w:rsidRPr="001D136F">
        <w:rPr>
          <w:color w:val="000000" w:themeColor="text1"/>
        </w:rPr>
        <w:t xml:space="preserve"> </w:t>
      </w:r>
      <w:r w:rsidRPr="001D136F">
        <w:rPr>
          <w:color w:val="000000" w:themeColor="text1"/>
        </w:rPr>
        <w:t xml:space="preserve">Study from a Chinese Crowdfunding Platform”, </w:t>
      </w:r>
      <w:hyperlink r:id="rId19" w:history="1">
        <w:r w:rsidRPr="001D136F">
          <w:rPr>
            <w:rStyle w:val="Hyperlink"/>
            <w:color w:val="000000" w:themeColor="text1"/>
            <w:u w:val="none"/>
            <w:shd w:val="clear" w:color="auto" w:fill="FFFFFF"/>
          </w:rPr>
          <w:t>Portland International Conference on Management of Engineering and Technology </w:t>
        </w:r>
      </w:hyperlink>
      <w:r w:rsidR="00BA0495" w:rsidRPr="001D136F">
        <w:rPr>
          <w:color w:val="000000" w:themeColor="text1"/>
        </w:rPr>
        <w:t>, USA, IEEE, 2018</w:t>
      </w:r>
    </w:p>
    <w:p w14:paraId="77CBAABC" w14:textId="5B61E714" w:rsidR="00BA0495" w:rsidRPr="001D136F" w:rsidRDefault="00BA0495" w:rsidP="00453D48">
      <w:pPr>
        <w:autoSpaceDE w:val="0"/>
        <w:autoSpaceDN w:val="0"/>
        <w:adjustRightInd w:val="0"/>
        <w:jc w:val="both"/>
        <w:rPr>
          <w:color w:val="000000" w:themeColor="text1"/>
        </w:rPr>
      </w:pPr>
    </w:p>
    <w:p w14:paraId="55EAE2F9" w14:textId="2ED47BFB" w:rsidR="00BA0495" w:rsidRPr="001D136F" w:rsidRDefault="00BA0495" w:rsidP="00453D48">
      <w:pPr>
        <w:autoSpaceDE w:val="0"/>
        <w:autoSpaceDN w:val="0"/>
        <w:adjustRightInd w:val="0"/>
        <w:jc w:val="both"/>
        <w:rPr>
          <w:bCs/>
          <w:color w:val="000000" w:themeColor="text1"/>
        </w:rPr>
      </w:pPr>
      <w:r w:rsidRPr="001D136F">
        <w:rPr>
          <w:color w:val="000000" w:themeColor="text1"/>
        </w:rPr>
        <w:t xml:space="preserve">[12] </w:t>
      </w:r>
      <w:proofErr w:type="spellStart"/>
      <w:r w:rsidRPr="001D136F">
        <w:rPr>
          <w:color w:val="000000" w:themeColor="text1"/>
        </w:rPr>
        <w:t>Rafat</w:t>
      </w:r>
      <w:proofErr w:type="spellEnd"/>
      <w:r w:rsidRPr="001D136F">
        <w:rPr>
          <w:color w:val="000000" w:themeColor="text1"/>
        </w:rPr>
        <w:t xml:space="preserve"> M. </w:t>
      </w:r>
      <w:proofErr w:type="spellStart"/>
      <w:r w:rsidRPr="001D136F">
        <w:rPr>
          <w:color w:val="000000" w:themeColor="text1"/>
        </w:rPr>
        <w:t>Abushaban</w:t>
      </w:r>
      <w:proofErr w:type="spellEnd"/>
      <w:r w:rsidRPr="001D136F">
        <w:rPr>
          <w:color w:val="000000" w:themeColor="text1"/>
        </w:rPr>
        <w:t>, “</w:t>
      </w:r>
      <w:r w:rsidRPr="001D136F">
        <w:rPr>
          <w:bCs/>
          <w:color w:val="000000" w:themeColor="text1"/>
        </w:rPr>
        <w:t>Crowdfunding as a Catapult for Innovation in the</w:t>
      </w:r>
      <w:r w:rsidR="00E41A63" w:rsidRPr="001D136F">
        <w:rPr>
          <w:bCs/>
          <w:color w:val="000000" w:themeColor="text1"/>
        </w:rPr>
        <w:t xml:space="preserve"> </w:t>
      </w:r>
      <w:r w:rsidRPr="001D136F">
        <w:rPr>
          <w:bCs/>
          <w:color w:val="000000" w:themeColor="text1"/>
        </w:rPr>
        <w:t>Middle East: Obstacles and Possibilities”,</w:t>
      </w:r>
      <w:r w:rsidR="00722A33" w:rsidRPr="001D136F">
        <w:rPr>
          <w:bCs/>
          <w:color w:val="000000" w:themeColor="text1"/>
        </w:rPr>
        <w:t xml:space="preserve"> </w:t>
      </w:r>
      <w:r w:rsidRPr="001D136F">
        <w:rPr>
          <w:bCs/>
          <w:color w:val="000000" w:themeColor="text1"/>
        </w:rPr>
        <w:t>IEEE Global Humanitarian Technology Conference (GHTC), pp. 433-440, 2014</w:t>
      </w:r>
    </w:p>
    <w:p w14:paraId="28A51E9B" w14:textId="6193F2A7" w:rsidR="001B5000" w:rsidRPr="001D136F" w:rsidRDefault="001B5000" w:rsidP="00453D48">
      <w:pPr>
        <w:autoSpaceDE w:val="0"/>
        <w:autoSpaceDN w:val="0"/>
        <w:adjustRightInd w:val="0"/>
        <w:jc w:val="both"/>
        <w:rPr>
          <w:bCs/>
          <w:color w:val="000000" w:themeColor="text1"/>
        </w:rPr>
      </w:pPr>
    </w:p>
    <w:p w14:paraId="152405E2" w14:textId="727BF1BC" w:rsidR="00F32012" w:rsidRPr="00700AD0" w:rsidRDefault="001B5000" w:rsidP="00453D48">
      <w:pPr>
        <w:autoSpaceDE w:val="0"/>
        <w:autoSpaceDN w:val="0"/>
        <w:adjustRightInd w:val="0"/>
        <w:jc w:val="both"/>
        <w:rPr>
          <w:color w:val="000000" w:themeColor="text1"/>
        </w:rPr>
      </w:pPr>
      <w:r w:rsidRPr="001D136F">
        <w:rPr>
          <w:color w:val="000000" w:themeColor="text1"/>
        </w:rPr>
        <w:lastRenderedPageBreak/>
        <w:t xml:space="preserve">[13] </w:t>
      </w:r>
      <w:proofErr w:type="spellStart"/>
      <w:r w:rsidRPr="001D136F">
        <w:rPr>
          <w:color w:val="000000" w:themeColor="text1"/>
        </w:rPr>
        <w:t>Meilin</w:t>
      </w:r>
      <w:proofErr w:type="spellEnd"/>
      <w:r w:rsidRPr="001D136F">
        <w:rPr>
          <w:color w:val="000000" w:themeColor="text1"/>
        </w:rPr>
        <w:t xml:space="preserve"> Shi, Lei Guan,” An Empirical Study of Crowdfunding Campaigns: Evidence From Jing Dong Crowdfunding Platform”, </w:t>
      </w:r>
      <w:hyperlink r:id="rId20" w:history="1">
        <w:r w:rsidRPr="001D136F">
          <w:rPr>
            <w:rStyle w:val="Hyperlink"/>
            <w:color w:val="000000" w:themeColor="text1"/>
            <w:u w:val="none"/>
            <w:shd w:val="clear" w:color="auto" w:fill="FFFFFF"/>
          </w:rPr>
          <w:t>13th International Conference on Service Systems and Service Management (ICSSSM)</w:t>
        </w:r>
      </w:hyperlink>
      <w:r w:rsidRPr="001D136F">
        <w:rPr>
          <w:color w:val="000000" w:themeColor="text1"/>
        </w:rPr>
        <w:t>, IEEE, pp.1-5, 2016</w:t>
      </w:r>
    </w:p>
    <w:p w14:paraId="1CF1B9A2" w14:textId="77777777" w:rsidR="00722A33" w:rsidRPr="001D136F" w:rsidRDefault="00722A33" w:rsidP="00453D48">
      <w:pPr>
        <w:autoSpaceDE w:val="0"/>
        <w:autoSpaceDN w:val="0"/>
        <w:adjustRightInd w:val="0"/>
        <w:jc w:val="both"/>
        <w:rPr>
          <w:color w:val="000000" w:themeColor="text1"/>
        </w:rPr>
      </w:pPr>
    </w:p>
    <w:p w14:paraId="7DC212D9" w14:textId="374F44CA" w:rsidR="00BA0495" w:rsidRPr="001D136F" w:rsidRDefault="00BA0495" w:rsidP="00B06271">
      <w:pPr>
        <w:autoSpaceDE w:val="0"/>
        <w:autoSpaceDN w:val="0"/>
        <w:adjustRightInd w:val="0"/>
        <w:jc w:val="both"/>
        <w:rPr>
          <w:bCs/>
          <w:color w:val="000000" w:themeColor="text1"/>
        </w:rPr>
      </w:pPr>
      <w:r w:rsidRPr="001D136F">
        <w:rPr>
          <w:color w:val="000000" w:themeColor="text1"/>
        </w:rPr>
        <w:t>[1</w:t>
      </w:r>
      <w:r w:rsidR="00F61944" w:rsidRPr="001D136F">
        <w:rPr>
          <w:color w:val="000000" w:themeColor="text1"/>
        </w:rPr>
        <w:t>4</w:t>
      </w:r>
      <w:r w:rsidRPr="001D136F">
        <w:rPr>
          <w:color w:val="000000" w:themeColor="text1"/>
        </w:rPr>
        <w:t>]</w:t>
      </w:r>
      <w:r w:rsidR="00F61944" w:rsidRPr="001D136F">
        <w:rPr>
          <w:color w:val="000000" w:themeColor="text1"/>
        </w:rPr>
        <w:t xml:space="preserve"> </w:t>
      </w:r>
      <w:proofErr w:type="spellStart"/>
      <w:r w:rsidR="00F61944" w:rsidRPr="001D136F">
        <w:rPr>
          <w:color w:val="000000" w:themeColor="text1"/>
        </w:rPr>
        <w:t>Zhanyang</w:t>
      </w:r>
      <w:proofErr w:type="spellEnd"/>
      <w:r w:rsidR="00F61944" w:rsidRPr="001D136F">
        <w:rPr>
          <w:color w:val="000000" w:themeColor="text1"/>
        </w:rPr>
        <w:t xml:space="preserve"> Song, </w:t>
      </w:r>
      <w:proofErr w:type="spellStart"/>
      <w:r w:rsidR="00F61944" w:rsidRPr="001D136F">
        <w:rPr>
          <w:color w:val="000000" w:themeColor="text1"/>
        </w:rPr>
        <w:t>Danhong</w:t>
      </w:r>
      <w:proofErr w:type="spellEnd"/>
      <w:r w:rsidR="00F61944" w:rsidRPr="001D136F">
        <w:rPr>
          <w:color w:val="000000" w:themeColor="text1"/>
        </w:rPr>
        <w:t xml:space="preserve"> Chen, </w:t>
      </w:r>
      <w:proofErr w:type="spellStart"/>
      <w:r w:rsidR="00F61944" w:rsidRPr="001D136F">
        <w:rPr>
          <w:color w:val="000000" w:themeColor="text1"/>
        </w:rPr>
        <w:t>Tianyu</w:t>
      </w:r>
      <w:proofErr w:type="spellEnd"/>
      <w:r w:rsidR="00F61944" w:rsidRPr="001D136F">
        <w:rPr>
          <w:color w:val="000000" w:themeColor="text1"/>
        </w:rPr>
        <w:t xml:space="preserve"> Yi,”</w:t>
      </w:r>
      <w:r w:rsidR="00F61944" w:rsidRPr="001D136F">
        <w:rPr>
          <w:bCs/>
          <w:color w:val="000000" w:themeColor="text1"/>
        </w:rPr>
        <w:t xml:space="preserve"> The</w:t>
      </w:r>
      <w:r w:rsidR="00722A33" w:rsidRPr="001D136F">
        <w:rPr>
          <w:bCs/>
          <w:color w:val="000000" w:themeColor="text1"/>
        </w:rPr>
        <w:t xml:space="preserve"> </w:t>
      </w:r>
      <w:r w:rsidR="00F61944" w:rsidRPr="001D136F">
        <w:rPr>
          <w:bCs/>
          <w:color w:val="000000" w:themeColor="text1"/>
        </w:rPr>
        <w:t>Research</w:t>
      </w:r>
      <w:r w:rsidR="00722A33" w:rsidRPr="001D136F">
        <w:rPr>
          <w:bCs/>
          <w:color w:val="000000" w:themeColor="text1"/>
        </w:rPr>
        <w:t xml:space="preserve"> </w:t>
      </w:r>
      <w:r w:rsidR="00F61944" w:rsidRPr="001D136F">
        <w:rPr>
          <w:bCs/>
          <w:color w:val="000000" w:themeColor="text1"/>
        </w:rPr>
        <w:t>on</w:t>
      </w:r>
      <w:r w:rsidR="00722A33" w:rsidRPr="001D136F">
        <w:rPr>
          <w:bCs/>
          <w:color w:val="000000" w:themeColor="text1"/>
        </w:rPr>
        <w:t xml:space="preserve"> </w:t>
      </w:r>
      <w:r w:rsidR="00F61944" w:rsidRPr="001D136F">
        <w:rPr>
          <w:bCs/>
          <w:color w:val="000000" w:themeColor="text1"/>
        </w:rPr>
        <w:t>Construction</w:t>
      </w:r>
      <w:r w:rsidR="00722A33" w:rsidRPr="001D136F">
        <w:rPr>
          <w:bCs/>
          <w:color w:val="000000" w:themeColor="text1"/>
        </w:rPr>
        <w:t xml:space="preserve"> </w:t>
      </w:r>
      <w:r w:rsidR="00F61944" w:rsidRPr="001D136F">
        <w:rPr>
          <w:bCs/>
          <w:color w:val="000000" w:themeColor="text1"/>
        </w:rPr>
        <w:t>and</w:t>
      </w:r>
      <w:r w:rsidR="00722A33" w:rsidRPr="001D136F">
        <w:rPr>
          <w:bCs/>
          <w:color w:val="000000" w:themeColor="text1"/>
        </w:rPr>
        <w:t xml:space="preserve"> </w:t>
      </w:r>
      <w:r w:rsidR="00F61944" w:rsidRPr="001D136F">
        <w:rPr>
          <w:bCs/>
          <w:color w:val="000000" w:themeColor="text1"/>
        </w:rPr>
        <w:t>Application</w:t>
      </w:r>
      <w:r w:rsidR="00722A33" w:rsidRPr="001D136F">
        <w:rPr>
          <w:bCs/>
          <w:color w:val="000000" w:themeColor="text1"/>
        </w:rPr>
        <w:t xml:space="preserve"> </w:t>
      </w:r>
      <w:r w:rsidR="00F61944" w:rsidRPr="001D136F">
        <w:rPr>
          <w:bCs/>
          <w:color w:val="000000" w:themeColor="text1"/>
        </w:rPr>
        <w:t>of</w:t>
      </w:r>
      <w:r w:rsidR="00722A33" w:rsidRPr="001D136F">
        <w:rPr>
          <w:bCs/>
          <w:color w:val="000000" w:themeColor="text1"/>
        </w:rPr>
        <w:t xml:space="preserve"> </w:t>
      </w:r>
      <w:r w:rsidR="00F61944" w:rsidRPr="001D136F">
        <w:rPr>
          <w:bCs/>
          <w:color w:val="000000" w:themeColor="text1"/>
        </w:rPr>
        <w:t>College</w:t>
      </w:r>
      <w:r w:rsidR="00722A33" w:rsidRPr="001D136F">
        <w:rPr>
          <w:bCs/>
          <w:color w:val="000000" w:themeColor="text1"/>
        </w:rPr>
        <w:t xml:space="preserve"> </w:t>
      </w:r>
      <w:r w:rsidR="00F61944" w:rsidRPr="001D136F">
        <w:rPr>
          <w:bCs/>
          <w:color w:val="000000" w:themeColor="text1"/>
        </w:rPr>
        <w:t>Students</w:t>
      </w:r>
      <w:r w:rsidR="00722A33" w:rsidRPr="001D136F">
        <w:rPr>
          <w:bCs/>
          <w:color w:val="000000" w:themeColor="text1"/>
        </w:rPr>
        <w:t xml:space="preserve"> </w:t>
      </w:r>
      <w:r w:rsidR="00F61944" w:rsidRPr="001D136F">
        <w:rPr>
          <w:bCs/>
          <w:color w:val="000000" w:themeColor="text1"/>
        </w:rPr>
        <w:t>Entrepreneurship</w:t>
      </w:r>
      <w:r w:rsidR="00722A33" w:rsidRPr="001D136F">
        <w:rPr>
          <w:bCs/>
          <w:color w:val="000000" w:themeColor="text1"/>
        </w:rPr>
        <w:t xml:space="preserve"> </w:t>
      </w:r>
      <w:r w:rsidR="00F61944" w:rsidRPr="001D136F">
        <w:rPr>
          <w:bCs/>
          <w:color w:val="000000" w:themeColor="text1"/>
        </w:rPr>
        <w:t>Crowdfunding</w:t>
      </w:r>
      <w:r w:rsidR="00722A33" w:rsidRPr="001D136F">
        <w:rPr>
          <w:bCs/>
          <w:color w:val="000000" w:themeColor="text1"/>
        </w:rPr>
        <w:t xml:space="preserve"> </w:t>
      </w:r>
      <w:r w:rsidR="00F61944" w:rsidRPr="001D136F">
        <w:rPr>
          <w:bCs/>
          <w:color w:val="000000" w:themeColor="text1"/>
        </w:rPr>
        <w:t xml:space="preserve">Platform”, </w:t>
      </w:r>
      <w:hyperlink r:id="rId21" w:history="1">
        <w:r w:rsidR="00F61944" w:rsidRPr="001D136F">
          <w:rPr>
            <w:rStyle w:val="Hyperlink"/>
            <w:color w:val="000000" w:themeColor="text1"/>
            <w:u w:val="none"/>
            <w:shd w:val="clear" w:color="auto" w:fill="FFFFFF"/>
          </w:rPr>
          <w:t>2016 Chinese Control and Decision Conference (CCDC)</w:t>
        </w:r>
      </w:hyperlink>
      <w:r w:rsidR="00F61944" w:rsidRPr="001D136F">
        <w:rPr>
          <w:color w:val="000000" w:themeColor="text1"/>
        </w:rPr>
        <w:t>, IEEE, pp.4483-4486, 2016</w:t>
      </w:r>
    </w:p>
    <w:p w14:paraId="67FDA41C" w14:textId="088DC242" w:rsidR="00F61944" w:rsidRPr="001D136F" w:rsidRDefault="00F61944" w:rsidP="00453D48">
      <w:pPr>
        <w:autoSpaceDE w:val="0"/>
        <w:autoSpaceDN w:val="0"/>
        <w:adjustRightInd w:val="0"/>
        <w:jc w:val="both"/>
        <w:rPr>
          <w:color w:val="000000" w:themeColor="text1"/>
        </w:rPr>
      </w:pPr>
    </w:p>
    <w:p w14:paraId="416209A9" w14:textId="5C76A160" w:rsidR="00F61944" w:rsidRPr="001D136F" w:rsidRDefault="00F61944" w:rsidP="00453D48">
      <w:pPr>
        <w:autoSpaceDE w:val="0"/>
        <w:autoSpaceDN w:val="0"/>
        <w:adjustRightInd w:val="0"/>
        <w:jc w:val="both"/>
        <w:rPr>
          <w:color w:val="000000" w:themeColor="text1"/>
        </w:rPr>
      </w:pPr>
      <w:r w:rsidRPr="001D136F">
        <w:rPr>
          <w:color w:val="000000" w:themeColor="text1"/>
        </w:rPr>
        <w:t xml:space="preserve">[15] </w:t>
      </w:r>
      <w:proofErr w:type="spellStart"/>
      <w:r w:rsidRPr="001D136F">
        <w:rPr>
          <w:color w:val="000000" w:themeColor="text1"/>
        </w:rPr>
        <w:t>Yusan</w:t>
      </w:r>
      <w:proofErr w:type="spellEnd"/>
      <w:r w:rsidRPr="001D136F">
        <w:rPr>
          <w:color w:val="000000" w:themeColor="text1"/>
        </w:rPr>
        <w:t xml:space="preserve"> Lin, Wang-</w:t>
      </w:r>
      <w:proofErr w:type="spellStart"/>
      <w:r w:rsidRPr="001D136F">
        <w:rPr>
          <w:color w:val="000000" w:themeColor="text1"/>
        </w:rPr>
        <w:t>Chien</w:t>
      </w:r>
      <w:proofErr w:type="spellEnd"/>
      <w:r w:rsidRPr="001D136F">
        <w:rPr>
          <w:color w:val="000000" w:themeColor="text1"/>
        </w:rPr>
        <w:t xml:space="preserve"> Lee, “Analysis of Rewards on Reward-Based</w:t>
      </w:r>
      <w:r w:rsidR="00E41A63" w:rsidRPr="001D136F">
        <w:rPr>
          <w:color w:val="000000" w:themeColor="text1"/>
        </w:rPr>
        <w:t xml:space="preserve"> </w:t>
      </w:r>
      <w:r w:rsidRPr="001D136F">
        <w:rPr>
          <w:color w:val="000000" w:themeColor="text1"/>
        </w:rPr>
        <w:t xml:space="preserve">Crowdfunding Platforms”, </w:t>
      </w:r>
      <w:hyperlink r:id="rId22" w:history="1">
        <w:r w:rsidRPr="001D136F">
          <w:rPr>
            <w:rStyle w:val="Hyperlink"/>
            <w:color w:val="000000" w:themeColor="text1"/>
            <w:u w:val="none"/>
            <w:shd w:val="clear" w:color="auto" w:fill="FFFFFF"/>
          </w:rPr>
          <w:t>2016 IEEE/ACM International Conference on Advances in Social Networks</w:t>
        </w:r>
        <w:r w:rsidR="00E41A63" w:rsidRPr="001D136F">
          <w:rPr>
            <w:rStyle w:val="Hyperlink"/>
            <w:color w:val="000000" w:themeColor="text1"/>
            <w:u w:val="none"/>
            <w:shd w:val="clear" w:color="auto" w:fill="FFFFFF"/>
          </w:rPr>
          <w:t xml:space="preserve"> Analysis</w:t>
        </w:r>
        <w:r w:rsidRPr="001D136F">
          <w:rPr>
            <w:rStyle w:val="Hyperlink"/>
            <w:color w:val="000000" w:themeColor="text1"/>
            <w:u w:val="none"/>
            <w:shd w:val="clear" w:color="auto" w:fill="FFFFFF"/>
          </w:rPr>
          <w:t> and Mining (ASONAM)</w:t>
        </w:r>
      </w:hyperlink>
      <w:r w:rsidRPr="001D136F">
        <w:rPr>
          <w:color w:val="000000" w:themeColor="text1"/>
        </w:rPr>
        <w:t>, pp.501-504, 2016</w:t>
      </w:r>
    </w:p>
    <w:p w14:paraId="455A43E4" w14:textId="77777777" w:rsidR="003A33C7" w:rsidRPr="001D136F" w:rsidRDefault="003A33C7" w:rsidP="00453D48">
      <w:pPr>
        <w:autoSpaceDE w:val="0"/>
        <w:autoSpaceDN w:val="0"/>
        <w:adjustRightInd w:val="0"/>
        <w:jc w:val="both"/>
        <w:rPr>
          <w:color w:val="000000" w:themeColor="text1"/>
        </w:rPr>
      </w:pPr>
    </w:p>
    <w:p w14:paraId="70598E2A" w14:textId="474A2AAB" w:rsidR="00F61944" w:rsidRPr="001D136F" w:rsidRDefault="003A33C7" w:rsidP="00453D48">
      <w:pPr>
        <w:autoSpaceDE w:val="0"/>
        <w:autoSpaceDN w:val="0"/>
        <w:adjustRightInd w:val="0"/>
        <w:jc w:val="both"/>
        <w:rPr>
          <w:bCs/>
          <w:color w:val="000000" w:themeColor="text1"/>
        </w:rPr>
      </w:pPr>
      <w:r w:rsidRPr="001D136F">
        <w:rPr>
          <w:color w:val="000000" w:themeColor="text1"/>
        </w:rPr>
        <w:t xml:space="preserve">[16] Kevin Chen, Brock Jones, Isaac Kim, Brooklyn </w:t>
      </w:r>
      <w:proofErr w:type="spellStart"/>
      <w:r w:rsidRPr="001D136F">
        <w:rPr>
          <w:color w:val="000000" w:themeColor="text1"/>
        </w:rPr>
        <w:t>Schlamp</w:t>
      </w:r>
      <w:proofErr w:type="spellEnd"/>
      <w:r w:rsidRPr="001D136F">
        <w:rPr>
          <w:color w:val="000000" w:themeColor="text1"/>
        </w:rPr>
        <w:t>, “</w:t>
      </w:r>
      <w:proofErr w:type="spellStart"/>
      <w:r w:rsidRPr="001D136F">
        <w:rPr>
          <w:bCs/>
          <w:color w:val="000000" w:themeColor="text1"/>
        </w:rPr>
        <w:t>KickPredict</w:t>
      </w:r>
      <w:proofErr w:type="spellEnd"/>
      <w:r w:rsidRPr="001D136F">
        <w:rPr>
          <w:bCs/>
          <w:color w:val="000000" w:themeColor="text1"/>
        </w:rPr>
        <w:t>: Predicting Kickstarter Success”,</w:t>
      </w:r>
      <w:r w:rsidR="00E41A63" w:rsidRPr="001D136F">
        <w:rPr>
          <w:bCs/>
          <w:color w:val="000000" w:themeColor="text1"/>
        </w:rPr>
        <w:t xml:space="preserve"> </w:t>
      </w:r>
      <w:r w:rsidRPr="001D136F">
        <w:rPr>
          <w:bCs/>
          <w:color w:val="000000" w:themeColor="text1"/>
        </w:rPr>
        <w:t>2016</w:t>
      </w:r>
    </w:p>
    <w:p w14:paraId="6C0087AB" w14:textId="77777777" w:rsidR="00E41A63" w:rsidRPr="001D136F" w:rsidRDefault="00E41A63" w:rsidP="00453D48">
      <w:pPr>
        <w:autoSpaceDE w:val="0"/>
        <w:autoSpaceDN w:val="0"/>
        <w:adjustRightInd w:val="0"/>
        <w:jc w:val="both"/>
        <w:rPr>
          <w:bCs/>
          <w:color w:val="000000" w:themeColor="text1"/>
        </w:rPr>
      </w:pPr>
    </w:p>
    <w:p w14:paraId="2718E164" w14:textId="77777777" w:rsidR="003A33C7" w:rsidRPr="001D136F" w:rsidRDefault="003A33C7" w:rsidP="00453D48">
      <w:pPr>
        <w:autoSpaceDE w:val="0"/>
        <w:autoSpaceDN w:val="0"/>
        <w:adjustRightInd w:val="0"/>
        <w:jc w:val="both"/>
        <w:rPr>
          <w:color w:val="000000" w:themeColor="text1"/>
        </w:rPr>
      </w:pPr>
      <w:r w:rsidRPr="001D136F">
        <w:rPr>
          <w:bCs/>
          <w:color w:val="000000" w:themeColor="text1"/>
        </w:rPr>
        <w:t xml:space="preserve">[17] </w:t>
      </w:r>
      <w:proofErr w:type="spellStart"/>
      <w:r w:rsidRPr="001D136F">
        <w:rPr>
          <w:bCs/>
          <w:color w:val="000000" w:themeColor="text1"/>
        </w:rPr>
        <w:t>Zhiyuan</w:t>
      </w:r>
      <w:proofErr w:type="spellEnd"/>
      <w:r w:rsidRPr="001D136F">
        <w:rPr>
          <w:bCs/>
          <w:color w:val="000000" w:themeColor="text1"/>
        </w:rPr>
        <w:t xml:space="preserve"> Tian, Lei Guan, </w:t>
      </w:r>
      <w:proofErr w:type="spellStart"/>
      <w:r w:rsidRPr="001D136F">
        <w:rPr>
          <w:bCs/>
          <w:color w:val="000000" w:themeColor="text1"/>
        </w:rPr>
        <w:t>Meilinshi</w:t>
      </w:r>
      <w:proofErr w:type="spellEnd"/>
      <w:r w:rsidRPr="001D136F">
        <w:rPr>
          <w:bCs/>
          <w:color w:val="000000" w:themeColor="text1"/>
        </w:rPr>
        <w:t>, “</w:t>
      </w:r>
      <w:r w:rsidRPr="001D136F">
        <w:rPr>
          <w:color w:val="000000" w:themeColor="text1"/>
        </w:rPr>
        <w:t>The Key Factors of Successful Internet Crowdfunding</w:t>
      </w:r>
    </w:p>
    <w:p w14:paraId="008B8C47" w14:textId="77777777" w:rsidR="003A33C7" w:rsidRPr="001D136F" w:rsidRDefault="003A33C7" w:rsidP="00453D48">
      <w:pPr>
        <w:autoSpaceDE w:val="0"/>
        <w:autoSpaceDN w:val="0"/>
        <w:adjustRightInd w:val="0"/>
        <w:jc w:val="both"/>
        <w:rPr>
          <w:color w:val="000000" w:themeColor="text1"/>
        </w:rPr>
      </w:pPr>
      <w:r w:rsidRPr="001D136F">
        <w:rPr>
          <w:color w:val="000000" w:themeColor="text1"/>
        </w:rPr>
        <w:t>Projects – An Empirical Study Based on Different</w:t>
      </w:r>
    </w:p>
    <w:p w14:paraId="7B389784" w14:textId="77777777" w:rsidR="003A33C7" w:rsidRPr="001D136F" w:rsidRDefault="003A33C7" w:rsidP="00453D48">
      <w:pPr>
        <w:autoSpaceDE w:val="0"/>
        <w:autoSpaceDN w:val="0"/>
        <w:adjustRightInd w:val="0"/>
        <w:jc w:val="both"/>
        <w:rPr>
          <w:color w:val="000000" w:themeColor="text1"/>
        </w:rPr>
      </w:pPr>
      <w:r w:rsidRPr="001D136F">
        <w:rPr>
          <w:color w:val="000000" w:themeColor="text1"/>
        </w:rPr>
        <w:t>Platforms”, 2017</w:t>
      </w:r>
    </w:p>
    <w:p w14:paraId="6CE616F3" w14:textId="77777777" w:rsidR="00C72372" w:rsidRPr="001D136F" w:rsidRDefault="00C72372" w:rsidP="00453D48">
      <w:pPr>
        <w:autoSpaceDE w:val="0"/>
        <w:autoSpaceDN w:val="0"/>
        <w:adjustRightInd w:val="0"/>
        <w:jc w:val="both"/>
        <w:rPr>
          <w:color w:val="000000" w:themeColor="text1"/>
        </w:rPr>
      </w:pPr>
    </w:p>
    <w:p w14:paraId="677D07D7" w14:textId="3C2E1742" w:rsidR="003A33C7" w:rsidRPr="001D136F" w:rsidRDefault="00C72372" w:rsidP="00453D48">
      <w:pPr>
        <w:autoSpaceDE w:val="0"/>
        <w:autoSpaceDN w:val="0"/>
        <w:adjustRightInd w:val="0"/>
        <w:jc w:val="both"/>
        <w:rPr>
          <w:bCs/>
          <w:iCs/>
          <w:color w:val="000000" w:themeColor="text1"/>
        </w:rPr>
      </w:pPr>
      <w:r w:rsidRPr="001D136F">
        <w:rPr>
          <w:color w:val="000000" w:themeColor="text1"/>
        </w:rPr>
        <w:t xml:space="preserve">[18] Francisco Ferreira, </w:t>
      </w:r>
      <w:r w:rsidR="00D37D7C" w:rsidRPr="001D136F">
        <w:rPr>
          <w:color w:val="000000" w:themeColor="text1"/>
        </w:rPr>
        <w:t>Leandro Pereira,”</w:t>
      </w:r>
      <w:r w:rsidR="00D37D7C" w:rsidRPr="001D136F">
        <w:rPr>
          <w:bCs/>
          <w:iCs/>
          <w:color w:val="000000" w:themeColor="text1"/>
        </w:rPr>
        <w:t xml:space="preserve"> Success factors in a reward and</w:t>
      </w:r>
      <w:r w:rsidR="00E41A63" w:rsidRPr="001D136F">
        <w:rPr>
          <w:bCs/>
          <w:iCs/>
          <w:color w:val="000000" w:themeColor="text1"/>
        </w:rPr>
        <w:t xml:space="preserve"> </w:t>
      </w:r>
      <w:r w:rsidR="00D37D7C" w:rsidRPr="001D136F">
        <w:rPr>
          <w:bCs/>
          <w:iCs/>
          <w:color w:val="000000" w:themeColor="text1"/>
        </w:rPr>
        <w:t>equity based crowdfunding campaign</w:t>
      </w:r>
      <w:r w:rsidR="00D37D7C" w:rsidRPr="001D136F">
        <w:rPr>
          <w:color w:val="000000" w:themeColor="text1"/>
        </w:rPr>
        <w:t xml:space="preserve">”, </w:t>
      </w:r>
      <w:hyperlink r:id="rId23" w:history="1">
        <w:r w:rsidR="00D37D7C" w:rsidRPr="001D136F">
          <w:rPr>
            <w:rStyle w:val="Hyperlink"/>
            <w:color w:val="000000" w:themeColor="text1"/>
            <w:u w:val="none"/>
            <w:shd w:val="clear" w:color="auto" w:fill="FFFFFF"/>
          </w:rPr>
          <w:t>IEEE International Conference on Engineering, Technology and Innovation (ICE/ITMC)</w:t>
        </w:r>
      </w:hyperlink>
      <w:r w:rsidR="00D37D7C" w:rsidRPr="001D136F">
        <w:rPr>
          <w:color w:val="000000" w:themeColor="text1"/>
        </w:rPr>
        <w:t>, 2018</w:t>
      </w:r>
      <w:r w:rsidR="003A33C7" w:rsidRPr="001D136F">
        <w:rPr>
          <w:bCs/>
          <w:color w:val="000000" w:themeColor="text1"/>
        </w:rPr>
        <w:t xml:space="preserve"> </w:t>
      </w:r>
    </w:p>
    <w:p w14:paraId="73058425" w14:textId="35AB6173" w:rsidR="00D37D7C" w:rsidRPr="001D136F" w:rsidRDefault="00D37D7C" w:rsidP="00453D48">
      <w:pPr>
        <w:autoSpaceDE w:val="0"/>
        <w:autoSpaceDN w:val="0"/>
        <w:adjustRightInd w:val="0"/>
        <w:jc w:val="both"/>
        <w:rPr>
          <w:bCs/>
          <w:color w:val="000000" w:themeColor="text1"/>
        </w:rPr>
      </w:pPr>
    </w:p>
    <w:p w14:paraId="7F12EC89" w14:textId="77777777" w:rsidR="00D37D7C" w:rsidRPr="001D136F" w:rsidRDefault="00D37D7C" w:rsidP="00453D48">
      <w:pPr>
        <w:autoSpaceDE w:val="0"/>
        <w:autoSpaceDN w:val="0"/>
        <w:adjustRightInd w:val="0"/>
        <w:jc w:val="both"/>
        <w:rPr>
          <w:bCs/>
          <w:iCs/>
          <w:color w:val="000000" w:themeColor="text1"/>
        </w:rPr>
      </w:pPr>
      <w:r w:rsidRPr="001D136F">
        <w:rPr>
          <w:bCs/>
          <w:color w:val="000000" w:themeColor="text1"/>
        </w:rPr>
        <w:t xml:space="preserve">[19] </w:t>
      </w:r>
      <w:r w:rsidRPr="001D136F">
        <w:rPr>
          <w:color w:val="000000" w:themeColor="text1"/>
        </w:rPr>
        <w:t xml:space="preserve">Peng Du1, Lei Xu1, </w:t>
      </w:r>
      <w:proofErr w:type="spellStart"/>
      <w:r w:rsidRPr="001D136F">
        <w:rPr>
          <w:color w:val="000000" w:themeColor="text1"/>
        </w:rPr>
        <w:t>Xiaojiao</w:t>
      </w:r>
      <w:proofErr w:type="spellEnd"/>
      <w:r w:rsidRPr="001D136F">
        <w:rPr>
          <w:color w:val="000000" w:themeColor="text1"/>
        </w:rPr>
        <w:t xml:space="preserve"> Qiao1, </w:t>
      </w:r>
      <w:proofErr w:type="spellStart"/>
      <w:r w:rsidRPr="001D136F">
        <w:rPr>
          <w:color w:val="000000" w:themeColor="text1"/>
        </w:rPr>
        <w:t>Haobo</w:t>
      </w:r>
      <w:proofErr w:type="spellEnd"/>
      <w:r w:rsidRPr="001D136F">
        <w:rPr>
          <w:color w:val="000000" w:themeColor="text1"/>
        </w:rPr>
        <w:t xml:space="preserve"> Li1, </w:t>
      </w:r>
      <w:proofErr w:type="spellStart"/>
      <w:r w:rsidRPr="001D136F">
        <w:rPr>
          <w:color w:val="000000" w:themeColor="text1"/>
        </w:rPr>
        <w:t>Dahui</w:t>
      </w:r>
      <w:proofErr w:type="spellEnd"/>
      <w:r w:rsidRPr="001D136F">
        <w:rPr>
          <w:color w:val="000000" w:themeColor="text1"/>
        </w:rPr>
        <w:t xml:space="preserve"> Li, “</w:t>
      </w:r>
      <w:r w:rsidRPr="001D136F">
        <w:rPr>
          <w:bCs/>
          <w:iCs/>
          <w:color w:val="000000" w:themeColor="text1"/>
        </w:rPr>
        <w:t>Post-crowdfunding in Reward-based Crowdfunding</w:t>
      </w:r>
    </w:p>
    <w:p w14:paraId="0AC642BC" w14:textId="164C3580" w:rsidR="00D37D7C" w:rsidRPr="001D136F" w:rsidRDefault="00D37D7C" w:rsidP="00453D48">
      <w:pPr>
        <w:autoSpaceDE w:val="0"/>
        <w:autoSpaceDN w:val="0"/>
        <w:adjustRightInd w:val="0"/>
        <w:jc w:val="both"/>
        <w:rPr>
          <w:color w:val="000000" w:themeColor="text1"/>
        </w:rPr>
      </w:pPr>
      <w:r w:rsidRPr="001D136F">
        <w:rPr>
          <w:bCs/>
          <w:iCs/>
          <w:color w:val="000000" w:themeColor="text1"/>
        </w:rPr>
        <w:t>with Strategic Purchasing Consideration</w:t>
      </w:r>
      <w:r w:rsidRPr="001D136F">
        <w:rPr>
          <w:color w:val="000000" w:themeColor="text1"/>
        </w:rPr>
        <w:t xml:space="preserve">”, </w:t>
      </w:r>
      <w:hyperlink r:id="rId24" w:history="1">
        <w:r w:rsidRPr="001D136F">
          <w:rPr>
            <w:rStyle w:val="Hyperlink"/>
            <w:color w:val="000000" w:themeColor="text1"/>
            <w:u w:val="none"/>
            <w:shd w:val="clear" w:color="auto" w:fill="FFFFFF"/>
          </w:rPr>
          <w:t>International Conference on Service Systems and Service Management</w:t>
        </w:r>
      </w:hyperlink>
      <w:r w:rsidRPr="001D136F">
        <w:rPr>
          <w:color w:val="000000" w:themeColor="text1"/>
        </w:rPr>
        <w:t>, 2017</w:t>
      </w:r>
    </w:p>
    <w:p w14:paraId="04AD2D05" w14:textId="02A4D12B" w:rsidR="00D37D7C" w:rsidRPr="001D136F" w:rsidRDefault="00D37D7C" w:rsidP="00453D48">
      <w:pPr>
        <w:autoSpaceDE w:val="0"/>
        <w:autoSpaceDN w:val="0"/>
        <w:adjustRightInd w:val="0"/>
        <w:jc w:val="both"/>
        <w:rPr>
          <w:color w:val="000000" w:themeColor="text1"/>
        </w:rPr>
      </w:pPr>
    </w:p>
    <w:p w14:paraId="07F90284" w14:textId="7EDD6F54" w:rsidR="00D37D7C" w:rsidRPr="001D136F" w:rsidRDefault="00D37D7C" w:rsidP="00453D48">
      <w:pPr>
        <w:autoSpaceDE w:val="0"/>
        <w:autoSpaceDN w:val="0"/>
        <w:adjustRightInd w:val="0"/>
        <w:jc w:val="both"/>
        <w:rPr>
          <w:color w:val="000000" w:themeColor="text1"/>
        </w:rPr>
      </w:pPr>
      <w:r w:rsidRPr="001D136F">
        <w:rPr>
          <w:color w:val="000000" w:themeColor="text1"/>
        </w:rPr>
        <w:t xml:space="preserve">[20] Jaya Gera, Harmeet Kaur,” Influence of personality traits on campaign success”, </w:t>
      </w:r>
      <w:hyperlink r:id="rId25" w:history="1">
        <w:r w:rsidRPr="001D136F">
          <w:rPr>
            <w:rStyle w:val="Hyperlink"/>
            <w:color w:val="000000" w:themeColor="text1"/>
            <w:u w:val="none"/>
            <w:shd w:val="clear" w:color="auto" w:fill="FFFFFF"/>
          </w:rPr>
          <w:t>8th International Conference on Cloud Computing, Data Science &amp; Engineering </w:t>
        </w:r>
      </w:hyperlink>
      <w:r w:rsidRPr="001D136F">
        <w:rPr>
          <w:color w:val="000000" w:themeColor="text1"/>
        </w:rPr>
        <w:t>, 2018</w:t>
      </w:r>
    </w:p>
    <w:p w14:paraId="1004E214" w14:textId="2661D6C9" w:rsidR="00D37D7C" w:rsidRPr="001D136F" w:rsidRDefault="00D37D7C" w:rsidP="00453D48">
      <w:pPr>
        <w:autoSpaceDE w:val="0"/>
        <w:autoSpaceDN w:val="0"/>
        <w:adjustRightInd w:val="0"/>
        <w:jc w:val="both"/>
        <w:rPr>
          <w:color w:val="000000" w:themeColor="text1"/>
        </w:rPr>
      </w:pPr>
    </w:p>
    <w:p w14:paraId="1279955E" w14:textId="159BE330" w:rsidR="00D37D7C" w:rsidRPr="001D136F" w:rsidRDefault="00D37D7C" w:rsidP="00453D48">
      <w:pPr>
        <w:autoSpaceDE w:val="0"/>
        <w:autoSpaceDN w:val="0"/>
        <w:adjustRightInd w:val="0"/>
        <w:jc w:val="both"/>
        <w:rPr>
          <w:color w:val="000000" w:themeColor="text1"/>
          <w:shd w:val="clear" w:color="auto" w:fill="FFFFFF"/>
        </w:rPr>
      </w:pPr>
      <w:r w:rsidRPr="001D136F">
        <w:rPr>
          <w:color w:val="000000" w:themeColor="text1"/>
        </w:rPr>
        <w:t xml:space="preserve">[21] </w:t>
      </w:r>
      <w:proofErr w:type="spellStart"/>
      <w:r w:rsidRPr="001D136F">
        <w:rPr>
          <w:color w:val="000000" w:themeColor="text1"/>
        </w:rPr>
        <w:t>Yani</w:t>
      </w:r>
      <w:proofErr w:type="spellEnd"/>
      <w:r w:rsidRPr="001D136F">
        <w:rPr>
          <w:color w:val="000000" w:themeColor="text1"/>
        </w:rPr>
        <w:t xml:space="preserve"> Li, Vineeth Rakesh, </w:t>
      </w:r>
      <w:r w:rsidR="00603356" w:rsidRPr="001D136F">
        <w:rPr>
          <w:color w:val="000000" w:themeColor="text1"/>
        </w:rPr>
        <w:t>Chandan K. Reddy, “</w:t>
      </w:r>
      <w:r w:rsidR="00603356" w:rsidRPr="001D136F">
        <w:rPr>
          <w:bCs/>
          <w:color w:val="000000" w:themeColor="text1"/>
        </w:rPr>
        <w:t>Project Success Prediction in Crowdfunding Environments”,</w:t>
      </w:r>
      <w:r w:rsidR="00603356" w:rsidRPr="001D136F">
        <w:rPr>
          <w:color w:val="000000" w:themeColor="text1"/>
          <w:shd w:val="clear" w:color="auto" w:fill="FFFFFF"/>
        </w:rPr>
        <w:t xml:space="preserve"> 9th ACM International Conference on Web Search and Data Mining, 2016</w:t>
      </w:r>
    </w:p>
    <w:p w14:paraId="18675A6B" w14:textId="77777777" w:rsidR="00424E82" w:rsidRPr="001D136F" w:rsidRDefault="00424E82" w:rsidP="00453D48">
      <w:pPr>
        <w:autoSpaceDE w:val="0"/>
        <w:autoSpaceDN w:val="0"/>
        <w:adjustRightInd w:val="0"/>
        <w:jc w:val="both"/>
        <w:rPr>
          <w:color w:val="000000" w:themeColor="text1"/>
          <w:shd w:val="clear" w:color="auto" w:fill="FFFFFF"/>
        </w:rPr>
      </w:pPr>
    </w:p>
    <w:p w14:paraId="5C6A4FE3" w14:textId="5B4489DB" w:rsidR="00424E82" w:rsidRPr="001D136F" w:rsidRDefault="00424E82" w:rsidP="00424E82">
      <w:pPr>
        <w:autoSpaceDE w:val="0"/>
        <w:autoSpaceDN w:val="0"/>
        <w:adjustRightInd w:val="0"/>
        <w:jc w:val="both"/>
        <w:rPr>
          <w:color w:val="000000" w:themeColor="text1"/>
        </w:rPr>
      </w:pPr>
      <w:r w:rsidRPr="001D136F">
        <w:rPr>
          <w:color w:val="000000" w:themeColor="text1"/>
          <w:shd w:val="clear" w:color="auto" w:fill="FFFFFF"/>
        </w:rPr>
        <w:t>[22]</w:t>
      </w:r>
      <w:r w:rsidRPr="001D136F">
        <w:rPr>
          <w:color w:val="000000" w:themeColor="text1"/>
        </w:rPr>
        <w:t xml:space="preserve"> Sharma, S. (2017). </w:t>
      </w:r>
      <w:r w:rsidR="003C6814" w:rsidRPr="001D136F">
        <w:rPr>
          <w:color w:val="000000" w:themeColor="text1"/>
        </w:rPr>
        <w:t>a</w:t>
      </w:r>
      <w:r w:rsidRPr="001D136F">
        <w:rPr>
          <w:color w:val="000000" w:themeColor="text1"/>
        </w:rPr>
        <w:t xml:space="preserve">ctivation Functions: Neural Networks. </w:t>
      </w:r>
      <w:r w:rsidR="003C6814" w:rsidRPr="001D136F">
        <w:rPr>
          <w:color w:val="000000" w:themeColor="text1"/>
        </w:rPr>
        <w:t>R</w:t>
      </w:r>
      <w:r w:rsidRPr="001D136F">
        <w:rPr>
          <w:color w:val="000000" w:themeColor="text1"/>
        </w:rPr>
        <w:t>etrieved</w:t>
      </w:r>
      <w:r w:rsidR="003C6814" w:rsidRPr="001D136F">
        <w:rPr>
          <w:color w:val="000000" w:themeColor="text1"/>
        </w:rPr>
        <w:t xml:space="preserve"> </w:t>
      </w:r>
      <w:r w:rsidRPr="001D136F">
        <w:rPr>
          <w:color w:val="000000" w:themeColor="text1"/>
        </w:rPr>
        <w:t>from</w:t>
      </w:r>
      <w:r w:rsidR="003C6814" w:rsidRPr="001D136F">
        <w:rPr>
          <w:color w:val="000000" w:themeColor="text1"/>
        </w:rPr>
        <w:t xml:space="preserve">     </w:t>
      </w:r>
      <w:hyperlink r:id="rId26" w:history="1">
        <w:r w:rsidR="003C6814" w:rsidRPr="001D136F">
          <w:rPr>
            <w:rStyle w:val="Hyperlink"/>
            <w:color w:val="000000" w:themeColor="text1"/>
          </w:rPr>
          <w:t>https://www.doc.ic.ac.uk/~nd/surprise_96/journal/vol4/cs11/report.html</w:t>
        </w:r>
      </w:hyperlink>
    </w:p>
    <w:p w14:paraId="5F5C2015" w14:textId="3AD5281A" w:rsidR="00424E82" w:rsidRPr="001D136F" w:rsidRDefault="00424E82" w:rsidP="00424E82">
      <w:pPr>
        <w:autoSpaceDE w:val="0"/>
        <w:autoSpaceDN w:val="0"/>
        <w:adjustRightInd w:val="0"/>
        <w:jc w:val="both"/>
        <w:rPr>
          <w:color w:val="000000" w:themeColor="text1"/>
        </w:rPr>
      </w:pPr>
    </w:p>
    <w:p w14:paraId="1E703D9F" w14:textId="4E489DB2" w:rsidR="00424E82" w:rsidRPr="001D136F" w:rsidRDefault="00424E82" w:rsidP="00424E82">
      <w:pPr>
        <w:autoSpaceDE w:val="0"/>
        <w:autoSpaceDN w:val="0"/>
        <w:adjustRightInd w:val="0"/>
        <w:jc w:val="both"/>
        <w:rPr>
          <w:color w:val="000000" w:themeColor="text1"/>
        </w:rPr>
      </w:pPr>
      <w:r w:rsidRPr="001D136F">
        <w:rPr>
          <w:color w:val="000000" w:themeColor="text1"/>
        </w:rPr>
        <w:t xml:space="preserve">[23]. Pi-Fen Yu, Fu-Ming Huang*, </w:t>
      </w:r>
      <w:proofErr w:type="spellStart"/>
      <w:r w:rsidRPr="001D136F">
        <w:rPr>
          <w:color w:val="000000" w:themeColor="text1"/>
        </w:rPr>
        <w:t>Chuan</w:t>
      </w:r>
      <w:proofErr w:type="spellEnd"/>
      <w:r w:rsidRPr="001D136F">
        <w:rPr>
          <w:color w:val="000000" w:themeColor="text1"/>
        </w:rPr>
        <w:t xml:space="preserve"> Yang, Yu-</w:t>
      </w:r>
      <w:proofErr w:type="spellStart"/>
      <w:r w:rsidRPr="001D136F">
        <w:rPr>
          <w:color w:val="000000" w:themeColor="text1"/>
        </w:rPr>
        <w:t>Hsin</w:t>
      </w:r>
      <w:proofErr w:type="spellEnd"/>
      <w:r w:rsidRPr="001D136F">
        <w:rPr>
          <w:color w:val="000000" w:themeColor="text1"/>
        </w:rPr>
        <w:t xml:space="preserve"> Liu, Zi-Yi Li, Cheng-Hung </w:t>
      </w:r>
      <w:r w:rsidR="00176A32" w:rsidRPr="001D136F">
        <w:rPr>
          <w:color w:val="000000" w:themeColor="text1"/>
        </w:rPr>
        <w:t>Tsai</w:t>
      </w:r>
      <w:r w:rsidR="00B06271" w:rsidRPr="001D136F">
        <w:rPr>
          <w:color w:val="000000" w:themeColor="text1"/>
        </w:rPr>
        <w:t>,” Prediction</w:t>
      </w:r>
      <w:r w:rsidRPr="001D136F">
        <w:rPr>
          <w:color w:val="000000" w:themeColor="text1"/>
        </w:rPr>
        <w:t xml:space="preserve"> of Crowdfunding Project Success with Deep Learning”, IEEE 15th International Conference on e-Business Engineering (ICEBE), China, 2018</w:t>
      </w:r>
    </w:p>
    <w:p w14:paraId="52D686A9" w14:textId="0AF8E8CD" w:rsidR="003C6814" w:rsidRPr="001D136F" w:rsidRDefault="003C6814" w:rsidP="00424E82">
      <w:pPr>
        <w:autoSpaceDE w:val="0"/>
        <w:autoSpaceDN w:val="0"/>
        <w:adjustRightInd w:val="0"/>
        <w:jc w:val="both"/>
        <w:rPr>
          <w:color w:val="000000" w:themeColor="text1"/>
        </w:rPr>
      </w:pPr>
    </w:p>
    <w:p w14:paraId="79D0E581" w14:textId="17F59E74" w:rsidR="00170286" w:rsidRPr="001D136F" w:rsidRDefault="003C6814" w:rsidP="00424E82">
      <w:pPr>
        <w:autoSpaceDE w:val="0"/>
        <w:autoSpaceDN w:val="0"/>
        <w:adjustRightInd w:val="0"/>
        <w:jc w:val="both"/>
        <w:rPr>
          <w:color w:val="000000" w:themeColor="text1"/>
        </w:rPr>
      </w:pPr>
      <w:r w:rsidRPr="001D136F">
        <w:rPr>
          <w:color w:val="000000" w:themeColor="text1"/>
        </w:rPr>
        <w:t xml:space="preserve">[24] Computational Complexity of Neural Network retrieved from </w:t>
      </w:r>
      <w:hyperlink r:id="rId27" w:history="1">
        <w:r w:rsidRPr="001D136F">
          <w:rPr>
            <w:rStyle w:val="Hyperlink"/>
            <w:color w:val="000000" w:themeColor="text1"/>
          </w:rPr>
          <w:t>https://kasperfred.com/posts/computational-complexity-of-neural-networks</w:t>
        </w:r>
      </w:hyperlink>
    </w:p>
    <w:p w14:paraId="6D7CED96" w14:textId="6CB394F7" w:rsidR="009C11ED" w:rsidRPr="001D136F" w:rsidRDefault="009C11ED" w:rsidP="00424E82">
      <w:pPr>
        <w:autoSpaceDE w:val="0"/>
        <w:autoSpaceDN w:val="0"/>
        <w:adjustRightInd w:val="0"/>
        <w:jc w:val="both"/>
        <w:rPr>
          <w:color w:val="000000" w:themeColor="text1"/>
        </w:rPr>
      </w:pPr>
    </w:p>
    <w:p w14:paraId="01963C54" w14:textId="77777777" w:rsidR="009C11ED" w:rsidRPr="001D136F" w:rsidRDefault="009C11ED" w:rsidP="00424E82">
      <w:pPr>
        <w:autoSpaceDE w:val="0"/>
        <w:autoSpaceDN w:val="0"/>
        <w:adjustRightInd w:val="0"/>
        <w:jc w:val="both"/>
        <w:rPr>
          <w:color w:val="000000" w:themeColor="text1"/>
        </w:rPr>
      </w:pPr>
      <w:r w:rsidRPr="001D136F">
        <w:rPr>
          <w:color w:val="000000" w:themeColor="text1"/>
        </w:rPr>
        <w:t xml:space="preserve">[25] Time complexity question retrieved from </w:t>
      </w:r>
    </w:p>
    <w:p w14:paraId="4066C323" w14:textId="1BA1C195" w:rsidR="009C11ED" w:rsidRPr="001D136F" w:rsidRDefault="00F45E81" w:rsidP="00424E82">
      <w:pPr>
        <w:autoSpaceDE w:val="0"/>
        <w:autoSpaceDN w:val="0"/>
        <w:adjustRightInd w:val="0"/>
        <w:jc w:val="both"/>
        <w:rPr>
          <w:color w:val="000000" w:themeColor="text1"/>
        </w:rPr>
      </w:pPr>
      <w:hyperlink r:id="rId28" w:history="1">
        <w:r w:rsidR="009C11ED" w:rsidRPr="001D136F">
          <w:rPr>
            <w:rStyle w:val="Hyperlink"/>
            <w:color w:val="000000" w:themeColor="text1"/>
          </w:rPr>
          <w:t>https://ai.stackexchange.com/questions/5728/what-is-the-time-complexity-for-training-a-neural-network-using-back-propagation</w:t>
        </w:r>
      </w:hyperlink>
    </w:p>
    <w:sectPr w:rsidR="009C11ED" w:rsidRPr="001D136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61DD7" w14:textId="77777777" w:rsidR="00F45E81" w:rsidRDefault="00F45E81">
      <w:r>
        <w:separator/>
      </w:r>
    </w:p>
  </w:endnote>
  <w:endnote w:type="continuationSeparator" w:id="0">
    <w:p w14:paraId="26822EE7" w14:textId="77777777" w:rsidR="00F45E81" w:rsidRDefault="00F45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1C134" w14:textId="77777777" w:rsidR="00F45E81" w:rsidRDefault="00F45E81"/>
  </w:footnote>
  <w:footnote w:type="continuationSeparator" w:id="0">
    <w:p w14:paraId="1C0EC802" w14:textId="77777777" w:rsidR="00F45E81" w:rsidRDefault="00F45E81">
      <w:r>
        <w:continuationSeparator/>
      </w:r>
    </w:p>
  </w:footnote>
  <w:footnote w:id="1">
    <w:p w14:paraId="3F6CF41B" w14:textId="77777777" w:rsidR="00EA4F65" w:rsidRDefault="00EA4F65" w:rsidP="00B87E77">
      <w:pPr>
        <w:pStyle w:val="FootnoteText"/>
      </w:pPr>
      <w:r w:rsidRPr="00B13690">
        <w:rPr>
          <w:rStyle w:val="FootnoteReference"/>
          <w:color w:val="FFFFFF"/>
        </w:rPr>
        <w:footnoteRef/>
      </w:r>
      <w:r w:rsidRPr="00B13690">
        <w:rPr>
          <w:color w:val="FFFFFF"/>
        </w:rPr>
        <w:t xml:space="preserve"> </w:t>
      </w:r>
    </w:p>
    <w:p w14:paraId="51DD96D6" w14:textId="77777777" w:rsidR="00EA4F65" w:rsidRDefault="00EA4F65" w:rsidP="00B87E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1FA3" w14:textId="0108BA4C" w:rsidR="00EA4F65" w:rsidRDefault="00EA4F65">
    <w:pPr>
      <w:framePr w:wrap="auto" w:vAnchor="text" w:hAnchor="margin" w:xAlign="right" w:y="1"/>
    </w:pPr>
    <w:r>
      <w:fldChar w:fldCharType="begin"/>
    </w:r>
    <w:r>
      <w:instrText xml:space="preserve">PAGE  </w:instrText>
    </w:r>
    <w:r>
      <w:fldChar w:fldCharType="separate"/>
    </w:r>
    <w:r>
      <w:rPr>
        <w:noProof/>
      </w:rPr>
      <w:t>3</w:t>
    </w:r>
    <w:r>
      <w:fldChar w:fldCharType="end"/>
    </w:r>
  </w:p>
  <w:p w14:paraId="5F8CA194" w14:textId="321C77B5" w:rsidR="00EA4F65" w:rsidRDefault="00EA4F65">
    <w:pPr>
      <w:ind w:right="360"/>
    </w:pPr>
  </w:p>
  <w:p w14:paraId="311FA43A" w14:textId="77777777" w:rsidR="00EA4F65" w:rsidRDefault="00EA4F6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B0C5B"/>
    <w:multiLevelType w:val="hybridMultilevel"/>
    <w:tmpl w:val="604CC2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77109B"/>
    <w:multiLevelType w:val="hybridMultilevel"/>
    <w:tmpl w:val="276A7A42"/>
    <w:lvl w:ilvl="0" w:tplc="04090017">
      <w:start w:val="1"/>
      <w:numFmt w:val="lowerLetter"/>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385D09"/>
    <w:multiLevelType w:val="hybridMultilevel"/>
    <w:tmpl w:val="FB8EFF9A"/>
    <w:lvl w:ilvl="0" w:tplc="9B1C24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B3F3F"/>
    <w:multiLevelType w:val="hybridMultilevel"/>
    <w:tmpl w:val="25DCB0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91C0AFC"/>
    <w:multiLevelType w:val="hybridMultilevel"/>
    <w:tmpl w:val="01E63C4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7"/>
  </w:num>
  <w:num w:numId="15">
    <w:abstractNumId w:val="26"/>
  </w:num>
  <w:num w:numId="16">
    <w:abstractNumId w:val="34"/>
  </w:num>
  <w:num w:numId="17">
    <w:abstractNumId w:val="17"/>
  </w:num>
  <w:num w:numId="18">
    <w:abstractNumId w:val="14"/>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0"/>
  </w:num>
  <w:num w:numId="26">
    <w:abstractNumId w:val="12"/>
  </w:num>
  <w:num w:numId="27">
    <w:abstractNumId w:val="29"/>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15"/>
  </w:num>
  <w:num w:numId="43">
    <w:abstractNumId w:val="31"/>
  </w:num>
  <w:num w:numId="44">
    <w:abstractNumId w:val="3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5843"/>
    <w:rsid w:val="00010A61"/>
    <w:rsid w:val="000138C8"/>
    <w:rsid w:val="00013991"/>
    <w:rsid w:val="0002699B"/>
    <w:rsid w:val="0003036B"/>
    <w:rsid w:val="00036433"/>
    <w:rsid w:val="00042E13"/>
    <w:rsid w:val="00065963"/>
    <w:rsid w:val="00071E61"/>
    <w:rsid w:val="000723F7"/>
    <w:rsid w:val="000861D9"/>
    <w:rsid w:val="00090609"/>
    <w:rsid w:val="000906DE"/>
    <w:rsid w:val="000A0C2F"/>
    <w:rsid w:val="000A168B"/>
    <w:rsid w:val="000A4093"/>
    <w:rsid w:val="000A5B5C"/>
    <w:rsid w:val="000C6FC8"/>
    <w:rsid w:val="000D1F8A"/>
    <w:rsid w:val="000D2BDE"/>
    <w:rsid w:val="000E1710"/>
    <w:rsid w:val="00104BB0"/>
    <w:rsid w:val="0010794E"/>
    <w:rsid w:val="00113F26"/>
    <w:rsid w:val="001143D7"/>
    <w:rsid w:val="0011759A"/>
    <w:rsid w:val="00122F33"/>
    <w:rsid w:val="00124EEB"/>
    <w:rsid w:val="001251AB"/>
    <w:rsid w:val="00132C8C"/>
    <w:rsid w:val="0013354F"/>
    <w:rsid w:val="0013486D"/>
    <w:rsid w:val="00143F2E"/>
    <w:rsid w:val="00144E72"/>
    <w:rsid w:val="001603E8"/>
    <w:rsid w:val="00162EB0"/>
    <w:rsid w:val="001643CD"/>
    <w:rsid w:val="00167652"/>
    <w:rsid w:val="00170286"/>
    <w:rsid w:val="001768FF"/>
    <w:rsid w:val="00176A32"/>
    <w:rsid w:val="001774C6"/>
    <w:rsid w:val="00181593"/>
    <w:rsid w:val="00186621"/>
    <w:rsid w:val="001A60B1"/>
    <w:rsid w:val="001B2686"/>
    <w:rsid w:val="001B36B1"/>
    <w:rsid w:val="001B3FB0"/>
    <w:rsid w:val="001B5000"/>
    <w:rsid w:val="001D136F"/>
    <w:rsid w:val="001D298A"/>
    <w:rsid w:val="001D74A6"/>
    <w:rsid w:val="001E3CA2"/>
    <w:rsid w:val="001E4AC1"/>
    <w:rsid w:val="001E6391"/>
    <w:rsid w:val="001E7B7A"/>
    <w:rsid w:val="001F4C5C"/>
    <w:rsid w:val="001F4CF7"/>
    <w:rsid w:val="00202251"/>
    <w:rsid w:val="00203653"/>
    <w:rsid w:val="00203F44"/>
    <w:rsid w:val="00204478"/>
    <w:rsid w:val="0021102B"/>
    <w:rsid w:val="0021240F"/>
    <w:rsid w:val="0021472B"/>
    <w:rsid w:val="00214E2E"/>
    <w:rsid w:val="0021593A"/>
    <w:rsid w:val="00216141"/>
    <w:rsid w:val="002165F8"/>
    <w:rsid w:val="00217186"/>
    <w:rsid w:val="00232221"/>
    <w:rsid w:val="002345DA"/>
    <w:rsid w:val="002434A1"/>
    <w:rsid w:val="0025406E"/>
    <w:rsid w:val="00263943"/>
    <w:rsid w:val="00267B35"/>
    <w:rsid w:val="0027505B"/>
    <w:rsid w:val="00277334"/>
    <w:rsid w:val="002815EB"/>
    <w:rsid w:val="00293456"/>
    <w:rsid w:val="00297283"/>
    <w:rsid w:val="002A2D34"/>
    <w:rsid w:val="002B0AD1"/>
    <w:rsid w:val="002B1EE8"/>
    <w:rsid w:val="002B2D51"/>
    <w:rsid w:val="002E1F95"/>
    <w:rsid w:val="002E382F"/>
    <w:rsid w:val="002E5270"/>
    <w:rsid w:val="002F1A23"/>
    <w:rsid w:val="002F23E8"/>
    <w:rsid w:val="002F7910"/>
    <w:rsid w:val="003016AF"/>
    <w:rsid w:val="003144AE"/>
    <w:rsid w:val="00314F82"/>
    <w:rsid w:val="00320A76"/>
    <w:rsid w:val="00324D88"/>
    <w:rsid w:val="003355CA"/>
    <w:rsid w:val="00340CEA"/>
    <w:rsid w:val="003427CE"/>
    <w:rsid w:val="003428C3"/>
    <w:rsid w:val="00342BE1"/>
    <w:rsid w:val="003461E8"/>
    <w:rsid w:val="00347D02"/>
    <w:rsid w:val="0035059E"/>
    <w:rsid w:val="00355850"/>
    <w:rsid w:val="00360269"/>
    <w:rsid w:val="00366CD1"/>
    <w:rsid w:val="00367AB8"/>
    <w:rsid w:val="00370281"/>
    <w:rsid w:val="00371F4E"/>
    <w:rsid w:val="003730D3"/>
    <w:rsid w:val="0037551B"/>
    <w:rsid w:val="0038171C"/>
    <w:rsid w:val="00386DA9"/>
    <w:rsid w:val="00387237"/>
    <w:rsid w:val="00392DBA"/>
    <w:rsid w:val="003A20FE"/>
    <w:rsid w:val="003A33C7"/>
    <w:rsid w:val="003A51DD"/>
    <w:rsid w:val="003B1DC0"/>
    <w:rsid w:val="003B53B8"/>
    <w:rsid w:val="003C3322"/>
    <w:rsid w:val="003C6814"/>
    <w:rsid w:val="003C68C2"/>
    <w:rsid w:val="003D1EBF"/>
    <w:rsid w:val="003D4CAE"/>
    <w:rsid w:val="003E785C"/>
    <w:rsid w:val="003F26BD"/>
    <w:rsid w:val="003F52AD"/>
    <w:rsid w:val="004109E3"/>
    <w:rsid w:val="00411A2F"/>
    <w:rsid w:val="0041723B"/>
    <w:rsid w:val="004213C4"/>
    <w:rsid w:val="00424E82"/>
    <w:rsid w:val="00427E96"/>
    <w:rsid w:val="0043144F"/>
    <w:rsid w:val="00431BFA"/>
    <w:rsid w:val="004321D1"/>
    <w:rsid w:val="004350AC"/>
    <w:rsid w:val="004353CF"/>
    <w:rsid w:val="00442338"/>
    <w:rsid w:val="004439CF"/>
    <w:rsid w:val="00453D48"/>
    <w:rsid w:val="0045442B"/>
    <w:rsid w:val="00454DE8"/>
    <w:rsid w:val="004572F9"/>
    <w:rsid w:val="004631BC"/>
    <w:rsid w:val="00464F34"/>
    <w:rsid w:val="00465885"/>
    <w:rsid w:val="004677AC"/>
    <w:rsid w:val="004775D6"/>
    <w:rsid w:val="00484761"/>
    <w:rsid w:val="00484C02"/>
    <w:rsid w:val="00484DD5"/>
    <w:rsid w:val="00485817"/>
    <w:rsid w:val="0049236D"/>
    <w:rsid w:val="004A27EA"/>
    <w:rsid w:val="004B0F4E"/>
    <w:rsid w:val="004B394E"/>
    <w:rsid w:val="004B558A"/>
    <w:rsid w:val="004B59D3"/>
    <w:rsid w:val="004C1808"/>
    <w:rsid w:val="004C1E16"/>
    <w:rsid w:val="004C2543"/>
    <w:rsid w:val="004C7123"/>
    <w:rsid w:val="004D02DE"/>
    <w:rsid w:val="004D15CA"/>
    <w:rsid w:val="004D31FF"/>
    <w:rsid w:val="004D698C"/>
    <w:rsid w:val="004E27C9"/>
    <w:rsid w:val="004E3E4C"/>
    <w:rsid w:val="004E5E54"/>
    <w:rsid w:val="004F1EFE"/>
    <w:rsid w:val="004F23A0"/>
    <w:rsid w:val="005003E3"/>
    <w:rsid w:val="005052CD"/>
    <w:rsid w:val="005156DF"/>
    <w:rsid w:val="005253A4"/>
    <w:rsid w:val="00530A76"/>
    <w:rsid w:val="00535307"/>
    <w:rsid w:val="005364B4"/>
    <w:rsid w:val="005428EA"/>
    <w:rsid w:val="00544ECA"/>
    <w:rsid w:val="00550A26"/>
    <w:rsid w:val="00550BF5"/>
    <w:rsid w:val="00553CD6"/>
    <w:rsid w:val="00564ABC"/>
    <w:rsid w:val="00565E74"/>
    <w:rsid w:val="005661A0"/>
    <w:rsid w:val="00567A70"/>
    <w:rsid w:val="00574283"/>
    <w:rsid w:val="00587FBC"/>
    <w:rsid w:val="00592DDA"/>
    <w:rsid w:val="005A2A15"/>
    <w:rsid w:val="005B7308"/>
    <w:rsid w:val="005C0461"/>
    <w:rsid w:val="005C0AFA"/>
    <w:rsid w:val="005C36A2"/>
    <w:rsid w:val="005C6EA6"/>
    <w:rsid w:val="005D1B15"/>
    <w:rsid w:val="005D2824"/>
    <w:rsid w:val="005D3B7B"/>
    <w:rsid w:val="005D4F1A"/>
    <w:rsid w:val="005D72BB"/>
    <w:rsid w:val="005E1BF7"/>
    <w:rsid w:val="005E27B3"/>
    <w:rsid w:val="005E692F"/>
    <w:rsid w:val="00603356"/>
    <w:rsid w:val="00613E53"/>
    <w:rsid w:val="0062114B"/>
    <w:rsid w:val="00623698"/>
    <w:rsid w:val="00625E96"/>
    <w:rsid w:val="00626548"/>
    <w:rsid w:val="0062786F"/>
    <w:rsid w:val="00631127"/>
    <w:rsid w:val="006364D2"/>
    <w:rsid w:val="006408AF"/>
    <w:rsid w:val="0064168E"/>
    <w:rsid w:val="00643B49"/>
    <w:rsid w:val="00643C1B"/>
    <w:rsid w:val="00647C09"/>
    <w:rsid w:val="00651F2C"/>
    <w:rsid w:val="00664800"/>
    <w:rsid w:val="006709E0"/>
    <w:rsid w:val="00673D37"/>
    <w:rsid w:val="00677C22"/>
    <w:rsid w:val="00680793"/>
    <w:rsid w:val="00681B59"/>
    <w:rsid w:val="00685D0E"/>
    <w:rsid w:val="00686318"/>
    <w:rsid w:val="00693D5D"/>
    <w:rsid w:val="006A2D22"/>
    <w:rsid w:val="006A78AE"/>
    <w:rsid w:val="006B7F03"/>
    <w:rsid w:val="006C1374"/>
    <w:rsid w:val="006C2247"/>
    <w:rsid w:val="006C257D"/>
    <w:rsid w:val="006C7307"/>
    <w:rsid w:val="006F5B91"/>
    <w:rsid w:val="00700AD0"/>
    <w:rsid w:val="00703CCA"/>
    <w:rsid w:val="00706433"/>
    <w:rsid w:val="0071570E"/>
    <w:rsid w:val="00722A33"/>
    <w:rsid w:val="00725B45"/>
    <w:rsid w:val="00735879"/>
    <w:rsid w:val="007365B7"/>
    <w:rsid w:val="007530A3"/>
    <w:rsid w:val="0076238B"/>
    <w:rsid w:val="0076355A"/>
    <w:rsid w:val="0076722C"/>
    <w:rsid w:val="007676D2"/>
    <w:rsid w:val="007707AB"/>
    <w:rsid w:val="00776A0C"/>
    <w:rsid w:val="007874F5"/>
    <w:rsid w:val="0079743C"/>
    <w:rsid w:val="007A2552"/>
    <w:rsid w:val="007A3BBD"/>
    <w:rsid w:val="007A7D60"/>
    <w:rsid w:val="007C4336"/>
    <w:rsid w:val="007C7962"/>
    <w:rsid w:val="007D293D"/>
    <w:rsid w:val="007D45C6"/>
    <w:rsid w:val="007D5291"/>
    <w:rsid w:val="007F155C"/>
    <w:rsid w:val="007F428A"/>
    <w:rsid w:val="007F4677"/>
    <w:rsid w:val="007F6445"/>
    <w:rsid w:val="007F6F9D"/>
    <w:rsid w:val="007F7AA6"/>
    <w:rsid w:val="00803461"/>
    <w:rsid w:val="0081663F"/>
    <w:rsid w:val="0082037B"/>
    <w:rsid w:val="00823624"/>
    <w:rsid w:val="00826F48"/>
    <w:rsid w:val="00837E47"/>
    <w:rsid w:val="0084098C"/>
    <w:rsid w:val="008518FE"/>
    <w:rsid w:val="0085194A"/>
    <w:rsid w:val="0085659C"/>
    <w:rsid w:val="00857F33"/>
    <w:rsid w:val="00864212"/>
    <w:rsid w:val="00865551"/>
    <w:rsid w:val="00872026"/>
    <w:rsid w:val="00875508"/>
    <w:rsid w:val="0087792E"/>
    <w:rsid w:val="008802F3"/>
    <w:rsid w:val="00883EAF"/>
    <w:rsid w:val="00885258"/>
    <w:rsid w:val="008A0A90"/>
    <w:rsid w:val="008A283B"/>
    <w:rsid w:val="008A30C3"/>
    <w:rsid w:val="008A3C23"/>
    <w:rsid w:val="008A3E6C"/>
    <w:rsid w:val="008B067E"/>
    <w:rsid w:val="008C49CC"/>
    <w:rsid w:val="008D2065"/>
    <w:rsid w:val="008D362F"/>
    <w:rsid w:val="008D4502"/>
    <w:rsid w:val="008D69E9"/>
    <w:rsid w:val="008D7F08"/>
    <w:rsid w:val="008E0645"/>
    <w:rsid w:val="008E188E"/>
    <w:rsid w:val="008F0C15"/>
    <w:rsid w:val="008F594A"/>
    <w:rsid w:val="00904C7E"/>
    <w:rsid w:val="009061B3"/>
    <w:rsid w:val="00907B4A"/>
    <w:rsid w:val="0091035B"/>
    <w:rsid w:val="0091769B"/>
    <w:rsid w:val="009408A4"/>
    <w:rsid w:val="00943176"/>
    <w:rsid w:val="0094378E"/>
    <w:rsid w:val="00944FE5"/>
    <w:rsid w:val="0094595B"/>
    <w:rsid w:val="00945BF9"/>
    <w:rsid w:val="009735B9"/>
    <w:rsid w:val="00973C15"/>
    <w:rsid w:val="009755E8"/>
    <w:rsid w:val="00977505"/>
    <w:rsid w:val="009877B0"/>
    <w:rsid w:val="00991829"/>
    <w:rsid w:val="00993340"/>
    <w:rsid w:val="009A1F6E"/>
    <w:rsid w:val="009A368D"/>
    <w:rsid w:val="009A78F9"/>
    <w:rsid w:val="009B5D64"/>
    <w:rsid w:val="009B7233"/>
    <w:rsid w:val="009C11ED"/>
    <w:rsid w:val="009C31F2"/>
    <w:rsid w:val="009C65AC"/>
    <w:rsid w:val="009C7D17"/>
    <w:rsid w:val="009D71B0"/>
    <w:rsid w:val="009E03A6"/>
    <w:rsid w:val="009E1815"/>
    <w:rsid w:val="009E484E"/>
    <w:rsid w:val="009E52D0"/>
    <w:rsid w:val="009F40FB"/>
    <w:rsid w:val="009F4B45"/>
    <w:rsid w:val="009F5360"/>
    <w:rsid w:val="00A0258E"/>
    <w:rsid w:val="00A029E5"/>
    <w:rsid w:val="00A050FD"/>
    <w:rsid w:val="00A17AFB"/>
    <w:rsid w:val="00A2142C"/>
    <w:rsid w:val="00A22FCB"/>
    <w:rsid w:val="00A23714"/>
    <w:rsid w:val="00A25B3B"/>
    <w:rsid w:val="00A34BA1"/>
    <w:rsid w:val="00A3636E"/>
    <w:rsid w:val="00A40127"/>
    <w:rsid w:val="00A408F8"/>
    <w:rsid w:val="00A44169"/>
    <w:rsid w:val="00A45E9E"/>
    <w:rsid w:val="00A472F1"/>
    <w:rsid w:val="00A5237D"/>
    <w:rsid w:val="00A554A3"/>
    <w:rsid w:val="00A74FDE"/>
    <w:rsid w:val="00A758EA"/>
    <w:rsid w:val="00A80B74"/>
    <w:rsid w:val="00A86612"/>
    <w:rsid w:val="00A91937"/>
    <w:rsid w:val="00A9434E"/>
    <w:rsid w:val="00A95C50"/>
    <w:rsid w:val="00AA1D84"/>
    <w:rsid w:val="00AA3447"/>
    <w:rsid w:val="00AB197D"/>
    <w:rsid w:val="00AB1EF6"/>
    <w:rsid w:val="00AB79A6"/>
    <w:rsid w:val="00AC0D31"/>
    <w:rsid w:val="00AC4850"/>
    <w:rsid w:val="00AC558C"/>
    <w:rsid w:val="00AD4CBC"/>
    <w:rsid w:val="00AD57F8"/>
    <w:rsid w:val="00AE4882"/>
    <w:rsid w:val="00AE6F31"/>
    <w:rsid w:val="00B00429"/>
    <w:rsid w:val="00B06271"/>
    <w:rsid w:val="00B069AE"/>
    <w:rsid w:val="00B16DB5"/>
    <w:rsid w:val="00B202AD"/>
    <w:rsid w:val="00B2223D"/>
    <w:rsid w:val="00B246C4"/>
    <w:rsid w:val="00B34FA3"/>
    <w:rsid w:val="00B40020"/>
    <w:rsid w:val="00B47B59"/>
    <w:rsid w:val="00B47D2A"/>
    <w:rsid w:val="00B50AA5"/>
    <w:rsid w:val="00B53F81"/>
    <w:rsid w:val="00B54B3B"/>
    <w:rsid w:val="00B56C2B"/>
    <w:rsid w:val="00B64A4D"/>
    <w:rsid w:val="00B65BD3"/>
    <w:rsid w:val="00B664F9"/>
    <w:rsid w:val="00B70469"/>
    <w:rsid w:val="00B72DD8"/>
    <w:rsid w:val="00B72E09"/>
    <w:rsid w:val="00B73C6F"/>
    <w:rsid w:val="00B777DF"/>
    <w:rsid w:val="00B8099B"/>
    <w:rsid w:val="00B85E8D"/>
    <w:rsid w:val="00B8702F"/>
    <w:rsid w:val="00B87E77"/>
    <w:rsid w:val="00B9270A"/>
    <w:rsid w:val="00B93E17"/>
    <w:rsid w:val="00BA0495"/>
    <w:rsid w:val="00BB25BC"/>
    <w:rsid w:val="00BC17EE"/>
    <w:rsid w:val="00BC4E5B"/>
    <w:rsid w:val="00BE0698"/>
    <w:rsid w:val="00BE24A0"/>
    <w:rsid w:val="00BE6FFB"/>
    <w:rsid w:val="00BF0C69"/>
    <w:rsid w:val="00BF629B"/>
    <w:rsid w:val="00BF655C"/>
    <w:rsid w:val="00BF7C83"/>
    <w:rsid w:val="00C00454"/>
    <w:rsid w:val="00C00872"/>
    <w:rsid w:val="00C023BD"/>
    <w:rsid w:val="00C04A43"/>
    <w:rsid w:val="00C075EF"/>
    <w:rsid w:val="00C11E83"/>
    <w:rsid w:val="00C2378A"/>
    <w:rsid w:val="00C239DC"/>
    <w:rsid w:val="00C36FE8"/>
    <w:rsid w:val="00C378A1"/>
    <w:rsid w:val="00C4177C"/>
    <w:rsid w:val="00C5492D"/>
    <w:rsid w:val="00C621D6"/>
    <w:rsid w:val="00C63DA7"/>
    <w:rsid w:val="00C72372"/>
    <w:rsid w:val="00C72EE8"/>
    <w:rsid w:val="00C75907"/>
    <w:rsid w:val="00C81D6D"/>
    <w:rsid w:val="00C82D86"/>
    <w:rsid w:val="00C870D3"/>
    <w:rsid w:val="00C907C9"/>
    <w:rsid w:val="00CB1B34"/>
    <w:rsid w:val="00CB4B8D"/>
    <w:rsid w:val="00CC0DDA"/>
    <w:rsid w:val="00CD684F"/>
    <w:rsid w:val="00CF1252"/>
    <w:rsid w:val="00D06623"/>
    <w:rsid w:val="00D10745"/>
    <w:rsid w:val="00D13754"/>
    <w:rsid w:val="00D14654"/>
    <w:rsid w:val="00D14C6B"/>
    <w:rsid w:val="00D16F78"/>
    <w:rsid w:val="00D1767D"/>
    <w:rsid w:val="00D35FD9"/>
    <w:rsid w:val="00D37D7C"/>
    <w:rsid w:val="00D45E83"/>
    <w:rsid w:val="00D47187"/>
    <w:rsid w:val="00D5536F"/>
    <w:rsid w:val="00D56935"/>
    <w:rsid w:val="00D57F83"/>
    <w:rsid w:val="00D65085"/>
    <w:rsid w:val="00D664D3"/>
    <w:rsid w:val="00D716BA"/>
    <w:rsid w:val="00D758C6"/>
    <w:rsid w:val="00D75E3E"/>
    <w:rsid w:val="00D7612F"/>
    <w:rsid w:val="00D85A54"/>
    <w:rsid w:val="00D8723C"/>
    <w:rsid w:val="00D90C10"/>
    <w:rsid w:val="00D92E96"/>
    <w:rsid w:val="00D97B47"/>
    <w:rsid w:val="00DA258C"/>
    <w:rsid w:val="00DA4345"/>
    <w:rsid w:val="00DA591A"/>
    <w:rsid w:val="00DC4E9C"/>
    <w:rsid w:val="00DE07FA"/>
    <w:rsid w:val="00DE20DB"/>
    <w:rsid w:val="00DE5CB0"/>
    <w:rsid w:val="00DF2DDE"/>
    <w:rsid w:val="00DF77C8"/>
    <w:rsid w:val="00E01667"/>
    <w:rsid w:val="00E019C8"/>
    <w:rsid w:val="00E037FE"/>
    <w:rsid w:val="00E06223"/>
    <w:rsid w:val="00E124F5"/>
    <w:rsid w:val="00E13559"/>
    <w:rsid w:val="00E148E0"/>
    <w:rsid w:val="00E25DE4"/>
    <w:rsid w:val="00E35DCD"/>
    <w:rsid w:val="00E36209"/>
    <w:rsid w:val="00E36464"/>
    <w:rsid w:val="00E37AF9"/>
    <w:rsid w:val="00E37B83"/>
    <w:rsid w:val="00E41A63"/>
    <w:rsid w:val="00E420BB"/>
    <w:rsid w:val="00E42889"/>
    <w:rsid w:val="00E4493F"/>
    <w:rsid w:val="00E45FF0"/>
    <w:rsid w:val="00E5009E"/>
    <w:rsid w:val="00E50DF6"/>
    <w:rsid w:val="00E6336D"/>
    <w:rsid w:val="00E6366C"/>
    <w:rsid w:val="00E747C1"/>
    <w:rsid w:val="00E80008"/>
    <w:rsid w:val="00E91EBD"/>
    <w:rsid w:val="00E965C5"/>
    <w:rsid w:val="00E96A3A"/>
    <w:rsid w:val="00E97402"/>
    <w:rsid w:val="00E97776"/>
    <w:rsid w:val="00E97B99"/>
    <w:rsid w:val="00EA0FD2"/>
    <w:rsid w:val="00EA4F65"/>
    <w:rsid w:val="00EA74A2"/>
    <w:rsid w:val="00EB2E9D"/>
    <w:rsid w:val="00EC29C2"/>
    <w:rsid w:val="00EC7DB4"/>
    <w:rsid w:val="00ED1E14"/>
    <w:rsid w:val="00EE6FFC"/>
    <w:rsid w:val="00EF10AC"/>
    <w:rsid w:val="00EF4701"/>
    <w:rsid w:val="00EF564E"/>
    <w:rsid w:val="00EF570C"/>
    <w:rsid w:val="00EF71BE"/>
    <w:rsid w:val="00F01289"/>
    <w:rsid w:val="00F03800"/>
    <w:rsid w:val="00F06A2E"/>
    <w:rsid w:val="00F074A1"/>
    <w:rsid w:val="00F12BEA"/>
    <w:rsid w:val="00F1357B"/>
    <w:rsid w:val="00F22198"/>
    <w:rsid w:val="00F26F8C"/>
    <w:rsid w:val="00F32012"/>
    <w:rsid w:val="00F33D49"/>
    <w:rsid w:val="00F3481E"/>
    <w:rsid w:val="00F448CB"/>
    <w:rsid w:val="00F45E81"/>
    <w:rsid w:val="00F462D4"/>
    <w:rsid w:val="00F577F6"/>
    <w:rsid w:val="00F61944"/>
    <w:rsid w:val="00F629B8"/>
    <w:rsid w:val="00F65266"/>
    <w:rsid w:val="00F67FCE"/>
    <w:rsid w:val="00F7215C"/>
    <w:rsid w:val="00F7350C"/>
    <w:rsid w:val="00F751E1"/>
    <w:rsid w:val="00F77910"/>
    <w:rsid w:val="00F877EE"/>
    <w:rsid w:val="00F90DEB"/>
    <w:rsid w:val="00F932B6"/>
    <w:rsid w:val="00F95412"/>
    <w:rsid w:val="00FC0B7B"/>
    <w:rsid w:val="00FC110F"/>
    <w:rsid w:val="00FC6BA1"/>
    <w:rsid w:val="00FD347F"/>
    <w:rsid w:val="00FE0725"/>
    <w:rsid w:val="00FE62CA"/>
    <w:rsid w:val="00FF1646"/>
    <w:rsid w:val="00FF1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B1A16D"/>
  <w15:docId w15:val="{11E9D3E3-B319-457F-A0BA-0534A2E5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uiPriority w:val="39"/>
    <w:rsid w:val="00D66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F61944"/>
  </w:style>
  <w:style w:type="paragraph" w:styleId="ListParagraph">
    <w:name w:val="List Paragraph"/>
    <w:basedOn w:val="Normal"/>
    <w:uiPriority w:val="72"/>
    <w:qFormat/>
    <w:rsid w:val="005C36A2"/>
    <w:pPr>
      <w:ind w:left="720"/>
      <w:contextualSpacing/>
    </w:pPr>
  </w:style>
  <w:style w:type="character" w:styleId="HTMLCode">
    <w:name w:val="HTML Code"/>
    <w:basedOn w:val="DefaultParagraphFont"/>
    <w:uiPriority w:val="99"/>
    <w:semiHidden/>
    <w:unhideWhenUsed/>
    <w:rsid w:val="0041723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C6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943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8250981">
      <w:bodyDiv w:val="1"/>
      <w:marLeft w:val="0"/>
      <w:marRight w:val="0"/>
      <w:marTop w:val="0"/>
      <w:marBottom w:val="0"/>
      <w:divBdr>
        <w:top w:val="none" w:sz="0" w:space="0" w:color="auto"/>
        <w:left w:val="none" w:sz="0" w:space="0" w:color="auto"/>
        <w:bottom w:val="none" w:sz="0" w:space="0" w:color="auto"/>
        <w:right w:val="none" w:sz="0" w:space="0" w:color="auto"/>
      </w:divBdr>
    </w:div>
    <w:div w:id="1057365074">
      <w:bodyDiv w:val="1"/>
      <w:marLeft w:val="0"/>
      <w:marRight w:val="0"/>
      <w:marTop w:val="0"/>
      <w:marBottom w:val="0"/>
      <w:divBdr>
        <w:top w:val="none" w:sz="0" w:space="0" w:color="auto"/>
        <w:left w:val="none" w:sz="0" w:space="0" w:color="auto"/>
        <w:bottom w:val="none" w:sz="0" w:space="0" w:color="auto"/>
        <w:right w:val="none" w:sz="0" w:space="0" w:color="auto"/>
      </w:divBdr>
    </w:div>
    <w:div w:id="116320488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3400010">
      <w:bodyDiv w:val="1"/>
      <w:marLeft w:val="0"/>
      <w:marRight w:val="0"/>
      <w:marTop w:val="0"/>
      <w:marBottom w:val="0"/>
      <w:divBdr>
        <w:top w:val="none" w:sz="0" w:space="0" w:color="auto"/>
        <w:left w:val="none" w:sz="0" w:space="0" w:color="auto"/>
        <w:bottom w:val="none" w:sz="0" w:space="0" w:color="auto"/>
        <w:right w:val="none" w:sz="0" w:space="0" w:color="auto"/>
      </w:divBdr>
    </w:div>
    <w:div w:id="2075859651">
      <w:bodyDiv w:val="1"/>
      <w:marLeft w:val="0"/>
      <w:marRight w:val="0"/>
      <w:marTop w:val="0"/>
      <w:marBottom w:val="0"/>
      <w:divBdr>
        <w:top w:val="none" w:sz="0" w:space="0" w:color="auto"/>
        <w:left w:val="none" w:sz="0" w:space="0" w:color="auto"/>
        <w:bottom w:val="none" w:sz="0" w:space="0" w:color="auto"/>
        <w:right w:val="none" w:sz="0" w:space="0" w:color="auto"/>
      </w:divBdr>
    </w:div>
    <w:div w:id="2089768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doc.ic.ac.uk/~nd/surprise_96/journal/vol4/cs11/report.html" TargetMode="External"/><Relationship Id="rId3" Type="http://schemas.openxmlformats.org/officeDocument/2006/relationships/styles" Target="styles.xml"/><Relationship Id="rId21" Type="http://schemas.openxmlformats.org/officeDocument/2006/relationships/hyperlink" Target="https://ieeexplore.ieee.org/xpl/mostRecentIssue.jsp?punumber=751058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eeexplore.ieee.org/xpl/mostRecentIssue.jsp?punumber=842109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eeexplore.ieee.org/xpl/mostRecentIssue.jsp?punumber=752713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xpl/mostRecentIssue.jsp?punumber=798869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eeexplore.ieee.org/xpl/mostRecentIssue.jsp?punumber=8423590" TargetMode="External"/><Relationship Id="rId28" Type="http://schemas.openxmlformats.org/officeDocument/2006/relationships/hyperlink" Target="https://ai.stackexchange.com/questions/5728/what-is-the-time-complexity-for-training-a-neural-network-using-back-propagation" TargetMode="External"/><Relationship Id="rId10" Type="http://schemas.openxmlformats.org/officeDocument/2006/relationships/image" Target="media/image2.png"/><Relationship Id="rId19" Type="http://schemas.openxmlformats.org/officeDocument/2006/relationships/hyperlink" Target="https://ieeexplore.ieee.org/xpl/mostRecentIssue.jsp?punumber=848083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xpl/mostRecentIssue.jsp?punumber=7736513" TargetMode="External"/><Relationship Id="rId27" Type="http://schemas.openxmlformats.org/officeDocument/2006/relationships/hyperlink" Target="https://kasperfred.com/posts/computational-complexity-of-neural-network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8FDA4-8534-4103-B343-E351D7FF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5</TotalTime>
  <Pages>16</Pages>
  <Words>9291</Words>
  <Characters>52965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62132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saadhasan094@outlook.com</cp:lastModifiedBy>
  <cp:revision>3</cp:revision>
  <cp:lastPrinted>2019-04-14T21:55:00Z</cp:lastPrinted>
  <dcterms:created xsi:type="dcterms:W3CDTF">2019-04-18T15:14:00Z</dcterms:created>
  <dcterms:modified xsi:type="dcterms:W3CDTF">2019-04-18T19:29:00Z</dcterms:modified>
</cp:coreProperties>
</file>